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5F1A" w14:textId="77777777" w:rsidR="00121DA6" w:rsidRDefault="00121DA6" w:rsidP="00F76067">
      <w:pPr>
        <w:spacing w:line="240" w:lineRule="auto"/>
        <w:jc w:val="center"/>
        <w:rPr>
          <w:b/>
          <w:bCs/>
          <w:sz w:val="72"/>
          <w:szCs w:val="72"/>
        </w:rPr>
      </w:pPr>
    </w:p>
    <w:p w14:paraId="7F022C35" w14:textId="77777777" w:rsidR="00121DA6" w:rsidRDefault="00121DA6" w:rsidP="00F76067">
      <w:pPr>
        <w:spacing w:line="240" w:lineRule="auto"/>
        <w:jc w:val="center"/>
        <w:rPr>
          <w:b/>
          <w:bCs/>
          <w:sz w:val="72"/>
          <w:szCs w:val="72"/>
        </w:rPr>
      </w:pPr>
    </w:p>
    <w:p w14:paraId="3576CA41" w14:textId="77777777" w:rsidR="00121DA6" w:rsidRDefault="00121DA6" w:rsidP="00F76067">
      <w:pPr>
        <w:spacing w:line="240" w:lineRule="auto"/>
        <w:jc w:val="center"/>
        <w:rPr>
          <w:b/>
          <w:bCs/>
          <w:sz w:val="72"/>
          <w:szCs w:val="72"/>
        </w:rPr>
      </w:pPr>
    </w:p>
    <w:p w14:paraId="2DB3E4E1" w14:textId="77777777" w:rsidR="00121DA6" w:rsidRDefault="00121DA6" w:rsidP="00F76067">
      <w:pPr>
        <w:spacing w:line="240" w:lineRule="auto"/>
        <w:jc w:val="center"/>
        <w:rPr>
          <w:b/>
          <w:bCs/>
          <w:sz w:val="72"/>
          <w:szCs w:val="72"/>
        </w:rPr>
      </w:pPr>
    </w:p>
    <w:p w14:paraId="2C46974B" w14:textId="2B5AA809" w:rsidR="00F76067" w:rsidRDefault="008C52BD" w:rsidP="00F76067">
      <w:pPr>
        <w:spacing w:line="240" w:lineRule="auto"/>
        <w:jc w:val="center"/>
        <w:rPr>
          <w:b/>
          <w:bCs/>
          <w:sz w:val="72"/>
          <w:szCs w:val="72"/>
        </w:rPr>
      </w:pPr>
      <w:r>
        <w:rPr>
          <w:b/>
          <w:bCs/>
          <w:sz w:val="72"/>
          <w:szCs w:val="72"/>
        </w:rPr>
        <w:t xml:space="preserve">Actividad </w:t>
      </w:r>
      <w:r w:rsidR="00D33C5D">
        <w:rPr>
          <w:b/>
          <w:bCs/>
          <w:sz w:val="72"/>
          <w:szCs w:val="72"/>
        </w:rPr>
        <w:t>Previa 2ª Parte</w:t>
      </w:r>
    </w:p>
    <w:p w14:paraId="4FED2621" w14:textId="4501F302" w:rsidR="00D33C5D" w:rsidRPr="00F76067" w:rsidRDefault="00D33C5D" w:rsidP="00F76067">
      <w:pPr>
        <w:spacing w:line="240" w:lineRule="auto"/>
        <w:jc w:val="center"/>
        <w:rPr>
          <w:b/>
          <w:bCs/>
          <w:sz w:val="72"/>
          <w:szCs w:val="72"/>
        </w:rPr>
      </w:pPr>
      <w:r>
        <w:rPr>
          <w:b/>
          <w:bCs/>
          <w:sz w:val="72"/>
          <w:szCs w:val="72"/>
        </w:rPr>
        <w:t>Tema 5</w:t>
      </w:r>
    </w:p>
    <w:p w14:paraId="097289C1" w14:textId="163F2679" w:rsidR="002F4E1C" w:rsidRPr="00F76067" w:rsidRDefault="002F4E1C" w:rsidP="008C52BD">
      <w:pPr>
        <w:spacing w:before="240" w:line="480" w:lineRule="auto"/>
        <w:jc w:val="center"/>
        <w:rPr>
          <w:sz w:val="28"/>
          <w:szCs w:val="28"/>
        </w:rPr>
      </w:pPr>
      <w:r w:rsidRPr="00F76067">
        <w:rPr>
          <w:sz w:val="28"/>
          <w:szCs w:val="28"/>
        </w:rPr>
        <w:t>Jesús Jiménez Montero</w:t>
      </w:r>
    </w:p>
    <w:p w14:paraId="5F9256B8" w14:textId="5CF1FD25" w:rsidR="002F4E1C" w:rsidRPr="008C52BD" w:rsidRDefault="008C52BD" w:rsidP="008C52BD">
      <w:pPr>
        <w:spacing w:line="480" w:lineRule="auto"/>
        <w:jc w:val="center"/>
        <w:rPr>
          <w:sz w:val="28"/>
          <w:szCs w:val="28"/>
        </w:rPr>
      </w:pPr>
      <w:r w:rsidRPr="008C52BD">
        <w:rPr>
          <w:sz w:val="28"/>
          <w:szCs w:val="28"/>
        </w:rPr>
        <w:t>VJ120</w:t>
      </w:r>
      <w:r w:rsidR="00F965AA">
        <w:rPr>
          <w:sz w:val="28"/>
          <w:szCs w:val="28"/>
        </w:rPr>
        <w:t>3</w:t>
      </w:r>
      <w:r w:rsidR="00F21C48">
        <w:rPr>
          <w:sz w:val="28"/>
          <w:szCs w:val="28"/>
        </w:rPr>
        <w:t xml:space="preserve"> </w:t>
      </w:r>
      <w:r w:rsidR="002F4E1C" w:rsidRPr="00F76067">
        <w:rPr>
          <w:sz w:val="28"/>
          <w:szCs w:val="28"/>
        </w:rPr>
        <w:t xml:space="preserve">– </w:t>
      </w:r>
      <w:r w:rsidR="00F965AA">
        <w:rPr>
          <w:sz w:val="28"/>
          <w:szCs w:val="28"/>
        </w:rPr>
        <w:t>Programación I</w:t>
      </w:r>
    </w:p>
    <w:p w14:paraId="1B850E09" w14:textId="18A7E127" w:rsidR="002F4E1C" w:rsidRDefault="002F4E1C" w:rsidP="002F4E1C">
      <w:pPr>
        <w:spacing w:line="480" w:lineRule="auto"/>
        <w:jc w:val="center"/>
      </w:pPr>
    </w:p>
    <w:p w14:paraId="5915F566" w14:textId="6301A1E0" w:rsidR="002F4E1C" w:rsidRDefault="002F4E1C">
      <w:pPr>
        <w:spacing w:line="259" w:lineRule="auto"/>
      </w:pPr>
      <w:r>
        <w:br w:type="page"/>
      </w:r>
    </w:p>
    <w:bookmarkStart w:id="0" w:name="_Toc115615409" w:displacedByCustomXml="next"/>
    <w:sdt>
      <w:sdtPr>
        <w:rPr>
          <w:rFonts w:eastAsiaTheme="minorHAnsi" w:cstheme="minorBidi"/>
          <w:b w:val="0"/>
          <w:sz w:val="22"/>
          <w:szCs w:val="22"/>
        </w:rPr>
        <w:id w:val="-900904431"/>
        <w:docPartObj>
          <w:docPartGallery w:val="Table of Contents"/>
          <w:docPartUnique/>
        </w:docPartObj>
      </w:sdtPr>
      <w:sdtEndPr>
        <w:rPr>
          <w:bCs/>
        </w:rPr>
      </w:sdtEndPr>
      <w:sdtContent>
        <w:p w14:paraId="1D187660" w14:textId="77777777" w:rsidR="005F7281" w:rsidRPr="005F7281" w:rsidRDefault="00246B41" w:rsidP="00246B41">
          <w:pPr>
            <w:pStyle w:val="Ttulo1"/>
            <w:rPr>
              <w:noProof/>
            </w:rPr>
          </w:pPr>
          <w:r w:rsidRPr="005F7281">
            <w:t>Tabla de contenidos</w:t>
          </w:r>
          <w:bookmarkEnd w:id="0"/>
          <w:r w:rsidR="002F4E1C" w:rsidRPr="005F7281">
            <w:rPr>
              <w:b w:val="0"/>
            </w:rPr>
            <w:fldChar w:fldCharType="begin"/>
          </w:r>
          <w:r w:rsidR="002F4E1C" w:rsidRPr="005F7281">
            <w:instrText xml:space="preserve"> TOC \o "1-3" \h \z \u </w:instrText>
          </w:r>
          <w:r w:rsidR="002F4E1C" w:rsidRPr="005F7281">
            <w:rPr>
              <w:b w:val="0"/>
            </w:rPr>
            <w:fldChar w:fldCharType="separate"/>
          </w:r>
        </w:p>
        <w:p w14:paraId="7862EDB8" w14:textId="3BAF6921" w:rsidR="005F7281" w:rsidRPr="005F7281" w:rsidRDefault="00000000">
          <w:pPr>
            <w:pStyle w:val="TDC1"/>
            <w:tabs>
              <w:tab w:val="right" w:leader="dot" w:pos="8494"/>
            </w:tabs>
            <w:rPr>
              <w:rFonts w:eastAsiaTheme="minorEastAsia"/>
              <w:noProof/>
              <w:lang w:eastAsia="es-ES"/>
            </w:rPr>
          </w:pPr>
          <w:hyperlink w:anchor="_Toc115615408" w:history="1">
            <w:r w:rsidR="005F7281" w:rsidRPr="005F7281">
              <w:rPr>
                <w:rStyle w:val="Hipervnculo"/>
                <w:noProof/>
              </w:rPr>
              <w:t>Abstract</w:t>
            </w:r>
            <w:r w:rsidR="005F7281" w:rsidRPr="005F7281">
              <w:rPr>
                <w:noProof/>
                <w:webHidden/>
              </w:rPr>
              <w:tab/>
            </w:r>
            <w:r w:rsidR="005F7281" w:rsidRPr="005F7281">
              <w:rPr>
                <w:noProof/>
                <w:webHidden/>
              </w:rPr>
              <w:fldChar w:fldCharType="begin"/>
            </w:r>
            <w:r w:rsidR="005F7281" w:rsidRPr="005F7281">
              <w:rPr>
                <w:noProof/>
                <w:webHidden/>
              </w:rPr>
              <w:instrText xml:space="preserve"> PAGEREF _Toc115615408 \h </w:instrText>
            </w:r>
            <w:r w:rsidR="005F7281" w:rsidRPr="005F7281">
              <w:rPr>
                <w:noProof/>
                <w:webHidden/>
              </w:rPr>
            </w:r>
            <w:r w:rsidR="005F7281" w:rsidRPr="005F7281">
              <w:rPr>
                <w:noProof/>
                <w:webHidden/>
              </w:rPr>
              <w:fldChar w:fldCharType="separate"/>
            </w:r>
            <w:r w:rsidR="005F7281" w:rsidRPr="005F7281">
              <w:rPr>
                <w:noProof/>
                <w:webHidden/>
              </w:rPr>
              <w:t>2</w:t>
            </w:r>
            <w:r w:rsidR="005F7281" w:rsidRPr="005F7281">
              <w:rPr>
                <w:noProof/>
                <w:webHidden/>
              </w:rPr>
              <w:fldChar w:fldCharType="end"/>
            </w:r>
          </w:hyperlink>
        </w:p>
        <w:p w14:paraId="0646B0B2" w14:textId="78CA06EB" w:rsidR="005F7281" w:rsidRPr="005F7281" w:rsidRDefault="00000000">
          <w:pPr>
            <w:pStyle w:val="TDC1"/>
            <w:tabs>
              <w:tab w:val="right" w:leader="dot" w:pos="8494"/>
            </w:tabs>
            <w:rPr>
              <w:rFonts w:eastAsiaTheme="minorEastAsia"/>
              <w:noProof/>
              <w:lang w:eastAsia="es-ES"/>
            </w:rPr>
          </w:pPr>
          <w:hyperlink w:anchor="_Toc115615409" w:history="1">
            <w:r w:rsidR="005F7281" w:rsidRPr="005F7281">
              <w:rPr>
                <w:rStyle w:val="Hipervnculo"/>
                <w:noProof/>
              </w:rPr>
              <w:t>Tabla de contenidos</w:t>
            </w:r>
            <w:r w:rsidR="005F7281" w:rsidRPr="005F7281">
              <w:rPr>
                <w:noProof/>
                <w:webHidden/>
              </w:rPr>
              <w:tab/>
            </w:r>
            <w:r w:rsidR="005F7281" w:rsidRPr="005F7281">
              <w:rPr>
                <w:noProof/>
                <w:webHidden/>
              </w:rPr>
              <w:fldChar w:fldCharType="begin"/>
            </w:r>
            <w:r w:rsidR="005F7281" w:rsidRPr="005F7281">
              <w:rPr>
                <w:noProof/>
                <w:webHidden/>
              </w:rPr>
              <w:instrText xml:space="preserve"> PAGEREF _Toc115615409 \h </w:instrText>
            </w:r>
            <w:r w:rsidR="005F7281" w:rsidRPr="005F7281">
              <w:rPr>
                <w:noProof/>
                <w:webHidden/>
              </w:rPr>
            </w:r>
            <w:r w:rsidR="005F7281" w:rsidRPr="005F7281">
              <w:rPr>
                <w:noProof/>
                <w:webHidden/>
              </w:rPr>
              <w:fldChar w:fldCharType="separate"/>
            </w:r>
            <w:r w:rsidR="005F7281" w:rsidRPr="005F7281">
              <w:rPr>
                <w:noProof/>
                <w:webHidden/>
              </w:rPr>
              <w:t>3</w:t>
            </w:r>
            <w:r w:rsidR="005F7281" w:rsidRPr="005F7281">
              <w:rPr>
                <w:noProof/>
                <w:webHidden/>
              </w:rPr>
              <w:fldChar w:fldCharType="end"/>
            </w:r>
          </w:hyperlink>
        </w:p>
        <w:p w14:paraId="60F55216" w14:textId="37D1AB3A" w:rsidR="005F7281" w:rsidRPr="005F7281" w:rsidRDefault="00000000">
          <w:pPr>
            <w:pStyle w:val="TDC1"/>
            <w:tabs>
              <w:tab w:val="right" w:leader="dot" w:pos="8494"/>
            </w:tabs>
            <w:rPr>
              <w:rFonts w:eastAsiaTheme="minorEastAsia"/>
              <w:noProof/>
              <w:lang w:eastAsia="es-ES"/>
            </w:rPr>
          </w:pPr>
          <w:hyperlink w:anchor="_Toc115615410" w:history="1">
            <w:r w:rsidR="005F7281" w:rsidRPr="005F7281">
              <w:rPr>
                <w:rStyle w:val="Hipervnculo"/>
                <w:noProof/>
              </w:rPr>
              <w:t>Tabla de ilustraciones</w:t>
            </w:r>
            <w:r w:rsidR="005F7281" w:rsidRPr="005F7281">
              <w:rPr>
                <w:noProof/>
                <w:webHidden/>
              </w:rPr>
              <w:tab/>
            </w:r>
            <w:r w:rsidR="005F7281" w:rsidRPr="005F7281">
              <w:rPr>
                <w:noProof/>
                <w:webHidden/>
              </w:rPr>
              <w:fldChar w:fldCharType="begin"/>
            </w:r>
            <w:r w:rsidR="005F7281" w:rsidRPr="005F7281">
              <w:rPr>
                <w:noProof/>
                <w:webHidden/>
              </w:rPr>
              <w:instrText xml:space="preserve"> PAGEREF _Toc115615410 \h </w:instrText>
            </w:r>
            <w:r w:rsidR="005F7281" w:rsidRPr="005F7281">
              <w:rPr>
                <w:noProof/>
                <w:webHidden/>
              </w:rPr>
            </w:r>
            <w:r w:rsidR="005F7281" w:rsidRPr="005F7281">
              <w:rPr>
                <w:noProof/>
                <w:webHidden/>
              </w:rPr>
              <w:fldChar w:fldCharType="separate"/>
            </w:r>
            <w:r w:rsidR="005F7281" w:rsidRPr="005F7281">
              <w:rPr>
                <w:noProof/>
                <w:webHidden/>
              </w:rPr>
              <w:t>4</w:t>
            </w:r>
            <w:r w:rsidR="005F7281" w:rsidRPr="005F7281">
              <w:rPr>
                <w:noProof/>
                <w:webHidden/>
              </w:rPr>
              <w:fldChar w:fldCharType="end"/>
            </w:r>
          </w:hyperlink>
        </w:p>
        <w:p w14:paraId="3E5B0363" w14:textId="0D2A816D" w:rsidR="005F7281" w:rsidRPr="005F7281" w:rsidRDefault="00000000">
          <w:pPr>
            <w:pStyle w:val="TDC1"/>
            <w:tabs>
              <w:tab w:val="left" w:pos="426"/>
              <w:tab w:val="right" w:leader="dot" w:pos="8494"/>
            </w:tabs>
            <w:rPr>
              <w:rFonts w:eastAsiaTheme="minorEastAsia"/>
              <w:noProof/>
              <w:lang w:eastAsia="es-ES"/>
            </w:rPr>
          </w:pPr>
          <w:hyperlink w:anchor="_Toc115615411" w:history="1">
            <w:r w:rsidR="005F7281" w:rsidRPr="005F7281">
              <w:rPr>
                <w:rStyle w:val="Hipervnculo"/>
                <w:noProof/>
              </w:rPr>
              <w:t>1.</w:t>
            </w:r>
            <w:r w:rsidR="005F7281" w:rsidRPr="005F7281">
              <w:rPr>
                <w:rFonts w:eastAsiaTheme="minorEastAsia"/>
                <w:noProof/>
                <w:lang w:eastAsia="es-ES"/>
              </w:rPr>
              <w:tab/>
            </w:r>
            <w:r w:rsidR="005F7281" w:rsidRPr="005F7281">
              <w:rPr>
                <w:rStyle w:val="Hipervnculo"/>
                <w:noProof/>
              </w:rPr>
              <w:t>Por qué los documentos técnicos son tan complejos</w:t>
            </w:r>
            <w:r w:rsidR="005F7281" w:rsidRPr="005F7281">
              <w:rPr>
                <w:noProof/>
                <w:webHidden/>
              </w:rPr>
              <w:tab/>
            </w:r>
            <w:r w:rsidR="005F7281" w:rsidRPr="005F7281">
              <w:rPr>
                <w:noProof/>
                <w:webHidden/>
              </w:rPr>
              <w:fldChar w:fldCharType="begin"/>
            </w:r>
            <w:r w:rsidR="005F7281" w:rsidRPr="005F7281">
              <w:rPr>
                <w:noProof/>
                <w:webHidden/>
              </w:rPr>
              <w:instrText xml:space="preserve"> PAGEREF _Toc115615411 \h </w:instrText>
            </w:r>
            <w:r w:rsidR="005F7281" w:rsidRPr="005F7281">
              <w:rPr>
                <w:noProof/>
                <w:webHidden/>
              </w:rPr>
            </w:r>
            <w:r w:rsidR="005F7281" w:rsidRPr="005F7281">
              <w:rPr>
                <w:noProof/>
                <w:webHidden/>
              </w:rPr>
              <w:fldChar w:fldCharType="separate"/>
            </w:r>
            <w:r w:rsidR="005F7281" w:rsidRPr="005F7281">
              <w:rPr>
                <w:noProof/>
                <w:webHidden/>
              </w:rPr>
              <w:t>5</w:t>
            </w:r>
            <w:r w:rsidR="005F7281" w:rsidRPr="005F7281">
              <w:rPr>
                <w:noProof/>
                <w:webHidden/>
              </w:rPr>
              <w:fldChar w:fldCharType="end"/>
            </w:r>
          </w:hyperlink>
        </w:p>
        <w:p w14:paraId="449DCE4C" w14:textId="33EF8129" w:rsidR="005F7281" w:rsidRPr="005F7281" w:rsidRDefault="00000000">
          <w:pPr>
            <w:pStyle w:val="TDC1"/>
            <w:tabs>
              <w:tab w:val="left" w:pos="426"/>
              <w:tab w:val="right" w:leader="dot" w:pos="8494"/>
            </w:tabs>
            <w:rPr>
              <w:rFonts w:eastAsiaTheme="minorEastAsia"/>
              <w:noProof/>
              <w:lang w:eastAsia="es-ES"/>
            </w:rPr>
          </w:pPr>
          <w:hyperlink w:anchor="_Toc115615412" w:history="1">
            <w:r w:rsidR="005F7281" w:rsidRPr="005F7281">
              <w:rPr>
                <w:rStyle w:val="Hipervnculo"/>
                <w:rFonts w:eastAsia="Times New Roman"/>
                <w:noProof/>
                <w:lang w:eastAsia="es-ES"/>
              </w:rPr>
              <w:t>2.</w:t>
            </w:r>
            <w:r w:rsidR="005F7281" w:rsidRPr="005F7281">
              <w:rPr>
                <w:rFonts w:eastAsiaTheme="minorEastAsia"/>
                <w:noProof/>
                <w:lang w:eastAsia="es-ES"/>
              </w:rPr>
              <w:tab/>
            </w:r>
            <w:r w:rsidR="005F7281" w:rsidRPr="005F7281">
              <w:rPr>
                <w:rStyle w:val="Hipervnculo"/>
                <w:rFonts w:eastAsia="Times New Roman"/>
                <w:noProof/>
                <w:bdr w:val="none" w:sz="0" w:space="0" w:color="auto" w:frame="1"/>
                <w:lang w:eastAsia="es-ES"/>
              </w:rPr>
              <w:t>Cuando, por qué y cómo utilizar correctamente la documentación técnica</w:t>
            </w:r>
            <w:r w:rsidR="005F7281" w:rsidRPr="005F7281">
              <w:rPr>
                <w:noProof/>
                <w:webHidden/>
              </w:rPr>
              <w:tab/>
            </w:r>
            <w:r w:rsidR="005F7281" w:rsidRPr="005F7281">
              <w:rPr>
                <w:noProof/>
                <w:webHidden/>
              </w:rPr>
              <w:fldChar w:fldCharType="begin"/>
            </w:r>
            <w:r w:rsidR="005F7281" w:rsidRPr="005F7281">
              <w:rPr>
                <w:noProof/>
                <w:webHidden/>
              </w:rPr>
              <w:instrText xml:space="preserve"> PAGEREF _Toc115615412 \h </w:instrText>
            </w:r>
            <w:r w:rsidR="005F7281" w:rsidRPr="005F7281">
              <w:rPr>
                <w:noProof/>
                <w:webHidden/>
              </w:rPr>
            </w:r>
            <w:r w:rsidR="005F7281" w:rsidRPr="005F7281">
              <w:rPr>
                <w:noProof/>
                <w:webHidden/>
              </w:rPr>
              <w:fldChar w:fldCharType="separate"/>
            </w:r>
            <w:r w:rsidR="005F7281" w:rsidRPr="005F7281">
              <w:rPr>
                <w:noProof/>
                <w:webHidden/>
              </w:rPr>
              <w:t>6</w:t>
            </w:r>
            <w:r w:rsidR="005F7281" w:rsidRPr="005F7281">
              <w:rPr>
                <w:noProof/>
                <w:webHidden/>
              </w:rPr>
              <w:fldChar w:fldCharType="end"/>
            </w:r>
          </w:hyperlink>
        </w:p>
        <w:p w14:paraId="75001193" w14:textId="2B85C504" w:rsidR="005F7281" w:rsidRPr="005F7281" w:rsidRDefault="00000000">
          <w:pPr>
            <w:pStyle w:val="TDC1"/>
            <w:tabs>
              <w:tab w:val="left" w:pos="426"/>
              <w:tab w:val="right" w:leader="dot" w:pos="8494"/>
            </w:tabs>
            <w:rPr>
              <w:rFonts w:eastAsiaTheme="minorEastAsia"/>
              <w:noProof/>
              <w:lang w:eastAsia="es-ES"/>
            </w:rPr>
          </w:pPr>
          <w:hyperlink w:anchor="_Toc115615413" w:history="1">
            <w:r w:rsidR="005F7281" w:rsidRPr="005F7281">
              <w:rPr>
                <w:rStyle w:val="Hipervnculo"/>
                <w:noProof/>
              </w:rPr>
              <w:t>3.</w:t>
            </w:r>
            <w:r w:rsidR="005F7281" w:rsidRPr="005F7281">
              <w:rPr>
                <w:rFonts w:eastAsiaTheme="minorEastAsia"/>
                <w:noProof/>
                <w:lang w:eastAsia="es-ES"/>
              </w:rPr>
              <w:tab/>
            </w:r>
            <w:r w:rsidR="005F7281" w:rsidRPr="005F7281">
              <w:rPr>
                <w:rStyle w:val="Hipervnculo"/>
                <w:noProof/>
              </w:rPr>
              <w:t>Redacción de documentos técnicos que funciona</w:t>
            </w:r>
            <w:r w:rsidR="005F7281" w:rsidRPr="005F7281">
              <w:rPr>
                <w:noProof/>
                <w:webHidden/>
              </w:rPr>
              <w:tab/>
            </w:r>
            <w:r w:rsidR="005F7281" w:rsidRPr="005F7281">
              <w:rPr>
                <w:noProof/>
                <w:webHidden/>
              </w:rPr>
              <w:fldChar w:fldCharType="begin"/>
            </w:r>
            <w:r w:rsidR="005F7281" w:rsidRPr="005F7281">
              <w:rPr>
                <w:noProof/>
                <w:webHidden/>
              </w:rPr>
              <w:instrText xml:space="preserve"> PAGEREF _Toc115615413 \h </w:instrText>
            </w:r>
            <w:r w:rsidR="005F7281" w:rsidRPr="005F7281">
              <w:rPr>
                <w:noProof/>
                <w:webHidden/>
              </w:rPr>
            </w:r>
            <w:r w:rsidR="005F7281" w:rsidRPr="005F7281">
              <w:rPr>
                <w:noProof/>
                <w:webHidden/>
              </w:rPr>
              <w:fldChar w:fldCharType="separate"/>
            </w:r>
            <w:r w:rsidR="005F7281" w:rsidRPr="005F7281">
              <w:rPr>
                <w:noProof/>
                <w:webHidden/>
              </w:rPr>
              <w:t>7</w:t>
            </w:r>
            <w:r w:rsidR="005F7281" w:rsidRPr="005F7281">
              <w:rPr>
                <w:noProof/>
                <w:webHidden/>
              </w:rPr>
              <w:fldChar w:fldCharType="end"/>
            </w:r>
          </w:hyperlink>
        </w:p>
        <w:p w14:paraId="1EAF17AF" w14:textId="2B4DD380" w:rsidR="005F7281" w:rsidRPr="005F7281" w:rsidRDefault="00000000">
          <w:pPr>
            <w:pStyle w:val="TDC2"/>
            <w:rPr>
              <w:rFonts w:ascii="Inter" w:hAnsi="Inter" w:cstheme="minorBidi"/>
              <w:noProof/>
            </w:rPr>
          </w:pPr>
          <w:hyperlink w:anchor="_Toc115615417" w:history="1">
            <w:r w:rsidR="005F7281" w:rsidRPr="005F7281">
              <w:rPr>
                <w:rStyle w:val="Hipervnculo"/>
                <w:rFonts w:ascii="Inter" w:hAnsi="Inter"/>
                <w:noProof/>
              </w:rPr>
              <w:t>3.1 Paso 1/ Investiga y crea un “plan de documentación”</w:t>
            </w:r>
            <w:r w:rsidR="005F7281" w:rsidRPr="005F7281">
              <w:rPr>
                <w:rFonts w:ascii="Inter" w:hAnsi="Inter"/>
                <w:noProof/>
                <w:webHidden/>
              </w:rPr>
              <w:tab/>
            </w:r>
            <w:r w:rsidR="005F7281" w:rsidRPr="005F7281">
              <w:rPr>
                <w:rFonts w:ascii="Inter" w:hAnsi="Inter"/>
                <w:noProof/>
                <w:webHidden/>
              </w:rPr>
              <w:fldChar w:fldCharType="begin"/>
            </w:r>
            <w:r w:rsidR="005F7281" w:rsidRPr="005F7281">
              <w:rPr>
                <w:rFonts w:ascii="Inter" w:hAnsi="Inter"/>
                <w:noProof/>
                <w:webHidden/>
              </w:rPr>
              <w:instrText xml:space="preserve"> PAGEREF _Toc115615417 \h </w:instrText>
            </w:r>
            <w:r w:rsidR="005F7281" w:rsidRPr="005F7281">
              <w:rPr>
                <w:rFonts w:ascii="Inter" w:hAnsi="Inter"/>
                <w:noProof/>
                <w:webHidden/>
              </w:rPr>
            </w:r>
            <w:r w:rsidR="005F7281" w:rsidRPr="005F7281">
              <w:rPr>
                <w:rFonts w:ascii="Inter" w:hAnsi="Inter"/>
                <w:noProof/>
                <w:webHidden/>
              </w:rPr>
              <w:fldChar w:fldCharType="separate"/>
            </w:r>
            <w:r w:rsidR="005F7281" w:rsidRPr="005F7281">
              <w:rPr>
                <w:rFonts w:ascii="Inter" w:hAnsi="Inter"/>
                <w:noProof/>
                <w:webHidden/>
              </w:rPr>
              <w:t>7</w:t>
            </w:r>
            <w:r w:rsidR="005F7281" w:rsidRPr="005F7281">
              <w:rPr>
                <w:rFonts w:ascii="Inter" w:hAnsi="Inter"/>
                <w:noProof/>
                <w:webHidden/>
              </w:rPr>
              <w:fldChar w:fldCharType="end"/>
            </w:r>
          </w:hyperlink>
        </w:p>
        <w:p w14:paraId="3E2C61FA" w14:textId="4C7647D4" w:rsidR="005F7281" w:rsidRPr="005F7281" w:rsidRDefault="00000000">
          <w:pPr>
            <w:pStyle w:val="TDC2"/>
            <w:tabs>
              <w:tab w:val="left" w:pos="1100"/>
            </w:tabs>
            <w:rPr>
              <w:rFonts w:ascii="Inter" w:hAnsi="Inter" w:cstheme="minorBidi"/>
              <w:noProof/>
            </w:rPr>
          </w:pPr>
          <w:hyperlink w:anchor="_Toc115615418" w:history="1">
            <w:r w:rsidR="005F7281" w:rsidRPr="005F7281">
              <w:rPr>
                <w:rStyle w:val="Hipervnculo"/>
                <w:rFonts w:ascii="Inter" w:hAnsi="Inter"/>
                <w:noProof/>
              </w:rPr>
              <w:t>3.2</w:t>
            </w:r>
            <w:r w:rsidR="005F7281">
              <w:rPr>
                <w:rStyle w:val="Hipervnculo"/>
                <w:rFonts w:ascii="Inter" w:hAnsi="Inter"/>
                <w:noProof/>
              </w:rPr>
              <w:t xml:space="preserve"> </w:t>
            </w:r>
            <w:r w:rsidR="005F7281" w:rsidRPr="005F7281">
              <w:rPr>
                <w:rStyle w:val="Hipervnculo"/>
                <w:rFonts w:ascii="Inter" w:hAnsi="Inter"/>
                <w:noProof/>
              </w:rPr>
              <w:t>Paso 2/ Estructura y diseña</w:t>
            </w:r>
            <w:r w:rsidR="005F7281" w:rsidRPr="005F7281">
              <w:rPr>
                <w:rFonts w:ascii="Inter" w:hAnsi="Inter"/>
                <w:noProof/>
                <w:webHidden/>
              </w:rPr>
              <w:tab/>
            </w:r>
            <w:r w:rsidR="005F7281" w:rsidRPr="005F7281">
              <w:rPr>
                <w:rFonts w:ascii="Inter" w:hAnsi="Inter"/>
                <w:noProof/>
                <w:webHidden/>
              </w:rPr>
              <w:fldChar w:fldCharType="begin"/>
            </w:r>
            <w:r w:rsidR="005F7281" w:rsidRPr="005F7281">
              <w:rPr>
                <w:rFonts w:ascii="Inter" w:hAnsi="Inter"/>
                <w:noProof/>
                <w:webHidden/>
              </w:rPr>
              <w:instrText xml:space="preserve"> PAGEREF _Toc115615418 \h </w:instrText>
            </w:r>
            <w:r w:rsidR="005F7281" w:rsidRPr="005F7281">
              <w:rPr>
                <w:rFonts w:ascii="Inter" w:hAnsi="Inter"/>
                <w:noProof/>
                <w:webHidden/>
              </w:rPr>
            </w:r>
            <w:r w:rsidR="005F7281" w:rsidRPr="005F7281">
              <w:rPr>
                <w:rFonts w:ascii="Inter" w:hAnsi="Inter"/>
                <w:noProof/>
                <w:webHidden/>
              </w:rPr>
              <w:fldChar w:fldCharType="separate"/>
            </w:r>
            <w:r w:rsidR="005F7281" w:rsidRPr="005F7281">
              <w:rPr>
                <w:rFonts w:ascii="Inter" w:hAnsi="Inter"/>
                <w:noProof/>
                <w:webHidden/>
              </w:rPr>
              <w:t>9</w:t>
            </w:r>
            <w:r w:rsidR="005F7281" w:rsidRPr="005F7281">
              <w:rPr>
                <w:rFonts w:ascii="Inter" w:hAnsi="Inter"/>
                <w:noProof/>
                <w:webHidden/>
              </w:rPr>
              <w:fldChar w:fldCharType="end"/>
            </w:r>
          </w:hyperlink>
        </w:p>
        <w:p w14:paraId="47B77FA6" w14:textId="1A9B220F" w:rsidR="005F7281" w:rsidRPr="005F7281" w:rsidRDefault="00000000">
          <w:pPr>
            <w:pStyle w:val="TDC2"/>
            <w:tabs>
              <w:tab w:val="left" w:pos="1100"/>
            </w:tabs>
            <w:rPr>
              <w:rFonts w:ascii="Inter" w:hAnsi="Inter" w:cstheme="minorBidi"/>
              <w:noProof/>
            </w:rPr>
          </w:pPr>
          <w:hyperlink w:anchor="_Toc115615419" w:history="1">
            <w:r w:rsidR="005F7281" w:rsidRPr="005F7281">
              <w:rPr>
                <w:rStyle w:val="Hipervnculo"/>
                <w:rFonts w:ascii="Inter" w:hAnsi="Inter"/>
                <w:noProof/>
              </w:rPr>
              <w:t>3.3</w:t>
            </w:r>
            <w:r w:rsidR="005F7281">
              <w:rPr>
                <w:rFonts w:ascii="Inter" w:hAnsi="Inter" w:cstheme="minorBidi"/>
                <w:noProof/>
              </w:rPr>
              <w:t xml:space="preserve"> </w:t>
            </w:r>
            <w:r w:rsidR="005F7281" w:rsidRPr="005F7281">
              <w:rPr>
                <w:rStyle w:val="Hipervnculo"/>
                <w:rFonts w:ascii="Inter" w:hAnsi="Inter"/>
                <w:noProof/>
              </w:rPr>
              <w:t>Paso 3/ crea el contenido</w:t>
            </w:r>
            <w:r w:rsidR="005F7281" w:rsidRPr="005F7281">
              <w:rPr>
                <w:rFonts w:ascii="Inter" w:hAnsi="Inter"/>
                <w:noProof/>
                <w:webHidden/>
              </w:rPr>
              <w:tab/>
            </w:r>
            <w:r w:rsidR="005F7281" w:rsidRPr="005F7281">
              <w:rPr>
                <w:rFonts w:ascii="Inter" w:hAnsi="Inter"/>
                <w:noProof/>
                <w:webHidden/>
              </w:rPr>
              <w:fldChar w:fldCharType="begin"/>
            </w:r>
            <w:r w:rsidR="005F7281" w:rsidRPr="005F7281">
              <w:rPr>
                <w:rFonts w:ascii="Inter" w:hAnsi="Inter"/>
                <w:noProof/>
                <w:webHidden/>
              </w:rPr>
              <w:instrText xml:space="preserve"> PAGEREF _Toc115615419 \h </w:instrText>
            </w:r>
            <w:r w:rsidR="005F7281" w:rsidRPr="005F7281">
              <w:rPr>
                <w:rFonts w:ascii="Inter" w:hAnsi="Inter"/>
                <w:noProof/>
                <w:webHidden/>
              </w:rPr>
            </w:r>
            <w:r w:rsidR="005F7281" w:rsidRPr="005F7281">
              <w:rPr>
                <w:rFonts w:ascii="Inter" w:hAnsi="Inter"/>
                <w:noProof/>
                <w:webHidden/>
              </w:rPr>
              <w:fldChar w:fldCharType="separate"/>
            </w:r>
            <w:r w:rsidR="005F7281" w:rsidRPr="005F7281">
              <w:rPr>
                <w:rFonts w:ascii="Inter" w:hAnsi="Inter"/>
                <w:noProof/>
                <w:webHidden/>
              </w:rPr>
              <w:t>11</w:t>
            </w:r>
            <w:r w:rsidR="005F7281" w:rsidRPr="005F7281">
              <w:rPr>
                <w:rFonts w:ascii="Inter" w:hAnsi="Inter"/>
                <w:noProof/>
                <w:webHidden/>
              </w:rPr>
              <w:fldChar w:fldCharType="end"/>
            </w:r>
          </w:hyperlink>
        </w:p>
        <w:p w14:paraId="65A8D640" w14:textId="2793EE8C" w:rsidR="005F7281" w:rsidRPr="005F7281" w:rsidRDefault="00000000">
          <w:pPr>
            <w:pStyle w:val="TDC2"/>
            <w:rPr>
              <w:rFonts w:ascii="Inter" w:hAnsi="Inter" w:cstheme="minorBidi"/>
              <w:noProof/>
            </w:rPr>
          </w:pPr>
          <w:hyperlink w:anchor="_Toc115615420" w:history="1">
            <w:r w:rsidR="005F7281" w:rsidRPr="005F7281">
              <w:rPr>
                <w:rStyle w:val="Hipervnculo"/>
                <w:rFonts w:ascii="Inter" w:hAnsi="Inter"/>
                <w:noProof/>
                <w:bdr w:val="none" w:sz="0" w:space="0" w:color="auto" w:frame="1"/>
              </w:rPr>
              <w:t>3.4 Paso 4/ entrega y testeo</w:t>
            </w:r>
            <w:r w:rsidR="005F7281" w:rsidRPr="005F7281">
              <w:rPr>
                <w:rFonts w:ascii="Inter" w:hAnsi="Inter"/>
                <w:noProof/>
                <w:webHidden/>
              </w:rPr>
              <w:tab/>
            </w:r>
            <w:r w:rsidR="005F7281" w:rsidRPr="005F7281">
              <w:rPr>
                <w:rFonts w:ascii="Inter" w:hAnsi="Inter"/>
                <w:noProof/>
                <w:webHidden/>
              </w:rPr>
              <w:fldChar w:fldCharType="begin"/>
            </w:r>
            <w:r w:rsidR="005F7281" w:rsidRPr="005F7281">
              <w:rPr>
                <w:rFonts w:ascii="Inter" w:hAnsi="Inter"/>
                <w:noProof/>
                <w:webHidden/>
              </w:rPr>
              <w:instrText xml:space="preserve"> PAGEREF _Toc115615420 \h </w:instrText>
            </w:r>
            <w:r w:rsidR="005F7281" w:rsidRPr="005F7281">
              <w:rPr>
                <w:rFonts w:ascii="Inter" w:hAnsi="Inter"/>
                <w:noProof/>
                <w:webHidden/>
              </w:rPr>
            </w:r>
            <w:r w:rsidR="005F7281" w:rsidRPr="005F7281">
              <w:rPr>
                <w:rFonts w:ascii="Inter" w:hAnsi="Inter"/>
                <w:noProof/>
                <w:webHidden/>
              </w:rPr>
              <w:fldChar w:fldCharType="separate"/>
            </w:r>
            <w:r w:rsidR="005F7281" w:rsidRPr="005F7281">
              <w:rPr>
                <w:rFonts w:ascii="Inter" w:hAnsi="Inter"/>
                <w:noProof/>
                <w:webHidden/>
              </w:rPr>
              <w:t>12</w:t>
            </w:r>
            <w:r w:rsidR="005F7281" w:rsidRPr="005F7281">
              <w:rPr>
                <w:rFonts w:ascii="Inter" w:hAnsi="Inter"/>
                <w:noProof/>
                <w:webHidden/>
              </w:rPr>
              <w:fldChar w:fldCharType="end"/>
            </w:r>
          </w:hyperlink>
        </w:p>
        <w:p w14:paraId="19303204" w14:textId="4EBDE9D7" w:rsidR="005F7281" w:rsidRPr="005F7281" w:rsidRDefault="00000000">
          <w:pPr>
            <w:pStyle w:val="TDC2"/>
            <w:rPr>
              <w:rFonts w:ascii="Inter" w:hAnsi="Inter" w:cstheme="minorBidi"/>
              <w:noProof/>
            </w:rPr>
          </w:pPr>
          <w:hyperlink w:anchor="_Toc115615421" w:history="1">
            <w:r w:rsidR="005F7281" w:rsidRPr="005F7281">
              <w:rPr>
                <w:rStyle w:val="Hipervnculo"/>
                <w:rFonts w:ascii="Inter" w:hAnsi="Inter"/>
                <w:noProof/>
                <w:bdr w:val="none" w:sz="0" w:space="0" w:color="auto" w:frame="1"/>
              </w:rPr>
              <w:t>3.5 Paso 5/ crea un plan de actualización</w:t>
            </w:r>
            <w:r w:rsidR="005F7281" w:rsidRPr="005F7281">
              <w:rPr>
                <w:rFonts w:ascii="Inter" w:hAnsi="Inter"/>
                <w:noProof/>
                <w:webHidden/>
              </w:rPr>
              <w:tab/>
            </w:r>
            <w:r w:rsidR="005F7281" w:rsidRPr="005F7281">
              <w:rPr>
                <w:rFonts w:ascii="Inter" w:hAnsi="Inter"/>
                <w:noProof/>
                <w:webHidden/>
              </w:rPr>
              <w:fldChar w:fldCharType="begin"/>
            </w:r>
            <w:r w:rsidR="005F7281" w:rsidRPr="005F7281">
              <w:rPr>
                <w:rFonts w:ascii="Inter" w:hAnsi="Inter"/>
                <w:noProof/>
                <w:webHidden/>
              </w:rPr>
              <w:instrText xml:space="preserve"> PAGEREF _Toc115615421 \h </w:instrText>
            </w:r>
            <w:r w:rsidR="005F7281" w:rsidRPr="005F7281">
              <w:rPr>
                <w:rFonts w:ascii="Inter" w:hAnsi="Inter"/>
                <w:noProof/>
                <w:webHidden/>
              </w:rPr>
            </w:r>
            <w:r w:rsidR="005F7281" w:rsidRPr="005F7281">
              <w:rPr>
                <w:rFonts w:ascii="Inter" w:hAnsi="Inter"/>
                <w:noProof/>
                <w:webHidden/>
              </w:rPr>
              <w:fldChar w:fldCharType="separate"/>
            </w:r>
            <w:r w:rsidR="005F7281" w:rsidRPr="005F7281">
              <w:rPr>
                <w:rFonts w:ascii="Inter" w:hAnsi="Inter"/>
                <w:noProof/>
                <w:webHidden/>
              </w:rPr>
              <w:t>13</w:t>
            </w:r>
            <w:r w:rsidR="005F7281" w:rsidRPr="005F7281">
              <w:rPr>
                <w:rFonts w:ascii="Inter" w:hAnsi="Inter"/>
                <w:noProof/>
                <w:webHidden/>
              </w:rPr>
              <w:fldChar w:fldCharType="end"/>
            </w:r>
          </w:hyperlink>
        </w:p>
        <w:p w14:paraId="68FB71FB" w14:textId="5F15ABCC" w:rsidR="005F7281" w:rsidRPr="005F7281" w:rsidRDefault="00000000">
          <w:pPr>
            <w:pStyle w:val="TDC1"/>
            <w:tabs>
              <w:tab w:val="left" w:pos="426"/>
              <w:tab w:val="right" w:leader="dot" w:pos="8494"/>
            </w:tabs>
            <w:rPr>
              <w:rFonts w:eastAsiaTheme="minorEastAsia"/>
              <w:noProof/>
              <w:lang w:eastAsia="es-ES"/>
            </w:rPr>
          </w:pPr>
          <w:hyperlink w:anchor="_Toc115615422" w:history="1">
            <w:r w:rsidR="005F7281" w:rsidRPr="005F7281">
              <w:rPr>
                <w:rStyle w:val="Hipervnculo"/>
                <w:noProof/>
              </w:rPr>
              <w:t>4.</w:t>
            </w:r>
            <w:r w:rsidR="005F7281" w:rsidRPr="005F7281">
              <w:rPr>
                <w:rFonts w:eastAsiaTheme="minorEastAsia"/>
                <w:noProof/>
                <w:lang w:eastAsia="es-ES"/>
              </w:rPr>
              <w:tab/>
            </w:r>
            <w:r w:rsidR="005F7281" w:rsidRPr="005F7281">
              <w:rPr>
                <w:rStyle w:val="Hipervnculo"/>
                <w:noProof/>
              </w:rPr>
              <w:t>4 cualidades para una buena redacción de documentos técnicos</w:t>
            </w:r>
            <w:r w:rsidR="005F7281" w:rsidRPr="005F7281">
              <w:rPr>
                <w:noProof/>
                <w:webHidden/>
              </w:rPr>
              <w:tab/>
            </w:r>
            <w:r w:rsidR="005F7281" w:rsidRPr="005F7281">
              <w:rPr>
                <w:noProof/>
                <w:webHidden/>
              </w:rPr>
              <w:fldChar w:fldCharType="begin"/>
            </w:r>
            <w:r w:rsidR="005F7281" w:rsidRPr="005F7281">
              <w:rPr>
                <w:noProof/>
                <w:webHidden/>
              </w:rPr>
              <w:instrText xml:space="preserve"> PAGEREF _Toc115615422 \h </w:instrText>
            </w:r>
            <w:r w:rsidR="005F7281" w:rsidRPr="005F7281">
              <w:rPr>
                <w:noProof/>
                <w:webHidden/>
              </w:rPr>
            </w:r>
            <w:r w:rsidR="005F7281" w:rsidRPr="005F7281">
              <w:rPr>
                <w:noProof/>
                <w:webHidden/>
              </w:rPr>
              <w:fldChar w:fldCharType="separate"/>
            </w:r>
            <w:r w:rsidR="005F7281" w:rsidRPr="005F7281">
              <w:rPr>
                <w:noProof/>
                <w:webHidden/>
              </w:rPr>
              <w:t>13</w:t>
            </w:r>
            <w:r w:rsidR="005F7281" w:rsidRPr="005F7281">
              <w:rPr>
                <w:noProof/>
                <w:webHidden/>
              </w:rPr>
              <w:fldChar w:fldCharType="end"/>
            </w:r>
          </w:hyperlink>
        </w:p>
        <w:p w14:paraId="1150A2AC" w14:textId="56F12B65" w:rsidR="005F7281" w:rsidRPr="005F7281" w:rsidRDefault="00000000">
          <w:pPr>
            <w:pStyle w:val="TDC1"/>
            <w:tabs>
              <w:tab w:val="right" w:leader="dot" w:pos="8494"/>
            </w:tabs>
            <w:rPr>
              <w:rFonts w:eastAsiaTheme="minorEastAsia"/>
              <w:noProof/>
              <w:lang w:eastAsia="es-ES"/>
            </w:rPr>
          </w:pPr>
          <w:hyperlink w:anchor="_Toc115615423" w:history="1">
            <w:r w:rsidR="005F7281" w:rsidRPr="005F7281">
              <w:rPr>
                <w:rStyle w:val="Hipervnculo"/>
                <w:noProof/>
              </w:rPr>
              <w:t>Referencias</w:t>
            </w:r>
            <w:r w:rsidR="005F7281" w:rsidRPr="005F7281">
              <w:rPr>
                <w:noProof/>
                <w:webHidden/>
              </w:rPr>
              <w:tab/>
            </w:r>
            <w:r w:rsidR="005F7281" w:rsidRPr="005F7281">
              <w:rPr>
                <w:noProof/>
                <w:webHidden/>
              </w:rPr>
              <w:fldChar w:fldCharType="begin"/>
            </w:r>
            <w:r w:rsidR="005F7281" w:rsidRPr="005F7281">
              <w:rPr>
                <w:noProof/>
                <w:webHidden/>
              </w:rPr>
              <w:instrText xml:space="preserve"> PAGEREF _Toc115615423 \h </w:instrText>
            </w:r>
            <w:r w:rsidR="005F7281" w:rsidRPr="005F7281">
              <w:rPr>
                <w:noProof/>
                <w:webHidden/>
              </w:rPr>
            </w:r>
            <w:r w:rsidR="005F7281" w:rsidRPr="005F7281">
              <w:rPr>
                <w:noProof/>
                <w:webHidden/>
              </w:rPr>
              <w:fldChar w:fldCharType="separate"/>
            </w:r>
            <w:r w:rsidR="005F7281" w:rsidRPr="005F7281">
              <w:rPr>
                <w:noProof/>
                <w:webHidden/>
              </w:rPr>
              <w:t>14</w:t>
            </w:r>
            <w:r w:rsidR="005F7281" w:rsidRPr="005F7281">
              <w:rPr>
                <w:noProof/>
                <w:webHidden/>
              </w:rPr>
              <w:fldChar w:fldCharType="end"/>
            </w:r>
          </w:hyperlink>
        </w:p>
        <w:p w14:paraId="6C7EEC91" w14:textId="129D6CAF" w:rsidR="002F4E1C" w:rsidRDefault="002F4E1C">
          <w:r w:rsidRPr="005F7281">
            <w:rPr>
              <w:b/>
              <w:bCs/>
            </w:rPr>
            <w:fldChar w:fldCharType="end"/>
          </w:r>
        </w:p>
      </w:sdtContent>
    </w:sdt>
    <w:p w14:paraId="1D4D4034" w14:textId="4CAAFD8C" w:rsidR="00811466" w:rsidRDefault="00811466">
      <w:pPr>
        <w:spacing w:line="259" w:lineRule="auto"/>
      </w:pPr>
      <w:r>
        <w:br w:type="page"/>
      </w:r>
    </w:p>
    <w:p w14:paraId="55878C50" w14:textId="30407E2F" w:rsidR="00CF5032" w:rsidRDefault="009A192E" w:rsidP="00CF5032">
      <w:pPr>
        <w:pStyle w:val="Ttulo1"/>
        <w:numPr>
          <w:ilvl w:val="0"/>
          <w:numId w:val="2"/>
        </w:numPr>
      </w:pPr>
      <w:r>
        <w:lastRenderedPageBreak/>
        <w:t>Actividad 217:</w:t>
      </w:r>
    </w:p>
    <w:p w14:paraId="35358DEB" w14:textId="2C225D53" w:rsidR="009A192E" w:rsidRPr="009A192E" w:rsidRDefault="009A192E" w:rsidP="009A192E">
      <w:r>
        <w:t>Haz un programa que, dada una lista a cualquiera, sustituya cualquier elemento negativo por cero</w:t>
      </w:r>
    </w:p>
    <w:p w14:paraId="04DC5A1E" w14:textId="52412EC5" w:rsidR="00C01116" w:rsidRPr="00C01116" w:rsidRDefault="008A4696" w:rsidP="00C01116">
      <w:r>
        <w:rPr>
          <w:noProof/>
        </w:rPr>
        <mc:AlternateContent>
          <mc:Choice Requires="wps">
            <w:drawing>
              <wp:inline distT="0" distB="0" distL="0" distR="0" wp14:anchorId="29AC1A81" wp14:editId="0E983324">
                <wp:extent cx="5613991" cy="1404620"/>
                <wp:effectExtent l="0" t="0" r="25400" b="2794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991" cy="1404620"/>
                        </a:xfrm>
                        <a:prstGeom prst="rect">
                          <a:avLst/>
                        </a:prstGeom>
                        <a:solidFill>
                          <a:srgbClr val="FFFFFF"/>
                        </a:solidFill>
                        <a:ln w="9525">
                          <a:solidFill>
                            <a:srgbClr val="000000"/>
                          </a:solidFill>
                          <a:miter lim="800000"/>
                          <a:headEnd/>
                          <a:tailEnd/>
                        </a:ln>
                      </wps:spPr>
                      <wps:txbx>
                        <w:txbxContent>
                          <w:p w14:paraId="0EA1AB7B" w14:textId="314C9E1E" w:rsidR="00B60576" w:rsidRPr="00B60576" w:rsidRDefault="00B60576" w:rsidP="00B60576">
                            <w:pPr>
                              <w:shd w:val="clear" w:color="auto" w:fill="FFFFFF"/>
                              <w:spacing w:line="285" w:lineRule="atLeast"/>
                              <w:rPr>
                                <w:rFonts w:ascii="Cascadia Code" w:eastAsia="Times New Roman" w:hAnsi="Cascadia Code" w:cs="Cascadia Code"/>
                                <w:color w:val="000000"/>
                                <w:sz w:val="21"/>
                                <w:szCs w:val="21"/>
                                <w:lang w:val="en-GB" w:eastAsia="es-ES"/>
                              </w:rPr>
                            </w:pPr>
                            <w:proofErr w:type="spellStart"/>
                            <w:r w:rsidRPr="00B60576">
                              <w:rPr>
                                <w:rFonts w:ascii="Cascadia Code" w:eastAsia="Times New Roman" w:hAnsi="Cascadia Code" w:cs="Cascadia Code"/>
                                <w:color w:val="001080"/>
                                <w:sz w:val="21"/>
                                <w:szCs w:val="21"/>
                                <w:lang w:val="en-GB" w:eastAsia="es-ES"/>
                              </w:rPr>
                              <w:t>lista</w:t>
                            </w:r>
                            <w:proofErr w:type="spellEnd"/>
                            <w:r w:rsidRPr="00B60576">
                              <w:rPr>
                                <w:rFonts w:ascii="Cascadia Code" w:eastAsia="Times New Roman" w:hAnsi="Cascadia Code" w:cs="Cascadia Code"/>
                                <w:color w:val="000000"/>
                                <w:sz w:val="21"/>
                                <w:szCs w:val="21"/>
                                <w:lang w:val="en-GB" w:eastAsia="es-ES"/>
                              </w:rPr>
                              <w:t xml:space="preserve"> = </w:t>
                            </w:r>
                            <w:r w:rsidRPr="00B60576">
                              <w:rPr>
                                <w:rFonts w:ascii="Cascadia Code" w:eastAsia="Times New Roman" w:hAnsi="Cascadia Code" w:cs="Cascadia Code"/>
                                <w:color w:val="222222"/>
                                <w:sz w:val="21"/>
                                <w:szCs w:val="21"/>
                                <w:lang w:val="en-GB" w:eastAsia="es-ES"/>
                              </w:rPr>
                              <w:t>[]</w:t>
                            </w:r>
                          </w:p>
                          <w:p w14:paraId="6B3C352B" w14:textId="77777777" w:rsidR="00B60576" w:rsidRPr="00B60576" w:rsidRDefault="00B60576" w:rsidP="00B60576">
                            <w:pPr>
                              <w:shd w:val="clear" w:color="auto" w:fill="FFFFFF"/>
                              <w:spacing w:after="0" w:line="285" w:lineRule="atLeast"/>
                              <w:rPr>
                                <w:rFonts w:ascii="Cascadia Code" w:eastAsia="Times New Roman" w:hAnsi="Cascadia Code" w:cs="Cascadia Code"/>
                                <w:color w:val="000000"/>
                                <w:sz w:val="21"/>
                                <w:szCs w:val="21"/>
                                <w:lang w:val="en-GB" w:eastAsia="es-ES"/>
                              </w:rPr>
                            </w:pPr>
                          </w:p>
                          <w:p w14:paraId="7FD0A841" w14:textId="77777777" w:rsidR="00B60576" w:rsidRPr="00B60576" w:rsidRDefault="00B60576" w:rsidP="00B60576">
                            <w:pPr>
                              <w:shd w:val="clear" w:color="auto" w:fill="FFFFFF"/>
                              <w:spacing w:after="0" w:line="285" w:lineRule="atLeast"/>
                              <w:rPr>
                                <w:rFonts w:ascii="Cascadia Code" w:eastAsia="Times New Roman" w:hAnsi="Cascadia Code" w:cs="Cascadia Code"/>
                                <w:color w:val="000000"/>
                                <w:sz w:val="21"/>
                                <w:szCs w:val="21"/>
                                <w:lang w:val="en-GB" w:eastAsia="es-ES"/>
                              </w:rPr>
                            </w:pPr>
                            <w:r w:rsidRPr="00B60576">
                              <w:rPr>
                                <w:rFonts w:ascii="Cascadia Code" w:eastAsia="Times New Roman" w:hAnsi="Cascadia Code" w:cs="Cascadia Code"/>
                                <w:color w:val="AF00DB"/>
                                <w:sz w:val="21"/>
                                <w:szCs w:val="21"/>
                                <w:lang w:val="en-GB" w:eastAsia="es-ES"/>
                              </w:rPr>
                              <w:t>while</w:t>
                            </w:r>
                            <w:r w:rsidRPr="00B60576">
                              <w:rPr>
                                <w:rFonts w:ascii="Cascadia Code" w:eastAsia="Times New Roman" w:hAnsi="Cascadia Code" w:cs="Cascadia Code"/>
                                <w:color w:val="000000"/>
                                <w:sz w:val="21"/>
                                <w:szCs w:val="21"/>
                                <w:lang w:val="en-GB" w:eastAsia="es-ES"/>
                              </w:rPr>
                              <w:t xml:space="preserve"> </w:t>
                            </w:r>
                            <w:proofErr w:type="spellStart"/>
                            <w:r w:rsidRPr="00B60576">
                              <w:rPr>
                                <w:rFonts w:ascii="Cascadia Code" w:eastAsia="Times New Roman" w:hAnsi="Cascadia Code" w:cs="Cascadia Code"/>
                                <w:color w:val="795E26"/>
                                <w:sz w:val="21"/>
                                <w:szCs w:val="21"/>
                                <w:lang w:val="en-GB" w:eastAsia="es-ES"/>
                              </w:rPr>
                              <w:t>len</w:t>
                            </w:r>
                            <w:proofErr w:type="spellEnd"/>
                            <w:r w:rsidRPr="00B60576">
                              <w:rPr>
                                <w:rFonts w:ascii="Cascadia Code" w:eastAsia="Times New Roman" w:hAnsi="Cascadia Code" w:cs="Cascadia Code"/>
                                <w:color w:val="222222"/>
                                <w:sz w:val="21"/>
                                <w:szCs w:val="21"/>
                                <w:lang w:val="en-GB" w:eastAsia="es-ES"/>
                              </w:rPr>
                              <w:t>(</w:t>
                            </w:r>
                            <w:proofErr w:type="spellStart"/>
                            <w:r w:rsidRPr="00B60576">
                              <w:rPr>
                                <w:rFonts w:ascii="Cascadia Code" w:eastAsia="Times New Roman" w:hAnsi="Cascadia Code" w:cs="Cascadia Code"/>
                                <w:color w:val="001080"/>
                                <w:sz w:val="21"/>
                                <w:szCs w:val="21"/>
                                <w:lang w:val="en-GB" w:eastAsia="es-ES"/>
                              </w:rPr>
                              <w:t>lista</w:t>
                            </w:r>
                            <w:proofErr w:type="spellEnd"/>
                            <w:r w:rsidRPr="00B60576">
                              <w:rPr>
                                <w:rFonts w:ascii="Cascadia Code" w:eastAsia="Times New Roman" w:hAnsi="Cascadia Code" w:cs="Cascadia Code"/>
                                <w:color w:val="222222"/>
                                <w:sz w:val="21"/>
                                <w:szCs w:val="21"/>
                                <w:lang w:val="en-GB" w:eastAsia="es-ES"/>
                              </w:rPr>
                              <w:t>)</w:t>
                            </w:r>
                            <w:r w:rsidRPr="00B60576">
                              <w:rPr>
                                <w:rFonts w:ascii="Cascadia Code" w:eastAsia="Times New Roman" w:hAnsi="Cascadia Code" w:cs="Cascadia Code"/>
                                <w:color w:val="000000"/>
                                <w:sz w:val="21"/>
                                <w:szCs w:val="21"/>
                                <w:lang w:val="en-GB" w:eastAsia="es-ES"/>
                              </w:rPr>
                              <w:t xml:space="preserve"> &lt; </w:t>
                            </w:r>
                            <w:r w:rsidRPr="00B60576">
                              <w:rPr>
                                <w:rFonts w:ascii="Cascadia Code" w:eastAsia="Times New Roman" w:hAnsi="Cascadia Code" w:cs="Cascadia Code"/>
                                <w:color w:val="098658"/>
                                <w:sz w:val="21"/>
                                <w:szCs w:val="21"/>
                                <w:lang w:val="en-GB" w:eastAsia="es-ES"/>
                              </w:rPr>
                              <w:t>3</w:t>
                            </w:r>
                            <w:r w:rsidRPr="00B60576">
                              <w:rPr>
                                <w:rFonts w:ascii="Cascadia Code" w:eastAsia="Times New Roman" w:hAnsi="Cascadia Code" w:cs="Cascadia Code"/>
                                <w:color w:val="222222"/>
                                <w:sz w:val="21"/>
                                <w:szCs w:val="21"/>
                                <w:lang w:val="en-GB" w:eastAsia="es-ES"/>
                              </w:rPr>
                              <w:t>:</w:t>
                            </w:r>
                          </w:p>
                          <w:p w14:paraId="02D3CCB7" w14:textId="7EF42AC5" w:rsidR="00B60576" w:rsidRPr="00B60576" w:rsidRDefault="00B60576" w:rsidP="00B60576">
                            <w:pPr>
                              <w:shd w:val="clear" w:color="auto" w:fill="FFFFFF"/>
                              <w:spacing w:after="0" w:line="285" w:lineRule="atLeast"/>
                              <w:rPr>
                                <w:rFonts w:ascii="Cascadia Code" w:eastAsia="Times New Roman" w:hAnsi="Cascadia Code" w:cs="Cascadia Code"/>
                                <w:color w:val="000000"/>
                                <w:sz w:val="21"/>
                                <w:szCs w:val="21"/>
                                <w:lang w:val="en-GB" w:eastAsia="es-ES"/>
                              </w:rPr>
                            </w:pPr>
                            <w:r w:rsidRPr="00B60576">
                              <w:rPr>
                                <w:rFonts w:ascii="Cascadia Code" w:eastAsia="Times New Roman" w:hAnsi="Cascadia Code" w:cs="Cascadia Code"/>
                                <w:color w:val="000000"/>
                                <w:sz w:val="21"/>
                                <w:szCs w:val="21"/>
                                <w:lang w:val="en-GB" w:eastAsia="es-ES"/>
                              </w:rPr>
                              <w:t xml:space="preserve">    </w:t>
                            </w:r>
                            <w:proofErr w:type="spellStart"/>
                            <w:r w:rsidRPr="00B60576">
                              <w:rPr>
                                <w:rFonts w:ascii="Cascadia Code" w:eastAsia="Times New Roman" w:hAnsi="Cascadia Code" w:cs="Cascadia Code"/>
                                <w:color w:val="001080"/>
                                <w:sz w:val="21"/>
                                <w:szCs w:val="21"/>
                                <w:lang w:val="en-GB" w:eastAsia="es-ES"/>
                              </w:rPr>
                              <w:t>userInput</w:t>
                            </w:r>
                            <w:proofErr w:type="spellEnd"/>
                            <w:r w:rsidRPr="00B60576">
                              <w:rPr>
                                <w:rFonts w:ascii="Cascadia Code" w:eastAsia="Times New Roman" w:hAnsi="Cascadia Code" w:cs="Cascadia Code"/>
                                <w:color w:val="000000"/>
                                <w:sz w:val="21"/>
                                <w:szCs w:val="21"/>
                                <w:lang w:val="en-GB" w:eastAsia="es-ES"/>
                              </w:rPr>
                              <w:t xml:space="preserve"> = </w:t>
                            </w:r>
                            <w:r w:rsidRPr="00B60576">
                              <w:rPr>
                                <w:rFonts w:ascii="Cascadia Code" w:eastAsia="Times New Roman" w:hAnsi="Cascadia Code" w:cs="Cascadia Code"/>
                                <w:color w:val="267F99"/>
                                <w:sz w:val="21"/>
                                <w:szCs w:val="21"/>
                                <w:lang w:val="en-GB" w:eastAsia="es-ES"/>
                              </w:rPr>
                              <w:t>int</w:t>
                            </w:r>
                            <w:r w:rsidRPr="00B60576">
                              <w:rPr>
                                <w:rFonts w:ascii="Cascadia Code" w:eastAsia="Times New Roman" w:hAnsi="Cascadia Code" w:cs="Cascadia Code"/>
                                <w:color w:val="222222"/>
                                <w:sz w:val="21"/>
                                <w:szCs w:val="21"/>
                                <w:lang w:val="en-GB" w:eastAsia="es-ES"/>
                              </w:rPr>
                              <w:t>(</w:t>
                            </w:r>
                            <w:r w:rsidRPr="00B60576">
                              <w:rPr>
                                <w:rFonts w:ascii="Cascadia Code" w:eastAsia="Times New Roman" w:hAnsi="Cascadia Code" w:cs="Cascadia Code"/>
                                <w:color w:val="795E26"/>
                                <w:sz w:val="21"/>
                                <w:szCs w:val="21"/>
                                <w:lang w:val="en-GB" w:eastAsia="es-ES"/>
                              </w:rPr>
                              <w:t>input</w:t>
                            </w:r>
                            <w:r w:rsidRPr="00B60576">
                              <w:rPr>
                                <w:rFonts w:ascii="Cascadia Code" w:eastAsia="Times New Roman" w:hAnsi="Cascadia Code" w:cs="Cascadia Code"/>
                                <w:color w:val="222222"/>
                                <w:sz w:val="21"/>
                                <w:szCs w:val="21"/>
                                <w:lang w:val="en-GB" w:eastAsia="es-ES"/>
                              </w:rPr>
                              <w:t>(</w:t>
                            </w:r>
                            <w:r w:rsidRPr="00B60576">
                              <w:rPr>
                                <w:rFonts w:ascii="Cascadia Code" w:eastAsia="Times New Roman" w:hAnsi="Cascadia Code" w:cs="Cascadia Code"/>
                                <w:color w:val="A31515"/>
                                <w:sz w:val="21"/>
                                <w:szCs w:val="21"/>
                                <w:lang w:val="en-GB" w:eastAsia="es-ES"/>
                              </w:rPr>
                              <w:t>"Enter a number: "</w:t>
                            </w:r>
                            <w:r w:rsidRPr="00B60576">
                              <w:rPr>
                                <w:rFonts w:ascii="Cascadia Code" w:eastAsia="Times New Roman" w:hAnsi="Cascadia Code" w:cs="Cascadia Code"/>
                                <w:color w:val="222222"/>
                                <w:sz w:val="21"/>
                                <w:szCs w:val="21"/>
                                <w:lang w:val="en-GB" w:eastAsia="es-ES"/>
                              </w:rPr>
                              <w:t>))</w:t>
                            </w:r>
                          </w:p>
                          <w:p w14:paraId="126128C7" w14:textId="77777777" w:rsidR="00B60576" w:rsidRPr="00B60576" w:rsidRDefault="00B60576" w:rsidP="00B60576">
                            <w:pPr>
                              <w:shd w:val="clear" w:color="auto" w:fill="FFFFFF"/>
                              <w:spacing w:after="0" w:line="285" w:lineRule="atLeast"/>
                              <w:rPr>
                                <w:rFonts w:ascii="Cascadia Code" w:eastAsia="Times New Roman" w:hAnsi="Cascadia Code" w:cs="Cascadia Code"/>
                                <w:color w:val="000000"/>
                                <w:sz w:val="21"/>
                                <w:szCs w:val="21"/>
                                <w:lang w:val="en-GB" w:eastAsia="es-ES"/>
                              </w:rPr>
                            </w:pPr>
                            <w:r w:rsidRPr="00B60576">
                              <w:rPr>
                                <w:rFonts w:ascii="Cascadia Code" w:eastAsia="Times New Roman" w:hAnsi="Cascadia Code" w:cs="Cascadia Code"/>
                                <w:color w:val="000000"/>
                                <w:sz w:val="21"/>
                                <w:szCs w:val="21"/>
                                <w:lang w:val="en-GB" w:eastAsia="es-ES"/>
                              </w:rPr>
                              <w:t xml:space="preserve">    </w:t>
                            </w:r>
                            <w:proofErr w:type="spellStart"/>
                            <w:r w:rsidRPr="00B60576">
                              <w:rPr>
                                <w:rFonts w:ascii="Cascadia Code" w:eastAsia="Times New Roman" w:hAnsi="Cascadia Code" w:cs="Cascadia Code"/>
                                <w:color w:val="001080"/>
                                <w:sz w:val="21"/>
                                <w:szCs w:val="21"/>
                                <w:lang w:val="en-GB" w:eastAsia="es-ES"/>
                              </w:rPr>
                              <w:t>lista</w:t>
                            </w:r>
                            <w:r w:rsidRPr="00B60576">
                              <w:rPr>
                                <w:rFonts w:ascii="Cascadia Code" w:eastAsia="Times New Roman" w:hAnsi="Cascadia Code" w:cs="Cascadia Code"/>
                                <w:color w:val="222222"/>
                                <w:sz w:val="21"/>
                                <w:szCs w:val="21"/>
                                <w:lang w:val="en-GB" w:eastAsia="es-ES"/>
                              </w:rPr>
                              <w:t>.</w:t>
                            </w:r>
                            <w:r w:rsidRPr="00B60576">
                              <w:rPr>
                                <w:rFonts w:ascii="Cascadia Code" w:eastAsia="Times New Roman" w:hAnsi="Cascadia Code" w:cs="Cascadia Code"/>
                                <w:color w:val="795E26"/>
                                <w:sz w:val="21"/>
                                <w:szCs w:val="21"/>
                                <w:lang w:val="en-GB" w:eastAsia="es-ES"/>
                              </w:rPr>
                              <w:t>append</w:t>
                            </w:r>
                            <w:proofErr w:type="spellEnd"/>
                            <w:r w:rsidRPr="00B60576">
                              <w:rPr>
                                <w:rFonts w:ascii="Cascadia Code" w:eastAsia="Times New Roman" w:hAnsi="Cascadia Code" w:cs="Cascadia Code"/>
                                <w:color w:val="222222"/>
                                <w:sz w:val="21"/>
                                <w:szCs w:val="21"/>
                                <w:lang w:val="en-GB" w:eastAsia="es-ES"/>
                              </w:rPr>
                              <w:t>(</w:t>
                            </w:r>
                            <w:proofErr w:type="spellStart"/>
                            <w:r w:rsidRPr="00B60576">
                              <w:rPr>
                                <w:rFonts w:ascii="Cascadia Code" w:eastAsia="Times New Roman" w:hAnsi="Cascadia Code" w:cs="Cascadia Code"/>
                                <w:color w:val="001080"/>
                                <w:sz w:val="21"/>
                                <w:szCs w:val="21"/>
                                <w:lang w:val="en-GB" w:eastAsia="es-ES"/>
                              </w:rPr>
                              <w:t>userInput</w:t>
                            </w:r>
                            <w:proofErr w:type="spellEnd"/>
                            <w:r w:rsidRPr="00B60576">
                              <w:rPr>
                                <w:rFonts w:ascii="Cascadia Code" w:eastAsia="Times New Roman" w:hAnsi="Cascadia Code" w:cs="Cascadia Code"/>
                                <w:color w:val="222222"/>
                                <w:sz w:val="21"/>
                                <w:szCs w:val="21"/>
                                <w:lang w:val="en-GB" w:eastAsia="es-ES"/>
                              </w:rPr>
                              <w:t>)</w:t>
                            </w:r>
                          </w:p>
                          <w:p w14:paraId="346618C9" w14:textId="77777777" w:rsidR="00B60576" w:rsidRPr="00B60576" w:rsidRDefault="00B60576" w:rsidP="00B60576">
                            <w:pPr>
                              <w:shd w:val="clear" w:color="auto" w:fill="FFFFFF"/>
                              <w:spacing w:after="0" w:line="285" w:lineRule="atLeast"/>
                              <w:rPr>
                                <w:rFonts w:ascii="Cascadia Code" w:eastAsia="Times New Roman" w:hAnsi="Cascadia Code" w:cs="Cascadia Code"/>
                                <w:color w:val="000000"/>
                                <w:sz w:val="21"/>
                                <w:szCs w:val="21"/>
                                <w:lang w:val="en-GB" w:eastAsia="es-ES"/>
                              </w:rPr>
                            </w:pPr>
                          </w:p>
                          <w:p w14:paraId="4BD1B43B" w14:textId="77777777" w:rsidR="00B60576" w:rsidRPr="00B60576" w:rsidRDefault="00B60576" w:rsidP="00B60576">
                            <w:pPr>
                              <w:shd w:val="clear" w:color="auto" w:fill="FFFFFF"/>
                              <w:spacing w:after="0" w:line="285" w:lineRule="atLeast"/>
                              <w:rPr>
                                <w:rFonts w:ascii="Cascadia Code" w:eastAsia="Times New Roman" w:hAnsi="Cascadia Code" w:cs="Cascadia Code"/>
                                <w:color w:val="000000"/>
                                <w:sz w:val="21"/>
                                <w:szCs w:val="21"/>
                                <w:lang w:val="en-GB" w:eastAsia="es-ES"/>
                              </w:rPr>
                            </w:pPr>
                            <w:r w:rsidRPr="00B60576">
                              <w:rPr>
                                <w:rFonts w:ascii="Cascadia Code" w:eastAsia="Times New Roman" w:hAnsi="Cascadia Code" w:cs="Cascadia Code"/>
                                <w:color w:val="AF00DB"/>
                                <w:sz w:val="21"/>
                                <w:szCs w:val="21"/>
                                <w:lang w:val="en-GB" w:eastAsia="es-ES"/>
                              </w:rPr>
                              <w:t>for</w:t>
                            </w:r>
                            <w:r w:rsidRPr="00B60576">
                              <w:rPr>
                                <w:rFonts w:ascii="Cascadia Code" w:eastAsia="Times New Roman" w:hAnsi="Cascadia Code" w:cs="Cascadia Code"/>
                                <w:color w:val="000000"/>
                                <w:sz w:val="21"/>
                                <w:szCs w:val="21"/>
                                <w:lang w:val="en-GB" w:eastAsia="es-ES"/>
                              </w:rPr>
                              <w:t xml:space="preserve"> </w:t>
                            </w:r>
                            <w:proofErr w:type="spellStart"/>
                            <w:r w:rsidRPr="00B60576">
                              <w:rPr>
                                <w:rFonts w:ascii="Cascadia Code" w:eastAsia="Times New Roman" w:hAnsi="Cascadia Code" w:cs="Cascadia Code"/>
                                <w:color w:val="001080"/>
                                <w:sz w:val="21"/>
                                <w:szCs w:val="21"/>
                                <w:lang w:val="en-GB" w:eastAsia="es-ES"/>
                              </w:rPr>
                              <w:t>i</w:t>
                            </w:r>
                            <w:proofErr w:type="spellEnd"/>
                            <w:r w:rsidRPr="00B60576">
                              <w:rPr>
                                <w:rFonts w:ascii="Cascadia Code" w:eastAsia="Times New Roman" w:hAnsi="Cascadia Code" w:cs="Cascadia Code"/>
                                <w:color w:val="000000"/>
                                <w:sz w:val="21"/>
                                <w:szCs w:val="21"/>
                                <w:lang w:val="en-GB" w:eastAsia="es-ES"/>
                              </w:rPr>
                              <w:t xml:space="preserve"> </w:t>
                            </w:r>
                            <w:r w:rsidRPr="00B60576">
                              <w:rPr>
                                <w:rFonts w:ascii="Cascadia Code" w:eastAsia="Times New Roman" w:hAnsi="Cascadia Code" w:cs="Cascadia Code"/>
                                <w:color w:val="AF00DB"/>
                                <w:sz w:val="21"/>
                                <w:szCs w:val="21"/>
                                <w:lang w:val="en-GB" w:eastAsia="es-ES"/>
                              </w:rPr>
                              <w:t>in</w:t>
                            </w:r>
                            <w:r w:rsidRPr="00B60576">
                              <w:rPr>
                                <w:rFonts w:ascii="Cascadia Code" w:eastAsia="Times New Roman" w:hAnsi="Cascadia Code" w:cs="Cascadia Code"/>
                                <w:color w:val="000000"/>
                                <w:sz w:val="21"/>
                                <w:szCs w:val="21"/>
                                <w:lang w:val="en-GB" w:eastAsia="es-ES"/>
                              </w:rPr>
                              <w:t xml:space="preserve"> </w:t>
                            </w:r>
                            <w:r w:rsidRPr="00B60576">
                              <w:rPr>
                                <w:rFonts w:ascii="Cascadia Code" w:eastAsia="Times New Roman" w:hAnsi="Cascadia Code" w:cs="Cascadia Code"/>
                                <w:color w:val="267F99"/>
                                <w:sz w:val="21"/>
                                <w:szCs w:val="21"/>
                                <w:lang w:val="en-GB" w:eastAsia="es-ES"/>
                              </w:rPr>
                              <w:t>range</w:t>
                            </w:r>
                            <w:r w:rsidRPr="00B60576">
                              <w:rPr>
                                <w:rFonts w:ascii="Cascadia Code" w:eastAsia="Times New Roman" w:hAnsi="Cascadia Code" w:cs="Cascadia Code"/>
                                <w:color w:val="222222"/>
                                <w:sz w:val="21"/>
                                <w:szCs w:val="21"/>
                                <w:lang w:val="en-GB" w:eastAsia="es-ES"/>
                              </w:rPr>
                              <w:t>(</w:t>
                            </w:r>
                            <w:proofErr w:type="spellStart"/>
                            <w:r w:rsidRPr="00B60576">
                              <w:rPr>
                                <w:rFonts w:ascii="Cascadia Code" w:eastAsia="Times New Roman" w:hAnsi="Cascadia Code" w:cs="Cascadia Code"/>
                                <w:color w:val="795E26"/>
                                <w:sz w:val="21"/>
                                <w:szCs w:val="21"/>
                                <w:lang w:val="en-GB" w:eastAsia="es-ES"/>
                              </w:rPr>
                              <w:t>len</w:t>
                            </w:r>
                            <w:proofErr w:type="spellEnd"/>
                            <w:r w:rsidRPr="00B60576">
                              <w:rPr>
                                <w:rFonts w:ascii="Cascadia Code" w:eastAsia="Times New Roman" w:hAnsi="Cascadia Code" w:cs="Cascadia Code"/>
                                <w:color w:val="222222"/>
                                <w:sz w:val="21"/>
                                <w:szCs w:val="21"/>
                                <w:lang w:val="en-GB" w:eastAsia="es-ES"/>
                              </w:rPr>
                              <w:t>(</w:t>
                            </w:r>
                            <w:proofErr w:type="spellStart"/>
                            <w:r w:rsidRPr="00B60576">
                              <w:rPr>
                                <w:rFonts w:ascii="Cascadia Code" w:eastAsia="Times New Roman" w:hAnsi="Cascadia Code" w:cs="Cascadia Code"/>
                                <w:color w:val="001080"/>
                                <w:sz w:val="21"/>
                                <w:szCs w:val="21"/>
                                <w:lang w:val="en-GB" w:eastAsia="es-ES"/>
                              </w:rPr>
                              <w:t>lista</w:t>
                            </w:r>
                            <w:proofErr w:type="spellEnd"/>
                            <w:r w:rsidRPr="00B60576">
                              <w:rPr>
                                <w:rFonts w:ascii="Cascadia Code" w:eastAsia="Times New Roman" w:hAnsi="Cascadia Code" w:cs="Cascadia Code"/>
                                <w:color w:val="222222"/>
                                <w:sz w:val="21"/>
                                <w:szCs w:val="21"/>
                                <w:lang w:val="en-GB" w:eastAsia="es-ES"/>
                              </w:rPr>
                              <w:t>)):</w:t>
                            </w:r>
                          </w:p>
                          <w:p w14:paraId="46FC13C6" w14:textId="77777777" w:rsidR="00B60576" w:rsidRPr="00B60576" w:rsidRDefault="00B60576" w:rsidP="00B60576">
                            <w:pPr>
                              <w:shd w:val="clear" w:color="auto" w:fill="FFFFFF"/>
                              <w:spacing w:after="0" w:line="285" w:lineRule="atLeast"/>
                              <w:rPr>
                                <w:rFonts w:ascii="Cascadia Code" w:eastAsia="Times New Roman" w:hAnsi="Cascadia Code" w:cs="Cascadia Code"/>
                                <w:color w:val="000000"/>
                                <w:sz w:val="21"/>
                                <w:szCs w:val="21"/>
                                <w:lang w:val="en-GB" w:eastAsia="es-ES"/>
                              </w:rPr>
                            </w:pPr>
                            <w:r w:rsidRPr="00B60576">
                              <w:rPr>
                                <w:rFonts w:ascii="Cascadia Code" w:eastAsia="Times New Roman" w:hAnsi="Cascadia Code" w:cs="Cascadia Code"/>
                                <w:color w:val="000000"/>
                                <w:sz w:val="21"/>
                                <w:szCs w:val="21"/>
                                <w:lang w:val="en-GB" w:eastAsia="es-ES"/>
                              </w:rPr>
                              <w:t xml:space="preserve">    </w:t>
                            </w:r>
                            <w:r w:rsidRPr="00B60576">
                              <w:rPr>
                                <w:rFonts w:ascii="Cascadia Code" w:eastAsia="Times New Roman" w:hAnsi="Cascadia Code" w:cs="Cascadia Code"/>
                                <w:color w:val="AF00DB"/>
                                <w:sz w:val="21"/>
                                <w:szCs w:val="21"/>
                                <w:lang w:val="en-GB" w:eastAsia="es-ES"/>
                              </w:rPr>
                              <w:t>if</w:t>
                            </w:r>
                            <w:r w:rsidRPr="00B60576">
                              <w:rPr>
                                <w:rFonts w:ascii="Cascadia Code" w:eastAsia="Times New Roman" w:hAnsi="Cascadia Code" w:cs="Cascadia Code"/>
                                <w:color w:val="000000"/>
                                <w:sz w:val="21"/>
                                <w:szCs w:val="21"/>
                                <w:lang w:val="en-GB" w:eastAsia="es-ES"/>
                              </w:rPr>
                              <w:t xml:space="preserve">  </w:t>
                            </w:r>
                            <w:proofErr w:type="spellStart"/>
                            <w:r w:rsidRPr="00B60576">
                              <w:rPr>
                                <w:rFonts w:ascii="Cascadia Code" w:eastAsia="Times New Roman" w:hAnsi="Cascadia Code" w:cs="Cascadia Code"/>
                                <w:color w:val="001080"/>
                                <w:sz w:val="21"/>
                                <w:szCs w:val="21"/>
                                <w:lang w:val="en-GB" w:eastAsia="es-ES"/>
                              </w:rPr>
                              <w:t>lista</w:t>
                            </w:r>
                            <w:proofErr w:type="spellEnd"/>
                            <w:r w:rsidRPr="00B60576">
                              <w:rPr>
                                <w:rFonts w:ascii="Cascadia Code" w:eastAsia="Times New Roman" w:hAnsi="Cascadia Code" w:cs="Cascadia Code"/>
                                <w:color w:val="222222"/>
                                <w:sz w:val="21"/>
                                <w:szCs w:val="21"/>
                                <w:lang w:val="en-GB" w:eastAsia="es-ES"/>
                              </w:rPr>
                              <w:t>[</w:t>
                            </w:r>
                            <w:proofErr w:type="spellStart"/>
                            <w:r w:rsidRPr="00B60576">
                              <w:rPr>
                                <w:rFonts w:ascii="Cascadia Code" w:eastAsia="Times New Roman" w:hAnsi="Cascadia Code" w:cs="Cascadia Code"/>
                                <w:color w:val="001080"/>
                                <w:sz w:val="21"/>
                                <w:szCs w:val="21"/>
                                <w:lang w:val="en-GB" w:eastAsia="es-ES"/>
                              </w:rPr>
                              <w:t>i</w:t>
                            </w:r>
                            <w:proofErr w:type="spellEnd"/>
                            <w:r w:rsidRPr="00B60576">
                              <w:rPr>
                                <w:rFonts w:ascii="Cascadia Code" w:eastAsia="Times New Roman" w:hAnsi="Cascadia Code" w:cs="Cascadia Code"/>
                                <w:color w:val="222222"/>
                                <w:sz w:val="21"/>
                                <w:szCs w:val="21"/>
                                <w:lang w:val="en-GB" w:eastAsia="es-ES"/>
                              </w:rPr>
                              <w:t>]</w:t>
                            </w:r>
                            <w:r w:rsidRPr="00B60576">
                              <w:rPr>
                                <w:rFonts w:ascii="Cascadia Code" w:eastAsia="Times New Roman" w:hAnsi="Cascadia Code" w:cs="Cascadia Code"/>
                                <w:color w:val="000000"/>
                                <w:sz w:val="21"/>
                                <w:szCs w:val="21"/>
                                <w:lang w:val="en-GB" w:eastAsia="es-ES"/>
                              </w:rPr>
                              <w:t xml:space="preserve"> &lt; </w:t>
                            </w:r>
                            <w:r w:rsidRPr="00B60576">
                              <w:rPr>
                                <w:rFonts w:ascii="Cascadia Code" w:eastAsia="Times New Roman" w:hAnsi="Cascadia Code" w:cs="Cascadia Code"/>
                                <w:color w:val="098658"/>
                                <w:sz w:val="21"/>
                                <w:szCs w:val="21"/>
                                <w:lang w:val="en-GB" w:eastAsia="es-ES"/>
                              </w:rPr>
                              <w:t>0</w:t>
                            </w:r>
                            <w:r w:rsidRPr="00B60576">
                              <w:rPr>
                                <w:rFonts w:ascii="Cascadia Code" w:eastAsia="Times New Roman" w:hAnsi="Cascadia Code" w:cs="Cascadia Code"/>
                                <w:color w:val="222222"/>
                                <w:sz w:val="21"/>
                                <w:szCs w:val="21"/>
                                <w:lang w:val="en-GB" w:eastAsia="es-ES"/>
                              </w:rPr>
                              <w:t>:</w:t>
                            </w:r>
                          </w:p>
                          <w:p w14:paraId="4F8F72B0" w14:textId="77777777" w:rsidR="00B60576" w:rsidRPr="00B60576" w:rsidRDefault="00B60576" w:rsidP="00B60576">
                            <w:pPr>
                              <w:shd w:val="clear" w:color="auto" w:fill="FFFFFF"/>
                              <w:spacing w:after="0" w:line="285" w:lineRule="atLeast"/>
                              <w:rPr>
                                <w:rFonts w:ascii="Cascadia Code" w:eastAsia="Times New Roman" w:hAnsi="Cascadia Code" w:cs="Cascadia Code"/>
                                <w:color w:val="000000"/>
                                <w:sz w:val="21"/>
                                <w:szCs w:val="21"/>
                                <w:lang w:val="en-GB" w:eastAsia="es-ES"/>
                              </w:rPr>
                            </w:pPr>
                            <w:r w:rsidRPr="00B60576">
                              <w:rPr>
                                <w:rFonts w:ascii="Cascadia Code" w:eastAsia="Times New Roman" w:hAnsi="Cascadia Code" w:cs="Cascadia Code"/>
                                <w:color w:val="000000"/>
                                <w:sz w:val="21"/>
                                <w:szCs w:val="21"/>
                                <w:lang w:val="en-GB" w:eastAsia="es-ES"/>
                              </w:rPr>
                              <w:t xml:space="preserve">        </w:t>
                            </w:r>
                            <w:proofErr w:type="spellStart"/>
                            <w:r w:rsidRPr="00B60576">
                              <w:rPr>
                                <w:rFonts w:ascii="Cascadia Code" w:eastAsia="Times New Roman" w:hAnsi="Cascadia Code" w:cs="Cascadia Code"/>
                                <w:color w:val="001080"/>
                                <w:sz w:val="21"/>
                                <w:szCs w:val="21"/>
                                <w:lang w:val="en-GB" w:eastAsia="es-ES"/>
                              </w:rPr>
                              <w:t>lista</w:t>
                            </w:r>
                            <w:proofErr w:type="spellEnd"/>
                            <w:r w:rsidRPr="00B60576">
                              <w:rPr>
                                <w:rFonts w:ascii="Cascadia Code" w:eastAsia="Times New Roman" w:hAnsi="Cascadia Code" w:cs="Cascadia Code"/>
                                <w:color w:val="222222"/>
                                <w:sz w:val="21"/>
                                <w:szCs w:val="21"/>
                                <w:lang w:val="en-GB" w:eastAsia="es-ES"/>
                              </w:rPr>
                              <w:t>[</w:t>
                            </w:r>
                            <w:proofErr w:type="spellStart"/>
                            <w:r w:rsidRPr="00B60576">
                              <w:rPr>
                                <w:rFonts w:ascii="Cascadia Code" w:eastAsia="Times New Roman" w:hAnsi="Cascadia Code" w:cs="Cascadia Code"/>
                                <w:color w:val="001080"/>
                                <w:sz w:val="21"/>
                                <w:szCs w:val="21"/>
                                <w:lang w:val="en-GB" w:eastAsia="es-ES"/>
                              </w:rPr>
                              <w:t>i</w:t>
                            </w:r>
                            <w:proofErr w:type="spellEnd"/>
                            <w:r w:rsidRPr="00B60576">
                              <w:rPr>
                                <w:rFonts w:ascii="Cascadia Code" w:eastAsia="Times New Roman" w:hAnsi="Cascadia Code" w:cs="Cascadia Code"/>
                                <w:color w:val="222222"/>
                                <w:sz w:val="21"/>
                                <w:szCs w:val="21"/>
                                <w:lang w:val="en-GB" w:eastAsia="es-ES"/>
                              </w:rPr>
                              <w:t>]</w:t>
                            </w:r>
                            <w:r w:rsidRPr="00B60576">
                              <w:rPr>
                                <w:rFonts w:ascii="Cascadia Code" w:eastAsia="Times New Roman" w:hAnsi="Cascadia Code" w:cs="Cascadia Code"/>
                                <w:color w:val="000000"/>
                                <w:sz w:val="21"/>
                                <w:szCs w:val="21"/>
                                <w:lang w:val="en-GB" w:eastAsia="es-ES"/>
                              </w:rPr>
                              <w:t xml:space="preserve"> = </w:t>
                            </w:r>
                            <w:r w:rsidRPr="00B60576">
                              <w:rPr>
                                <w:rFonts w:ascii="Cascadia Code" w:eastAsia="Times New Roman" w:hAnsi="Cascadia Code" w:cs="Cascadia Code"/>
                                <w:color w:val="098658"/>
                                <w:sz w:val="21"/>
                                <w:szCs w:val="21"/>
                                <w:lang w:val="en-GB" w:eastAsia="es-ES"/>
                              </w:rPr>
                              <w:t>0</w:t>
                            </w:r>
                          </w:p>
                          <w:p w14:paraId="4D2FA905" w14:textId="77777777" w:rsidR="00B60576" w:rsidRPr="00B60576" w:rsidRDefault="00B60576" w:rsidP="00B60576">
                            <w:pPr>
                              <w:shd w:val="clear" w:color="auto" w:fill="FFFFFF"/>
                              <w:spacing w:after="0" w:line="285" w:lineRule="atLeast"/>
                              <w:rPr>
                                <w:rFonts w:ascii="Cascadia Code" w:eastAsia="Times New Roman" w:hAnsi="Cascadia Code" w:cs="Cascadia Code"/>
                                <w:color w:val="000000"/>
                                <w:sz w:val="21"/>
                                <w:szCs w:val="21"/>
                                <w:lang w:val="en-GB" w:eastAsia="es-ES"/>
                              </w:rPr>
                            </w:pPr>
                          </w:p>
                          <w:p w14:paraId="7FEEAC70" w14:textId="4416A713" w:rsidR="008A4696" w:rsidRPr="00B60576" w:rsidRDefault="00B60576" w:rsidP="00B60576">
                            <w:pPr>
                              <w:shd w:val="clear" w:color="auto" w:fill="FFFFFF"/>
                              <w:spacing w:after="0" w:line="285" w:lineRule="atLeast"/>
                              <w:rPr>
                                <w:rFonts w:ascii="Cascadia Code" w:eastAsia="Times New Roman" w:hAnsi="Cascadia Code" w:cs="Cascadia Code"/>
                                <w:color w:val="000000"/>
                                <w:sz w:val="21"/>
                                <w:szCs w:val="21"/>
                                <w:lang w:eastAsia="es-ES"/>
                              </w:rPr>
                            </w:pPr>
                            <w:proofErr w:type="spellStart"/>
                            <w:r w:rsidRPr="00B60576">
                              <w:rPr>
                                <w:rFonts w:ascii="Cascadia Code" w:eastAsia="Times New Roman" w:hAnsi="Cascadia Code" w:cs="Cascadia Code"/>
                                <w:color w:val="795E26"/>
                                <w:sz w:val="21"/>
                                <w:szCs w:val="21"/>
                                <w:lang w:eastAsia="es-ES"/>
                              </w:rPr>
                              <w:t>print</w:t>
                            </w:r>
                            <w:proofErr w:type="spellEnd"/>
                            <w:r w:rsidRPr="00B60576">
                              <w:rPr>
                                <w:rFonts w:ascii="Cascadia Code" w:eastAsia="Times New Roman" w:hAnsi="Cascadia Code" w:cs="Cascadia Code"/>
                                <w:color w:val="222222"/>
                                <w:sz w:val="21"/>
                                <w:szCs w:val="21"/>
                                <w:lang w:eastAsia="es-ES"/>
                              </w:rPr>
                              <w:t>(</w:t>
                            </w:r>
                            <w:r w:rsidRPr="00B60576">
                              <w:rPr>
                                <w:rFonts w:ascii="Cascadia Code" w:eastAsia="Times New Roman" w:hAnsi="Cascadia Code" w:cs="Cascadia Code"/>
                                <w:color w:val="001080"/>
                                <w:sz w:val="21"/>
                                <w:szCs w:val="21"/>
                                <w:lang w:eastAsia="es-ES"/>
                              </w:rPr>
                              <w:t>lista</w:t>
                            </w:r>
                            <w:r w:rsidRPr="00B60576">
                              <w:rPr>
                                <w:rFonts w:ascii="Cascadia Code" w:eastAsia="Times New Roman" w:hAnsi="Cascadia Code" w:cs="Cascadia Code"/>
                                <w:color w:val="222222"/>
                                <w:sz w:val="21"/>
                                <w:szCs w:val="21"/>
                                <w:lang w:eastAsia="es-ES"/>
                              </w:rPr>
                              <w:t>)</w:t>
                            </w:r>
                          </w:p>
                        </w:txbxContent>
                      </wps:txbx>
                      <wps:bodyPr rot="0" vert="horz" wrap="square" lIns="91440" tIns="45720" rIns="91440" bIns="45720" anchor="t" anchorCtr="0">
                        <a:spAutoFit/>
                      </wps:bodyPr>
                    </wps:wsp>
                  </a:graphicData>
                </a:graphic>
              </wp:inline>
            </w:drawing>
          </mc:Choice>
          <mc:Fallback>
            <w:pict>
              <v:shapetype w14:anchorId="29AC1A81" id="_x0000_t202" coordsize="21600,21600" o:spt="202" path="m,l,21600r21600,l21600,xe">
                <v:stroke joinstyle="miter"/>
                <v:path gradientshapeok="t" o:connecttype="rect"/>
              </v:shapetype>
              <v:shape id="Cuadro de texto 2" o:spid="_x0000_s1026" type="#_x0000_t202" style="width:442.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">
                <v:textbox style="mso-fit-shape-to-text:t">
                  <w:txbxContent>
                    <w:p w14:paraId="0EA1AB7B" w14:textId="314C9E1E" w:rsidR="00B60576" w:rsidRPr="00B60576" w:rsidRDefault="00B60576" w:rsidP="00B60576">
                      <w:pPr>
                        <w:shd w:val="clear" w:color="auto" w:fill="FFFFFF"/>
                        <w:spacing w:line="285" w:lineRule="atLeast"/>
                        <w:rPr>
                          <w:rFonts w:ascii="Cascadia Code" w:eastAsia="Times New Roman" w:hAnsi="Cascadia Code" w:cs="Cascadia Code"/>
                          <w:color w:val="000000"/>
                          <w:sz w:val="21"/>
                          <w:szCs w:val="21"/>
                          <w:lang w:val="en-GB" w:eastAsia="es-ES"/>
                        </w:rPr>
                      </w:pPr>
                      <w:proofErr w:type="spellStart"/>
                      <w:r w:rsidRPr="00B60576">
                        <w:rPr>
                          <w:rFonts w:ascii="Cascadia Code" w:eastAsia="Times New Roman" w:hAnsi="Cascadia Code" w:cs="Cascadia Code"/>
                          <w:color w:val="001080"/>
                          <w:sz w:val="21"/>
                          <w:szCs w:val="21"/>
                          <w:lang w:val="en-GB" w:eastAsia="es-ES"/>
                        </w:rPr>
                        <w:t>lista</w:t>
                      </w:r>
                      <w:proofErr w:type="spellEnd"/>
                      <w:r w:rsidRPr="00B60576">
                        <w:rPr>
                          <w:rFonts w:ascii="Cascadia Code" w:eastAsia="Times New Roman" w:hAnsi="Cascadia Code" w:cs="Cascadia Code"/>
                          <w:color w:val="000000"/>
                          <w:sz w:val="21"/>
                          <w:szCs w:val="21"/>
                          <w:lang w:val="en-GB" w:eastAsia="es-ES"/>
                        </w:rPr>
                        <w:t xml:space="preserve"> = </w:t>
                      </w:r>
                      <w:r w:rsidRPr="00B60576">
                        <w:rPr>
                          <w:rFonts w:ascii="Cascadia Code" w:eastAsia="Times New Roman" w:hAnsi="Cascadia Code" w:cs="Cascadia Code"/>
                          <w:color w:val="222222"/>
                          <w:sz w:val="21"/>
                          <w:szCs w:val="21"/>
                          <w:lang w:val="en-GB" w:eastAsia="es-ES"/>
                        </w:rPr>
                        <w:t>[]</w:t>
                      </w:r>
                    </w:p>
                    <w:p w14:paraId="6B3C352B" w14:textId="77777777" w:rsidR="00B60576" w:rsidRPr="00B60576" w:rsidRDefault="00B60576" w:rsidP="00B60576">
                      <w:pPr>
                        <w:shd w:val="clear" w:color="auto" w:fill="FFFFFF"/>
                        <w:spacing w:after="0" w:line="285" w:lineRule="atLeast"/>
                        <w:rPr>
                          <w:rFonts w:ascii="Cascadia Code" w:eastAsia="Times New Roman" w:hAnsi="Cascadia Code" w:cs="Cascadia Code"/>
                          <w:color w:val="000000"/>
                          <w:sz w:val="21"/>
                          <w:szCs w:val="21"/>
                          <w:lang w:val="en-GB" w:eastAsia="es-ES"/>
                        </w:rPr>
                      </w:pPr>
                    </w:p>
                    <w:p w14:paraId="7FD0A841" w14:textId="77777777" w:rsidR="00B60576" w:rsidRPr="00B60576" w:rsidRDefault="00B60576" w:rsidP="00B60576">
                      <w:pPr>
                        <w:shd w:val="clear" w:color="auto" w:fill="FFFFFF"/>
                        <w:spacing w:after="0" w:line="285" w:lineRule="atLeast"/>
                        <w:rPr>
                          <w:rFonts w:ascii="Cascadia Code" w:eastAsia="Times New Roman" w:hAnsi="Cascadia Code" w:cs="Cascadia Code"/>
                          <w:color w:val="000000"/>
                          <w:sz w:val="21"/>
                          <w:szCs w:val="21"/>
                          <w:lang w:val="en-GB" w:eastAsia="es-ES"/>
                        </w:rPr>
                      </w:pPr>
                      <w:r w:rsidRPr="00B60576">
                        <w:rPr>
                          <w:rFonts w:ascii="Cascadia Code" w:eastAsia="Times New Roman" w:hAnsi="Cascadia Code" w:cs="Cascadia Code"/>
                          <w:color w:val="AF00DB"/>
                          <w:sz w:val="21"/>
                          <w:szCs w:val="21"/>
                          <w:lang w:val="en-GB" w:eastAsia="es-ES"/>
                        </w:rPr>
                        <w:t>while</w:t>
                      </w:r>
                      <w:r w:rsidRPr="00B60576">
                        <w:rPr>
                          <w:rFonts w:ascii="Cascadia Code" w:eastAsia="Times New Roman" w:hAnsi="Cascadia Code" w:cs="Cascadia Code"/>
                          <w:color w:val="000000"/>
                          <w:sz w:val="21"/>
                          <w:szCs w:val="21"/>
                          <w:lang w:val="en-GB" w:eastAsia="es-ES"/>
                        </w:rPr>
                        <w:t xml:space="preserve"> </w:t>
                      </w:r>
                      <w:proofErr w:type="spellStart"/>
                      <w:r w:rsidRPr="00B60576">
                        <w:rPr>
                          <w:rFonts w:ascii="Cascadia Code" w:eastAsia="Times New Roman" w:hAnsi="Cascadia Code" w:cs="Cascadia Code"/>
                          <w:color w:val="795E26"/>
                          <w:sz w:val="21"/>
                          <w:szCs w:val="21"/>
                          <w:lang w:val="en-GB" w:eastAsia="es-ES"/>
                        </w:rPr>
                        <w:t>len</w:t>
                      </w:r>
                      <w:proofErr w:type="spellEnd"/>
                      <w:r w:rsidRPr="00B60576">
                        <w:rPr>
                          <w:rFonts w:ascii="Cascadia Code" w:eastAsia="Times New Roman" w:hAnsi="Cascadia Code" w:cs="Cascadia Code"/>
                          <w:color w:val="222222"/>
                          <w:sz w:val="21"/>
                          <w:szCs w:val="21"/>
                          <w:lang w:val="en-GB" w:eastAsia="es-ES"/>
                        </w:rPr>
                        <w:t>(</w:t>
                      </w:r>
                      <w:proofErr w:type="spellStart"/>
                      <w:r w:rsidRPr="00B60576">
                        <w:rPr>
                          <w:rFonts w:ascii="Cascadia Code" w:eastAsia="Times New Roman" w:hAnsi="Cascadia Code" w:cs="Cascadia Code"/>
                          <w:color w:val="001080"/>
                          <w:sz w:val="21"/>
                          <w:szCs w:val="21"/>
                          <w:lang w:val="en-GB" w:eastAsia="es-ES"/>
                        </w:rPr>
                        <w:t>lista</w:t>
                      </w:r>
                      <w:proofErr w:type="spellEnd"/>
                      <w:r w:rsidRPr="00B60576">
                        <w:rPr>
                          <w:rFonts w:ascii="Cascadia Code" w:eastAsia="Times New Roman" w:hAnsi="Cascadia Code" w:cs="Cascadia Code"/>
                          <w:color w:val="222222"/>
                          <w:sz w:val="21"/>
                          <w:szCs w:val="21"/>
                          <w:lang w:val="en-GB" w:eastAsia="es-ES"/>
                        </w:rPr>
                        <w:t>)</w:t>
                      </w:r>
                      <w:r w:rsidRPr="00B60576">
                        <w:rPr>
                          <w:rFonts w:ascii="Cascadia Code" w:eastAsia="Times New Roman" w:hAnsi="Cascadia Code" w:cs="Cascadia Code"/>
                          <w:color w:val="000000"/>
                          <w:sz w:val="21"/>
                          <w:szCs w:val="21"/>
                          <w:lang w:val="en-GB" w:eastAsia="es-ES"/>
                        </w:rPr>
                        <w:t xml:space="preserve"> &lt; </w:t>
                      </w:r>
                      <w:r w:rsidRPr="00B60576">
                        <w:rPr>
                          <w:rFonts w:ascii="Cascadia Code" w:eastAsia="Times New Roman" w:hAnsi="Cascadia Code" w:cs="Cascadia Code"/>
                          <w:color w:val="098658"/>
                          <w:sz w:val="21"/>
                          <w:szCs w:val="21"/>
                          <w:lang w:val="en-GB" w:eastAsia="es-ES"/>
                        </w:rPr>
                        <w:t>3</w:t>
                      </w:r>
                      <w:r w:rsidRPr="00B60576">
                        <w:rPr>
                          <w:rFonts w:ascii="Cascadia Code" w:eastAsia="Times New Roman" w:hAnsi="Cascadia Code" w:cs="Cascadia Code"/>
                          <w:color w:val="222222"/>
                          <w:sz w:val="21"/>
                          <w:szCs w:val="21"/>
                          <w:lang w:val="en-GB" w:eastAsia="es-ES"/>
                        </w:rPr>
                        <w:t>:</w:t>
                      </w:r>
                    </w:p>
                    <w:p w14:paraId="02D3CCB7" w14:textId="7EF42AC5" w:rsidR="00B60576" w:rsidRPr="00B60576" w:rsidRDefault="00B60576" w:rsidP="00B60576">
                      <w:pPr>
                        <w:shd w:val="clear" w:color="auto" w:fill="FFFFFF"/>
                        <w:spacing w:after="0" w:line="285" w:lineRule="atLeast"/>
                        <w:rPr>
                          <w:rFonts w:ascii="Cascadia Code" w:eastAsia="Times New Roman" w:hAnsi="Cascadia Code" w:cs="Cascadia Code"/>
                          <w:color w:val="000000"/>
                          <w:sz w:val="21"/>
                          <w:szCs w:val="21"/>
                          <w:lang w:val="en-GB" w:eastAsia="es-ES"/>
                        </w:rPr>
                      </w:pPr>
                      <w:r w:rsidRPr="00B60576">
                        <w:rPr>
                          <w:rFonts w:ascii="Cascadia Code" w:eastAsia="Times New Roman" w:hAnsi="Cascadia Code" w:cs="Cascadia Code"/>
                          <w:color w:val="000000"/>
                          <w:sz w:val="21"/>
                          <w:szCs w:val="21"/>
                          <w:lang w:val="en-GB" w:eastAsia="es-ES"/>
                        </w:rPr>
                        <w:t xml:space="preserve">    </w:t>
                      </w:r>
                      <w:proofErr w:type="spellStart"/>
                      <w:r w:rsidRPr="00B60576">
                        <w:rPr>
                          <w:rFonts w:ascii="Cascadia Code" w:eastAsia="Times New Roman" w:hAnsi="Cascadia Code" w:cs="Cascadia Code"/>
                          <w:color w:val="001080"/>
                          <w:sz w:val="21"/>
                          <w:szCs w:val="21"/>
                          <w:lang w:val="en-GB" w:eastAsia="es-ES"/>
                        </w:rPr>
                        <w:t>userInput</w:t>
                      </w:r>
                      <w:proofErr w:type="spellEnd"/>
                      <w:r w:rsidRPr="00B60576">
                        <w:rPr>
                          <w:rFonts w:ascii="Cascadia Code" w:eastAsia="Times New Roman" w:hAnsi="Cascadia Code" w:cs="Cascadia Code"/>
                          <w:color w:val="000000"/>
                          <w:sz w:val="21"/>
                          <w:szCs w:val="21"/>
                          <w:lang w:val="en-GB" w:eastAsia="es-ES"/>
                        </w:rPr>
                        <w:t xml:space="preserve"> = </w:t>
                      </w:r>
                      <w:r w:rsidRPr="00B60576">
                        <w:rPr>
                          <w:rFonts w:ascii="Cascadia Code" w:eastAsia="Times New Roman" w:hAnsi="Cascadia Code" w:cs="Cascadia Code"/>
                          <w:color w:val="267F99"/>
                          <w:sz w:val="21"/>
                          <w:szCs w:val="21"/>
                          <w:lang w:val="en-GB" w:eastAsia="es-ES"/>
                        </w:rPr>
                        <w:t>int</w:t>
                      </w:r>
                      <w:r w:rsidRPr="00B60576">
                        <w:rPr>
                          <w:rFonts w:ascii="Cascadia Code" w:eastAsia="Times New Roman" w:hAnsi="Cascadia Code" w:cs="Cascadia Code"/>
                          <w:color w:val="222222"/>
                          <w:sz w:val="21"/>
                          <w:szCs w:val="21"/>
                          <w:lang w:val="en-GB" w:eastAsia="es-ES"/>
                        </w:rPr>
                        <w:t>(</w:t>
                      </w:r>
                      <w:r w:rsidRPr="00B60576">
                        <w:rPr>
                          <w:rFonts w:ascii="Cascadia Code" w:eastAsia="Times New Roman" w:hAnsi="Cascadia Code" w:cs="Cascadia Code"/>
                          <w:color w:val="795E26"/>
                          <w:sz w:val="21"/>
                          <w:szCs w:val="21"/>
                          <w:lang w:val="en-GB" w:eastAsia="es-ES"/>
                        </w:rPr>
                        <w:t>input</w:t>
                      </w:r>
                      <w:r w:rsidRPr="00B60576">
                        <w:rPr>
                          <w:rFonts w:ascii="Cascadia Code" w:eastAsia="Times New Roman" w:hAnsi="Cascadia Code" w:cs="Cascadia Code"/>
                          <w:color w:val="222222"/>
                          <w:sz w:val="21"/>
                          <w:szCs w:val="21"/>
                          <w:lang w:val="en-GB" w:eastAsia="es-ES"/>
                        </w:rPr>
                        <w:t>(</w:t>
                      </w:r>
                      <w:r w:rsidRPr="00B60576">
                        <w:rPr>
                          <w:rFonts w:ascii="Cascadia Code" w:eastAsia="Times New Roman" w:hAnsi="Cascadia Code" w:cs="Cascadia Code"/>
                          <w:color w:val="A31515"/>
                          <w:sz w:val="21"/>
                          <w:szCs w:val="21"/>
                          <w:lang w:val="en-GB" w:eastAsia="es-ES"/>
                        </w:rPr>
                        <w:t>"Enter a number: "</w:t>
                      </w:r>
                      <w:r w:rsidRPr="00B60576">
                        <w:rPr>
                          <w:rFonts w:ascii="Cascadia Code" w:eastAsia="Times New Roman" w:hAnsi="Cascadia Code" w:cs="Cascadia Code"/>
                          <w:color w:val="222222"/>
                          <w:sz w:val="21"/>
                          <w:szCs w:val="21"/>
                          <w:lang w:val="en-GB" w:eastAsia="es-ES"/>
                        </w:rPr>
                        <w:t>))</w:t>
                      </w:r>
                    </w:p>
                    <w:p w14:paraId="126128C7" w14:textId="77777777" w:rsidR="00B60576" w:rsidRPr="00B60576" w:rsidRDefault="00B60576" w:rsidP="00B60576">
                      <w:pPr>
                        <w:shd w:val="clear" w:color="auto" w:fill="FFFFFF"/>
                        <w:spacing w:after="0" w:line="285" w:lineRule="atLeast"/>
                        <w:rPr>
                          <w:rFonts w:ascii="Cascadia Code" w:eastAsia="Times New Roman" w:hAnsi="Cascadia Code" w:cs="Cascadia Code"/>
                          <w:color w:val="000000"/>
                          <w:sz w:val="21"/>
                          <w:szCs w:val="21"/>
                          <w:lang w:val="en-GB" w:eastAsia="es-ES"/>
                        </w:rPr>
                      </w:pPr>
                      <w:r w:rsidRPr="00B60576">
                        <w:rPr>
                          <w:rFonts w:ascii="Cascadia Code" w:eastAsia="Times New Roman" w:hAnsi="Cascadia Code" w:cs="Cascadia Code"/>
                          <w:color w:val="000000"/>
                          <w:sz w:val="21"/>
                          <w:szCs w:val="21"/>
                          <w:lang w:val="en-GB" w:eastAsia="es-ES"/>
                        </w:rPr>
                        <w:t xml:space="preserve">    </w:t>
                      </w:r>
                      <w:proofErr w:type="spellStart"/>
                      <w:r w:rsidRPr="00B60576">
                        <w:rPr>
                          <w:rFonts w:ascii="Cascadia Code" w:eastAsia="Times New Roman" w:hAnsi="Cascadia Code" w:cs="Cascadia Code"/>
                          <w:color w:val="001080"/>
                          <w:sz w:val="21"/>
                          <w:szCs w:val="21"/>
                          <w:lang w:val="en-GB" w:eastAsia="es-ES"/>
                        </w:rPr>
                        <w:t>lista</w:t>
                      </w:r>
                      <w:r w:rsidRPr="00B60576">
                        <w:rPr>
                          <w:rFonts w:ascii="Cascadia Code" w:eastAsia="Times New Roman" w:hAnsi="Cascadia Code" w:cs="Cascadia Code"/>
                          <w:color w:val="222222"/>
                          <w:sz w:val="21"/>
                          <w:szCs w:val="21"/>
                          <w:lang w:val="en-GB" w:eastAsia="es-ES"/>
                        </w:rPr>
                        <w:t>.</w:t>
                      </w:r>
                      <w:r w:rsidRPr="00B60576">
                        <w:rPr>
                          <w:rFonts w:ascii="Cascadia Code" w:eastAsia="Times New Roman" w:hAnsi="Cascadia Code" w:cs="Cascadia Code"/>
                          <w:color w:val="795E26"/>
                          <w:sz w:val="21"/>
                          <w:szCs w:val="21"/>
                          <w:lang w:val="en-GB" w:eastAsia="es-ES"/>
                        </w:rPr>
                        <w:t>append</w:t>
                      </w:r>
                      <w:proofErr w:type="spellEnd"/>
                      <w:r w:rsidRPr="00B60576">
                        <w:rPr>
                          <w:rFonts w:ascii="Cascadia Code" w:eastAsia="Times New Roman" w:hAnsi="Cascadia Code" w:cs="Cascadia Code"/>
                          <w:color w:val="222222"/>
                          <w:sz w:val="21"/>
                          <w:szCs w:val="21"/>
                          <w:lang w:val="en-GB" w:eastAsia="es-ES"/>
                        </w:rPr>
                        <w:t>(</w:t>
                      </w:r>
                      <w:proofErr w:type="spellStart"/>
                      <w:r w:rsidRPr="00B60576">
                        <w:rPr>
                          <w:rFonts w:ascii="Cascadia Code" w:eastAsia="Times New Roman" w:hAnsi="Cascadia Code" w:cs="Cascadia Code"/>
                          <w:color w:val="001080"/>
                          <w:sz w:val="21"/>
                          <w:szCs w:val="21"/>
                          <w:lang w:val="en-GB" w:eastAsia="es-ES"/>
                        </w:rPr>
                        <w:t>userInput</w:t>
                      </w:r>
                      <w:proofErr w:type="spellEnd"/>
                      <w:r w:rsidRPr="00B60576">
                        <w:rPr>
                          <w:rFonts w:ascii="Cascadia Code" w:eastAsia="Times New Roman" w:hAnsi="Cascadia Code" w:cs="Cascadia Code"/>
                          <w:color w:val="222222"/>
                          <w:sz w:val="21"/>
                          <w:szCs w:val="21"/>
                          <w:lang w:val="en-GB" w:eastAsia="es-ES"/>
                        </w:rPr>
                        <w:t>)</w:t>
                      </w:r>
                    </w:p>
                    <w:p w14:paraId="346618C9" w14:textId="77777777" w:rsidR="00B60576" w:rsidRPr="00B60576" w:rsidRDefault="00B60576" w:rsidP="00B60576">
                      <w:pPr>
                        <w:shd w:val="clear" w:color="auto" w:fill="FFFFFF"/>
                        <w:spacing w:after="0" w:line="285" w:lineRule="atLeast"/>
                        <w:rPr>
                          <w:rFonts w:ascii="Cascadia Code" w:eastAsia="Times New Roman" w:hAnsi="Cascadia Code" w:cs="Cascadia Code"/>
                          <w:color w:val="000000"/>
                          <w:sz w:val="21"/>
                          <w:szCs w:val="21"/>
                          <w:lang w:val="en-GB" w:eastAsia="es-ES"/>
                        </w:rPr>
                      </w:pPr>
                    </w:p>
                    <w:p w14:paraId="4BD1B43B" w14:textId="77777777" w:rsidR="00B60576" w:rsidRPr="00B60576" w:rsidRDefault="00B60576" w:rsidP="00B60576">
                      <w:pPr>
                        <w:shd w:val="clear" w:color="auto" w:fill="FFFFFF"/>
                        <w:spacing w:after="0" w:line="285" w:lineRule="atLeast"/>
                        <w:rPr>
                          <w:rFonts w:ascii="Cascadia Code" w:eastAsia="Times New Roman" w:hAnsi="Cascadia Code" w:cs="Cascadia Code"/>
                          <w:color w:val="000000"/>
                          <w:sz w:val="21"/>
                          <w:szCs w:val="21"/>
                          <w:lang w:val="en-GB" w:eastAsia="es-ES"/>
                        </w:rPr>
                      </w:pPr>
                      <w:r w:rsidRPr="00B60576">
                        <w:rPr>
                          <w:rFonts w:ascii="Cascadia Code" w:eastAsia="Times New Roman" w:hAnsi="Cascadia Code" w:cs="Cascadia Code"/>
                          <w:color w:val="AF00DB"/>
                          <w:sz w:val="21"/>
                          <w:szCs w:val="21"/>
                          <w:lang w:val="en-GB" w:eastAsia="es-ES"/>
                        </w:rPr>
                        <w:t>for</w:t>
                      </w:r>
                      <w:r w:rsidRPr="00B60576">
                        <w:rPr>
                          <w:rFonts w:ascii="Cascadia Code" w:eastAsia="Times New Roman" w:hAnsi="Cascadia Code" w:cs="Cascadia Code"/>
                          <w:color w:val="000000"/>
                          <w:sz w:val="21"/>
                          <w:szCs w:val="21"/>
                          <w:lang w:val="en-GB" w:eastAsia="es-ES"/>
                        </w:rPr>
                        <w:t xml:space="preserve"> </w:t>
                      </w:r>
                      <w:proofErr w:type="spellStart"/>
                      <w:r w:rsidRPr="00B60576">
                        <w:rPr>
                          <w:rFonts w:ascii="Cascadia Code" w:eastAsia="Times New Roman" w:hAnsi="Cascadia Code" w:cs="Cascadia Code"/>
                          <w:color w:val="001080"/>
                          <w:sz w:val="21"/>
                          <w:szCs w:val="21"/>
                          <w:lang w:val="en-GB" w:eastAsia="es-ES"/>
                        </w:rPr>
                        <w:t>i</w:t>
                      </w:r>
                      <w:proofErr w:type="spellEnd"/>
                      <w:r w:rsidRPr="00B60576">
                        <w:rPr>
                          <w:rFonts w:ascii="Cascadia Code" w:eastAsia="Times New Roman" w:hAnsi="Cascadia Code" w:cs="Cascadia Code"/>
                          <w:color w:val="000000"/>
                          <w:sz w:val="21"/>
                          <w:szCs w:val="21"/>
                          <w:lang w:val="en-GB" w:eastAsia="es-ES"/>
                        </w:rPr>
                        <w:t xml:space="preserve"> </w:t>
                      </w:r>
                      <w:r w:rsidRPr="00B60576">
                        <w:rPr>
                          <w:rFonts w:ascii="Cascadia Code" w:eastAsia="Times New Roman" w:hAnsi="Cascadia Code" w:cs="Cascadia Code"/>
                          <w:color w:val="AF00DB"/>
                          <w:sz w:val="21"/>
                          <w:szCs w:val="21"/>
                          <w:lang w:val="en-GB" w:eastAsia="es-ES"/>
                        </w:rPr>
                        <w:t>in</w:t>
                      </w:r>
                      <w:r w:rsidRPr="00B60576">
                        <w:rPr>
                          <w:rFonts w:ascii="Cascadia Code" w:eastAsia="Times New Roman" w:hAnsi="Cascadia Code" w:cs="Cascadia Code"/>
                          <w:color w:val="000000"/>
                          <w:sz w:val="21"/>
                          <w:szCs w:val="21"/>
                          <w:lang w:val="en-GB" w:eastAsia="es-ES"/>
                        </w:rPr>
                        <w:t xml:space="preserve"> </w:t>
                      </w:r>
                      <w:r w:rsidRPr="00B60576">
                        <w:rPr>
                          <w:rFonts w:ascii="Cascadia Code" w:eastAsia="Times New Roman" w:hAnsi="Cascadia Code" w:cs="Cascadia Code"/>
                          <w:color w:val="267F99"/>
                          <w:sz w:val="21"/>
                          <w:szCs w:val="21"/>
                          <w:lang w:val="en-GB" w:eastAsia="es-ES"/>
                        </w:rPr>
                        <w:t>range</w:t>
                      </w:r>
                      <w:r w:rsidRPr="00B60576">
                        <w:rPr>
                          <w:rFonts w:ascii="Cascadia Code" w:eastAsia="Times New Roman" w:hAnsi="Cascadia Code" w:cs="Cascadia Code"/>
                          <w:color w:val="222222"/>
                          <w:sz w:val="21"/>
                          <w:szCs w:val="21"/>
                          <w:lang w:val="en-GB" w:eastAsia="es-ES"/>
                        </w:rPr>
                        <w:t>(</w:t>
                      </w:r>
                      <w:proofErr w:type="spellStart"/>
                      <w:r w:rsidRPr="00B60576">
                        <w:rPr>
                          <w:rFonts w:ascii="Cascadia Code" w:eastAsia="Times New Roman" w:hAnsi="Cascadia Code" w:cs="Cascadia Code"/>
                          <w:color w:val="795E26"/>
                          <w:sz w:val="21"/>
                          <w:szCs w:val="21"/>
                          <w:lang w:val="en-GB" w:eastAsia="es-ES"/>
                        </w:rPr>
                        <w:t>len</w:t>
                      </w:r>
                      <w:proofErr w:type="spellEnd"/>
                      <w:r w:rsidRPr="00B60576">
                        <w:rPr>
                          <w:rFonts w:ascii="Cascadia Code" w:eastAsia="Times New Roman" w:hAnsi="Cascadia Code" w:cs="Cascadia Code"/>
                          <w:color w:val="222222"/>
                          <w:sz w:val="21"/>
                          <w:szCs w:val="21"/>
                          <w:lang w:val="en-GB" w:eastAsia="es-ES"/>
                        </w:rPr>
                        <w:t>(</w:t>
                      </w:r>
                      <w:proofErr w:type="spellStart"/>
                      <w:r w:rsidRPr="00B60576">
                        <w:rPr>
                          <w:rFonts w:ascii="Cascadia Code" w:eastAsia="Times New Roman" w:hAnsi="Cascadia Code" w:cs="Cascadia Code"/>
                          <w:color w:val="001080"/>
                          <w:sz w:val="21"/>
                          <w:szCs w:val="21"/>
                          <w:lang w:val="en-GB" w:eastAsia="es-ES"/>
                        </w:rPr>
                        <w:t>lista</w:t>
                      </w:r>
                      <w:proofErr w:type="spellEnd"/>
                      <w:r w:rsidRPr="00B60576">
                        <w:rPr>
                          <w:rFonts w:ascii="Cascadia Code" w:eastAsia="Times New Roman" w:hAnsi="Cascadia Code" w:cs="Cascadia Code"/>
                          <w:color w:val="222222"/>
                          <w:sz w:val="21"/>
                          <w:szCs w:val="21"/>
                          <w:lang w:val="en-GB" w:eastAsia="es-ES"/>
                        </w:rPr>
                        <w:t>)):</w:t>
                      </w:r>
                    </w:p>
                    <w:p w14:paraId="46FC13C6" w14:textId="77777777" w:rsidR="00B60576" w:rsidRPr="00B60576" w:rsidRDefault="00B60576" w:rsidP="00B60576">
                      <w:pPr>
                        <w:shd w:val="clear" w:color="auto" w:fill="FFFFFF"/>
                        <w:spacing w:after="0" w:line="285" w:lineRule="atLeast"/>
                        <w:rPr>
                          <w:rFonts w:ascii="Cascadia Code" w:eastAsia="Times New Roman" w:hAnsi="Cascadia Code" w:cs="Cascadia Code"/>
                          <w:color w:val="000000"/>
                          <w:sz w:val="21"/>
                          <w:szCs w:val="21"/>
                          <w:lang w:val="en-GB" w:eastAsia="es-ES"/>
                        </w:rPr>
                      </w:pPr>
                      <w:r w:rsidRPr="00B60576">
                        <w:rPr>
                          <w:rFonts w:ascii="Cascadia Code" w:eastAsia="Times New Roman" w:hAnsi="Cascadia Code" w:cs="Cascadia Code"/>
                          <w:color w:val="000000"/>
                          <w:sz w:val="21"/>
                          <w:szCs w:val="21"/>
                          <w:lang w:val="en-GB" w:eastAsia="es-ES"/>
                        </w:rPr>
                        <w:t xml:space="preserve">    </w:t>
                      </w:r>
                      <w:r w:rsidRPr="00B60576">
                        <w:rPr>
                          <w:rFonts w:ascii="Cascadia Code" w:eastAsia="Times New Roman" w:hAnsi="Cascadia Code" w:cs="Cascadia Code"/>
                          <w:color w:val="AF00DB"/>
                          <w:sz w:val="21"/>
                          <w:szCs w:val="21"/>
                          <w:lang w:val="en-GB" w:eastAsia="es-ES"/>
                        </w:rPr>
                        <w:t>if</w:t>
                      </w:r>
                      <w:r w:rsidRPr="00B60576">
                        <w:rPr>
                          <w:rFonts w:ascii="Cascadia Code" w:eastAsia="Times New Roman" w:hAnsi="Cascadia Code" w:cs="Cascadia Code"/>
                          <w:color w:val="000000"/>
                          <w:sz w:val="21"/>
                          <w:szCs w:val="21"/>
                          <w:lang w:val="en-GB" w:eastAsia="es-ES"/>
                        </w:rPr>
                        <w:t xml:space="preserve">  </w:t>
                      </w:r>
                      <w:proofErr w:type="spellStart"/>
                      <w:r w:rsidRPr="00B60576">
                        <w:rPr>
                          <w:rFonts w:ascii="Cascadia Code" w:eastAsia="Times New Roman" w:hAnsi="Cascadia Code" w:cs="Cascadia Code"/>
                          <w:color w:val="001080"/>
                          <w:sz w:val="21"/>
                          <w:szCs w:val="21"/>
                          <w:lang w:val="en-GB" w:eastAsia="es-ES"/>
                        </w:rPr>
                        <w:t>lista</w:t>
                      </w:r>
                      <w:proofErr w:type="spellEnd"/>
                      <w:r w:rsidRPr="00B60576">
                        <w:rPr>
                          <w:rFonts w:ascii="Cascadia Code" w:eastAsia="Times New Roman" w:hAnsi="Cascadia Code" w:cs="Cascadia Code"/>
                          <w:color w:val="222222"/>
                          <w:sz w:val="21"/>
                          <w:szCs w:val="21"/>
                          <w:lang w:val="en-GB" w:eastAsia="es-ES"/>
                        </w:rPr>
                        <w:t>[</w:t>
                      </w:r>
                      <w:proofErr w:type="spellStart"/>
                      <w:r w:rsidRPr="00B60576">
                        <w:rPr>
                          <w:rFonts w:ascii="Cascadia Code" w:eastAsia="Times New Roman" w:hAnsi="Cascadia Code" w:cs="Cascadia Code"/>
                          <w:color w:val="001080"/>
                          <w:sz w:val="21"/>
                          <w:szCs w:val="21"/>
                          <w:lang w:val="en-GB" w:eastAsia="es-ES"/>
                        </w:rPr>
                        <w:t>i</w:t>
                      </w:r>
                      <w:proofErr w:type="spellEnd"/>
                      <w:r w:rsidRPr="00B60576">
                        <w:rPr>
                          <w:rFonts w:ascii="Cascadia Code" w:eastAsia="Times New Roman" w:hAnsi="Cascadia Code" w:cs="Cascadia Code"/>
                          <w:color w:val="222222"/>
                          <w:sz w:val="21"/>
                          <w:szCs w:val="21"/>
                          <w:lang w:val="en-GB" w:eastAsia="es-ES"/>
                        </w:rPr>
                        <w:t>]</w:t>
                      </w:r>
                      <w:r w:rsidRPr="00B60576">
                        <w:rPr>
                          <w:rFonts w:ascii="Cascadia Code" w:eastAsia="Times New Roman" w:hAnsi="Cascadia Code" w:cs="Cascadia Code"/>
                          <w:color w:val="000000"/>
                          <w:sz w:val="21"/>
                          <w:szCs w:val="21"/>
                          <w:lang w:val="en-GB" w:eastAsia="es-ES"/>
                        </w:rPr>
                        <w:t xml:space="preserve"> &lt; </w:t>
                      </w:r>
                      <w:r w:rsidRPr="00B60576">
                        <w:rPr>
                          <w:rFonts w:ascii="Cascadia Code" w:eastAsia="Times New Roman" w:hAnsi="Cascadia Code" w:cs="Cascadia Code"/>
                          <w:color w:val="098658"/>
                          <w:sz w:val="21"/>
                          <w:szCs w:val="21"/>
                          <w:lang w:val="en-GB" w:eastAsia="es-ES"/>
                        </w:rPr>
                        <w:t>0</w:t>
                      </w:r>
                      <w:r w:rsidRPr="00B60576">
                        <w:rPr>
                          <w:rFonts w:ascii="Cascadia Code" w:eastAsia="Times New Roman" w:hAnsi="Cascadia Code" w:cs="Cascadia Code"/>
                          <w:color w:val="222222"/>
                          <w:sz w:val="21"/>
                          <w:szCs w:val="21"/>
                          <w:lang w:val="en-GB" w:eastAsia="es-ES"/>
                        </w:rPr>
                        <w:t>:</w:t>
                      </w:r>
                    </w:p>
                    <w:p w14:paraId="4F8F72B0" w14:textId="77777777" w:rsidR="00B60576" w:rsidRPr="00B60576" w:rsidRDefault="00B60576" w:rsidP="00B60576">
                      <w:pPr>
                        <w:shd w:val="clear" w:color="auto" w:fill="FFFFFF"/>
                        <w:spacing w:after="0" w:line="285" w:lineRule="atLeast"/>
                        <w:rPr>
                          <w:rFonts w:ascii="Cascadia Code" w:eastAsia="Times New Roman" w:hAnsi="Cascadia Code" w:cs="Cascadia Code"/>
                          <w:color w:val="000000"/>
                          <w:sz w:val="21"/>
                          <w:szCs w:val="21"/>
                          <w:lang w:val="en-GB" w:eastAsia="es-ES"/>
                        </w:rPr>
                      </w:pPr>
                      <w:r w:rsidRPr="00B60576">
                        <w:rPr>
                          <w:rFonts w:ascii="Cascadia Code" w:eastAsia="Times New Roman" w:hAnsi="Cascadia Code" w:cs="Cascadia Code"/>
                          <w:color w:val="000000"/>
                          <w:sz w:val="21"/>
                          <w:szCs w:val="21"/>
                          <w:lang w:val="en-GB" w:eastAsia="es-ES"/>
                        </w:rPr>
                        <w:t xml:space="preserve">        </w:t>
                      </w:r>
                      <w:proofErr w:type="spellStart"/>
                      <w:r w:rsidRPr="00B60576">
                        <w:rPr>
                          <w:rFonts w:ascii="Cascadia Code" w:eastAsia="Times New Roman" w:hAnsi="Cascadia Code" w:cs="Cascadia Code"/>
                          <w:color w:val="001080"/>
                          <w:sz w:val="21"/>
                          <w:szCs w:val="21"/>
                          <w:lang w:val="en-GB" w:eastAsia="es-ES"/>
                        </w:rPr>
                        <w:t>lista</w:t>
                      </w:r>
                      <w:proofErr w:type="spellEnd"/>
                      <w:r w:rsidRPr="00B60576">
                        <w:rPr>
                          <w:rFonts w:ascii="Cascadia Code" w:eastAsia="Times New Roman" w:hAnsi="Cascadia Code" w:cs="Cascadia Code"/>
                          <w:color w:val="222222"/>
                          <w:sz w:val="21"/>
                          <w:szCs w:val="21"/>
                          <w:lang w:val="en-GB" w:eastAsia="es-ES"/>
                        </w:rPr>
                        <w:t>[</w:t>
                      </w:r>
                      <w:proofErr w:type="spellStart"/>
                      <w:r w:rsidRPr="00B60576">
                        <w:rPr>
                          <w:rFonts w:ascii="Cascadia Code" w:eastAsia="Times New Roman" w:hAnsi="Cascadia Code" w:cs="Cascadia Code"/>
                          <w:color w:val="001080"/>
                          <w:sz w:val="21"/>
                          <w:szCs w:val="21"/>
                          <w:lang w:val="en-GB" w:eastAsia="es-ES"/>
                        </w:rPr>
                        <w:t>i</w:t>
                      </w:r>
                      <w:proofErr w:type="spellEnd"/>
                      <w:r w:rsidRPr="00B60576">
                        <w:rPr>
                          <w:rFonts w:ascii="Cascadia Code" w:eastAsia="Times New Roman" w:hAnsi="Cascadia Code" w:cs="Cascadia Code"/>
                          <w:color w:val="222222"/>
                          <w:sz w:val="21"/>
                          <w:szCs w:val="21"/>
                          <w:lang w:val="en-GB" w:eastAsia="es-ES"/>
                        </w:rPr>
                        <w:t>]</w:t>
                      </w:r>
                      <w:r w:rsidRPr="00B60576">
                        <w:rPr>
                          <w:rFonts w:ascii="Cascadia Code" w:eastAsia="Times New Roman" w:hAnsi="Cascadia Code" w:cs="Cascadia Code"/>
                          <w:color w:val="000000"/>
                          <w:sz w:val="21"/>
                          <w:szCs w:val="21"/>
                          <w:lang w:val="en-GB" w:eastAsia="es-ES"/>
                        </w:rPr>
                        <w:t xml:space="preserve"> = </w:t>
                      </w:r>
                      <w:r w:rsidRPr="00B60576">
                        <w:rPr>
                          <w:rFonts w:ascii="Cascadia Code" w:eastAsia="Times New Roman" w:hAnsi="Cascadia Code" w:cs="Cascadia Code"/>
                          <w:color w:val="098658"/>
                          <w:sz w:val="21"/>
                          <w:szCs w:val="21"/>
                          <w:lang w:val="en-GB" w:eastAsia="es-ES"/>
                        </w:rPr>
                        <w:t>0</w:t>
                      </w:r>
                    </w:p>
                    <w:p w14:paraId="4D2FA905" w14:textId="77777777" w:rsidR="00B60576" w:rsidRPr="00B60576" w:rsidRDefault="00B60576" w:rsidP="00B60576">
                      <w:pPr>
                        <w:shd w:val="clear" w:color="auto" w:fill="FFFFFF"/>
                        <w:spacing w:after="0" w:line="285" w:lineRule="atLeast"/>
                        <w:rPr>
                          <w:rFonts w:ascii="Cascadia Code" w:eastAsia="Times New Roman" w:hAnsi="Cascadia Code" w:cs="Cascadia Code"/>
                          <w:color w:val="000000"/>
                          <w:sz w:val="21"/>
                          <w:szCs w:val="21"/>
                          <w:lang w:val="en-GB" w:eastAsia="es-ES"/>
                        </w:rPr>
                      </w:pPr>
                    </w:p>
                    <w:p w14:paraId="7FEEAC70" w14:textId="4416A713" w:rsidR="008A4696" w:rsidRPr="00B60576" w:rsidRDefault="00B60576" w:rsidP="00B60576">
                      <w:pPr>
                        <w:shd w:val="clear" w:color="auto" w:fill="FFFFFF"/>
                        <w:spacing w:after="0" w:line="285" w:lineRule="atLeast"/>
                        <w:rPr>
                          <w:rFonts w:ascii="Cascadia Code" w:eastAsia="Times New Roman" w:hAnsi="Cascadia Code" w:cs="Cascadia Code"/>
                          <w:color w:val="000000"/>
                          <w:sz w:val="21"/>
                          <w:szCs w:val="21"/>
                          <w:lang w:eastAsia="es-ES"/>
                        </w:rPr>
                      </w:pPr>
                      <w:proofErr w:type="spellStart"/>
                      <w:r w:rsidRPr="00B60576">
                        <w:rPr>
                          <w:rFonts w:ascii="Cascadia Code" w:eastAsia="Times New Roman" w:hAnsi="Cascadia Code" w:cs="Cascadia Code"/>
                          <w:color w:val="795E26"/>
                          <w:sz w:val="21"/>
                          <w:szCs w:val="21"/>
                          <w:lang w:eastAsia="es-ES"/>
                        </w:rPr>
                        <w:t>print</w:t>
                      </w:r>
                      <w:proofErr w:type="spellEnd"/>
                      <w:r w:rsidRPr="00B60576">
                        <w:rPr>
                          <w:rFonts w:ascii="Cascadia Code" w:eastAsia="Times New Roman" w:hAnsi="Cascadia Code" w:cs="Cascadia Code"/>
                          <w:color w:val="222222"/>
                          <w:sz w:val="21"/>
                          <w:szCs w:val="21"/>
                          <w:lang w:eastAsia="es-ES"/>
                        </w:rPr>
                        <w:t>(</w:t>
                      </w:r>
                      <w:r w:rsidRPr="00B60576">
                        <w:rPr>
                          <w:rFonts w:ascii="Cascadia Code" w:eastAsia="Times New Roman" w:hAnsi="Cascadia Code" w:cs="Cascadia Code"/>
                          <w:color w:val="001080"/>
                          <w:sz w:val="21"/>
                          <w:szCs w:val="21"/>
                          <w:lang w:eastAsia="es-ES"/>
                        </w:rPr>
                        <w:t>lista</w:t>
                      </w:r>
                      <w:r w:rsidRPr="00B60576">
                        <w:rPr>
                          <w:rFonts w:ascii="Cascadia Code" w:eastAsia="Times New Roman" w:hAnsi="Cascadia Code" w:cs="Cascadia Code"/>
                          <w:color w:val="222222"/>
                          <w:sz w:val="21"/>
                          <w:szCs w:val="21"/>
                          <w:lang w:eastAsia="es-ES"/>
                        </w:rPr>
                        <w:t>)</w:t>
                      </w:r>
                    </w:p>
                  </w:txbxContent>
                </v:textbox>
                <w10:anchorlock/>
              </v:shape>
            </w:pict>
          </mc:Fallback>
        </mc:AlternateContent>
      </w:r>
    </w:p>
    <w:p w14:paraId="053C6908" w14:textId="6067DCC7" w:rsidR="00121DA6" w:rsidRDefault="009A192E" w:rsidP="00121DA6">
      <w:pPr>
        <w:pStyle w:val="Ttulo1"/>
        <w:numPr>
          <w:ilvl w:val="0"/>
          <w:numId w:val="2"/>
        </w:numPr>
      </w:pPr>
      <w:r>
        <w:t>Actividad 219</w:t>
      </w:r>
    </w:p>
    <w:p w14:paraId="0B8D9CC8" w14:textId="77777777" w:rsidR="009D7633" w:rsidRPr="009D7633" w:rsidRDefault="009D7633" w:rsidP="009D7633"/>
    <w:p w14:paraId="461C979C" w14:textId="705C5EFD" w:rsidR="00121DA6" w:rsidRDefault="003C5650" w:rsidP="003C5650">
      <w:pPr>
        <w:pStyle w:val="Ttulo1"/>
        <w:numPr>
          <w:ilvl w:val="0"/>
          <w:numId w:val="2"/>
        </w:numPr>
      </w:pPr>
      <w:r>
        <w:t>Actividad 221</w:t>
      </w:r>
    </w:p>
    <w:p w14:paraId="22B4F9A3" w14:textId="5396EF51" w:rsidR="00EE5DB5" w:rsidRPr="00EE5DB5" w:rsidRDefault="009D7633" w:rsidP="00EE5DB5">
      <w:r>
        <w:t>D</w:t>
      </w:r>
      <w:r>
        <w:t>iseña un programa que lea una lista de 10 enteros, pero asegurándose de que todos los números introducidos por el usuario son positivos. Cuando un número sea negativo, lo indicaremos con un mensaje y permitiremos al usuario repetir el intento cuantas veces sea preciso.</w:t>
      </w:r>
    </w:p>
    <w:p w14:paraId="06249E62" w14:textId="32B52604" w:rsidR="003C5650" w:rsidRDefault="003C5650" w:rsidP="003C5650">
      <w:r>
        <w:rPr>
          <w:noProof/>
        </w:rPr>
        <mc:AlternateContent>
          <mc:Choice Requires="wps">
            <w:drawing>
              <wp:inline distT="0" distB="0" distL="0" distR="0" wp14:anchorId="55782896" wp14:editId="74A1AE95">
                <wp:extent cx="5624423" cy="1404620"/>
                <wp:effectExtent l="0" t="0" r="14605" b="27940"/>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423" cy="1404620"/>
                        </a:xfrm>
                        <a:prstGeom prst="rect">
                          <a:avLst/>
                        </a:prstGeom>
                        <a:solidFill>
                          <a:srgbClr val="FFFFFF"/>
                        </a:solidFill>
                        <a:ln w="9525">
                          <a:solidFill>
                            <a:srgbClr val="000000"/>
                          </a:solidFill>
                          <a:miter lim="800000"/>
                          <a:headEnd/>
                          <a:tailEnd/>
                        </a:ln>
                      </wps:spPr>
                      <wps:txbx>
                        <w:txbxContent>
                          <w:p w14:paraId="488158E5" w14:textId="1C6C2852" w:rsidR="003C5650" w:rsidRPr="003C5650" w:rsidRDefault="003C5650" w:rsidP="003C5650">
                            <w:pPr>
                              <w:shd w:val="clear" w:color="auto" w:fill="FFFFFF"/>
                              <w:spacing w:line="285" w:lineRule="atLeast"/>
                              <w:rPr>
                                <w:rFonts w:ascii="Cascadia Code" w:eastAsia="Times New Roman" w:hAnsi="Cascadia Code" w:cs="Cascadia Code"/>
                                <w:color w:val="000000"/>
                                <w:sz w:val="21"/>
                                <w:szCs w:val="21"/>
                                <w:lang w:val="en-GB" w:eastAsia="es-ES"/>
                              </w:rPr>
                            </w:pPr>
                            <w:proofErr w:type="spellStart"/>
                            <w:r w:rsidRPr="003C5650">
                              <w:rPr>
                                <w:rFonts w:ascii="Cascadia Code" w:eastAsia="Times New Roman" w:hAnsi="Cascadia Code" w:cs="Cascadia Code"/>
                                <w:color w:val="001080"/>
                                <w:sz w:val="21"/>
                                <w:szCs w:val="21"/>
                                <w:lang w:val="en-GB" w:eastAsia="es-ES"/>
                              </w:rPr>
                              <w:t>lista</w:t>
                            </w:r>
                            <w:proofErr w:type="spellEnd"/>
                            <w:r w:rsidRPr="003C5650">
                              <w:rPr>
                                <w:rFonts w:ascii="Cascadia Code" w:eastAsia="Times New Roman" w:hAnsi="Cascadia Code" w:cs="Cascadia Code"/>
                                <w:color w:val="000000"/>
                                <w:sz w:val="21"/>
                                <w:szCs w:val="21"/>
                                <w:lang w:val="en-GB" w:eastAsia="es-ES"/>
                              </w:rPr>
                              <w:t xml:space="preserve"> = </w:t>
                            </w:r>
                            <w:r w:rsidRPr="003C5650">
                              <w:rPr>
                                <w:rFonts w:ascii="Cascadia Code" w:eastAsia="Times New Roman" w:hAnsi="Cascadia Code" w:cs="Cascadia Code"/>
                                <w:color w:val="222222"/>
                                <w:sz w:val="21"/>
                                <w:szCs w:val="21"/>
                                <w:lang w:val="en-GB" w:eastAsia="es-ES"/>
                              </w:rPr>
                              <w:t>[]</w:t>
                            </w:r>
                          </w:p>
                          <w:p w14:paraId="253C316B" w14:textId="77777777" w:rsidR="003C5650" w:rsidRPr="003C5650" w:rsidRDefault="003C5650" w:rsidP="003C5650">
                            <w:pPr>
                              <w:shd w:val="clear" w:color="auto" w:fill="FFFFFF"/>
                              <w:spacing w:after="0" w:line="285" w:lineRule="atLeast"/>
                              <w:rPr>
                                <w:rFonts w:ascii="Cascadia Code" w:eastAsia="Times New Roman" w:hAnsi="Cascadia Code" w:cs="Cascadia Code"/>
                                <w:color w:val="000000"/>
                                <w:sz w:val="21"/>
                                <w:szCs w:val="21"/>
                                <w:lang w:val="en-GB" w:eastAsia="es-ES"/>
                              </w:rPr>
                            </w:pPr>
                            <w:proofErr w:type="spellStart"/>
                            <w:r w:rsidRPr="003C5650">
                              <w:rPr>
                                <w:rFonts w:ascii="Cascadia Code" w:eastAsia="Times New Roman" w:hAnsi="Cascadia Code" w:cs="Cascadia Code"/>
                                <w:color w:val="001080"/>
                                <w:sz w:val="21"/>
                                <w:szCs w:val="21"/>
                                <w:lang w:val="en-GB" w:eastAsia="es-ES"/>
                              </w:rPr>
                              <w:t>isPositive</w:t>
                            </w:r>
                            <w:proofErr w:type="spellEnd"/>
                            <w:r w:rsidRPr="003C5650">
                              <w:rPr>
                                <w:rFonts w:ascii="Cascadia Code" w:eastAsia="Times New Roman" w:hAnsi="Cascadia Code" w:cs="Cascadia Code"/>
                                <w:color w:val="000000"/>
                                <w:sz w:val="21"/>
                                <w:szCs w:val="21"/>
                                <w:lang w:val="en-GB" w:eastAsia="es-ES"/>
                              </w:rPr>
                              <w:t xml:space="preserve"> = </w:t>
                            </w:r>
                            <w:r w:rsidRPr="003C5650">
                              <w:rPr>
                                <w:rFonts w:ascii="Cascadia Code" w:eastAsia="Times New Roman" w:hAnsi="Cascadia Code" w:cs="Cascadia Code"/>
                                <w:color w:val="0000FF"/>
                                <w:sz w:val="21"/>
                                <w:szCs w:val="21"/>
                                <w:lang w:val="en-GB" w:eastAsia="es-ES"/>
                              </w:rPr>
                              <w:t>False</w:t>
                            </w:r>
                          </w:p>
                          <w:p w14:paraId="1140A2C0" w14:textId="77777777" w:rsidR="003C5650" w:rsidRPr="003C5650" w:rsidRDefault="003C5650" w:rsidP="003C5650">
                            <w:pPr>
                              <w:shd w:val="clear" w:color="auto" w:fill="FFFFFF"/>
                              <w:spacing w:after="0" w:line="285" w:lineRule="atLeast"/>
                              <w:rPr>
                                <w:rFonts w:ascii="Cascadia Code" w:eastAsia="Times New Roman" w:hAnsi="Cascadia Code" w:cs="Cascadia Code"/>
                                <w:color w:val="000000"/>
                                <w:sz w:val="21"/>
                                <w:szCs w:val="21"/>
                                <w:lang w:val="en-GB" w:eastAsia="es-ES"/>
                              </w:rPr>
                            </w:pPr>
                          </w:p>
                          <w:p w14:paraId="77B06129" w14:textId="77777777" w:rsidR="003C5650" w:rsidRPr="003C5650" w:rsidRDefault="003C5650" w:rsidP="003C5650">
                            <w:pPr>
                              <w:shd w:val="clear" w:color="auto" w:fill="FFFFFF"/>
                              <w:spacing w:after="0" w:line="285" w:lineRule="atLeast"/>
                              <w:rPr>
                                <w:rFonts w:ascii="Cascadia Code" w:eastAsia="Times New Roman" w:hAnsi="Cascadia Code" w:cs="Cascadia Code"/>
                                <w:color w:val="000000"/>
                                <w:sz w:val="21"/>
                                <w:szCs w:val="21"/>
                                <w:lang w:val="en-GB" w:eastAsia="es-ES"/>
                              </w:rPr>
                            </w:pPr>
                            <w:r w:rsidRPr="003C5650">
                              <w:rPr>
                                <w:rFonts w:ascii="Cascadia Code" w:eastAsia="Times New Roman" w:hAnsi="Cascadia Code" w:cs="Cascadia Code"/>
                                <w:color w:val="AF00DB"/>
                                <w:sz w:val="21"/>
                                <w:szCs w:val="21"/>
                                <w:lang w:val="en-GB" w:eastAsia="es-ES"/>
                              </w:rPr>
                              <w:t>while</w:t>
                            </w:r>
                            <w:r w:rsidRPr="003C5650">
                              <w:rPr>
                                <w:rFonts w:ascii="Cascadia Code" w:eastAsia="Times New Roman" w:hAnsi="Cascadia Code" w:cs="Cascadia Code"/>
                                <w:color w:val="000000"/>
                                <w:sz w:val="21"/>
                                <w:szCs w:val="21"/>
                                <w:lang w:val="en-GB" w:eastAsia="es-ES"/>
                              </w:rPr>
                              <w:t xml:space="preserve"> </w:t>
                            </w:r>
                            <w:proofErr w:type="spellStart"/>
                            <w:r w:rsidRPr="003C5650">
                              <w:rPr>
                                <w:rFonts w:ascii="Cascadia Code" w:eastAsia="Times New Roman" w:hAnsi="Cascadia Code" w:cs="Cascadia Code"/>
                                <w:color w:val="795E26"/>
                                <w:sz w:val="21"/>
                                <w:szCs w:val="21"/>
                                <w:lang w:val="en-GB" w:eastAsia="es-ES"/>
                              </w:rPr>
                              <w:t>len</w:t>
                            </w:r>
                            <w:proofErr w:type="spellEnd"/>
                            <w:r w:rsidRPr="003C5650">
                              <w:rPr>
                                <w:rFonts w:ascii="Cascadia Code" w:eastAsia="Times New Roman" w:hAnsi="Cascadia Code" w:cs="Cascadia Code"/>
                                <w:color w:val="222222"/>
                                <w:sz w:val="21"/>
                                <w:szCs w:val="21"/>
                                <w:lang w:val="en-GB" w:eastAsia="es-ES"/>
                              </w:rPr>
                              <w:t>(</w:t>
                            </w:r>
                            <w:proofErr w:type="spellStart"/>
                            <w:r w:rsidRPr="003C5650">
                              <w:rPr>
                                <w:rFonts w:ascii="Cascadia Code" w:eastAsia="Times New Roman" w:hAnsi="Cascadia Code" w:cs="Cascadia Code"/>
                                <w:color w:val="001080"/>
                                <w:sz w:val="21"/>
                                <w:szCs w:val="21"/>
                                <w:lang w:val="en-GB" w:eastAsia="es-ES"/>
                              </w:rPr>
                              <w:t>lista</w:t>
                            </w:r>
                            <w:proofErr w:type="spellEnd"/>
                            <w:r w:rsidRPr="003C5650">
                              <w:rPr>
                                <w:rFonts w:ascii="Cascadia Code" w:eastAsia="Times New Roman" w:hAnsi="Cascadia Code" w:cs="Cascadia Code"/>
                                <w:color w:val="222222"/>
                                <w:sz w:val="21"/>
                                <w:szCs w:val="21"/>
                                <w:lang w:val="en-GB" w:eastAsia="es-ES"/>
                              </w:rPr>
                              <w:t>)</w:t>
                            </w:r>
                            <w:r w:rsidRPr="003C5650">
                              <w:rPr>
                                <w:rFonts w:ascii="Cascadia Code" w:eastAsia="Times New Roman" w:hAnsi="Cascadia Code" w:cs="Cascadia Code"/>
                                <w:color w:val="000000"/>
                                <w:sz w:val="21"/>
                                <w:szCs w:val="21"/>
                                <w:lang w:val="en-GB" w:eastAsia="es-ES"/>
                              </w:rPr>
                              <w:t xml:space="preserve"> &lt; </w:t>
                            </w:r>
                            <w:r w:rsidRPr="003C5650">
                              <w:rPr>
                                <w:rFonts w:ascii="Cascadia Code" w:eastAsia="Times New Roman" w:hAnsi="Cascadia Code" w:cs="Cascadia Code"/>
                                <w:color w:val="098658"/>
                                <w:sz w:val="21"/>
                                <w:szCs w:val="21"/>
                                <w:lang w:val="en-GB" w:eastAsia="es-ES"/>
                              </w:rPr>
                              <w:t>10</w:t>
                            </w:r>
                            <w:r w:rsidRPr="003C5650">
                              <w:rPr>
                                <w:rFonts w:ascii="Cascadia Code" w:eastAsia="Times New Roman" w:hAnsi="Cascadia Code" w:cs="Cascadia Code"/>
                                <w:color w:val="222222"/>
                                <w:sz w:val="21"/>
                                <w:szCs w:val="21"/>
                                <w:lang w:val="en-GB" w:eastAsia="es-ES"/>
                              </w:rPr>
                              <w:t>:</w:t>
                            </w:r>
                          </w:p>
                          <w:p w14:paraId="448C51B0" w14:textId="77777777" w:rsidR="003C5650" w:rsidRPr="003C5650" w:rsidRDefault="003C5650" w:rsidP="003C5650">
                            <w:pPr>
                              <w:shd w:val="clear" w:color="auto" w:fill="FFFFFF"/>
                              <w:spacing w:after="0" w:line="285" w:lineRule="atLeast"/>
                              <w:rPr>
                                <w:rFonts w:ascii="Cascadia Code" w:eastAsia="Times New Roman" w:hAnsi="Cascadia Code" w:cs="Cascadia Code"/>
                                <w:color w:val="000000"/>
                                <w:sz w:val="21"/>
                                <w:szCs w:val="21"/>
                                <w:lang w:val="en-GB" w:eastAsia="es-ES"/>
                              </w:rPr>
                            </w:pPr>
                            <w:r w:rsidRPr="003C5650">
                              <w:rPr>
                                <w:rFonts w:ascii="Cascadia Code" w:eastAsia="Times New Roman" w:hAnsi="Cascadia Code" w:cs="Cascadia Code"/>
                                <w:color w:val="000000"/>
                                <w:sz w:val="21"/>
                                <w:szCs w:val="21"/>
                                <w:lang w:val="en-GB" w:eastAsia="es-ES"/>
                              </w:rPr>
                              <w:t xml:space="preserve">    </w:t>
                            </w:r>
                            <w:proofErr w:type="spellStart"/>
                            <w:r w:rsidRPr="003C5650">
                              <w:rPr>
                                <w:rFonts w:ascii="Cascadia Code" w:eastAsia="Times New Roman" w:hAnsi="Cascadia Code" w:cs="Cascadia Code"/>
                                <w:color w:val="001080"/>
                                <w:sz w:val="21"/>
                                <w:szCs w:val="21"/>
                                <w:lang w:val="en-GB" w:eastAsia="es-ES"/>
                              </w:rPr>
                              <w:t>userInput</w:t>
                            </w:r>
                            <w:proofErr w:type="spellEnd"/>
                            <w:r w:rsidRPr="003C5650">
                              <w:rPr>
                                <w:rFonts w:ascii="Cascadia Code" w:eastAsia="Times New Roman" w:hAnsi="Cascadia Code" w:cs="Cascadia Code"/>
                                <w:color w:val="000000"/>
                                <w:sz w:val="21"/>
                                <w:szCs w:val="21"/>
                                <w:lang w:val="en-GB" w:eastAsia="es-ES"/>
                              </w:rPr>
                              <w:t xml:space="preserve"> = </w:t>
                            </w:r>
                            <w:r w:rsidRPr="003C5650">
                              <w:rPr>
                                <w:rFonts w:ascii="Cascadia Code" w:eastAsia="Times New Roman" w:hAnsi="Cascadia Code" w:cs="Cascadia Code"/>
                                <w:color w:val="267F99"/>
                                <w:sz w:val="21"/>
                                <w:szCs w:val="21"/>
                                <w:lang w:val="en-GB" w:eastAsia="es-ES"/>
                              </w:rPr>
                              <w:t>int</w:t>
                            </w:r>
                            <w:r w:rsidRPr="003C5650">
                              <w:rPr>
                                <w:rFonts w:ascii="Cascadia Code" w:eastAsia="Times New Roman" w:hAnsi="Cascadia Code" w:cs="Cascadia Code"/>
                                <w:color w:val="222222"/>
                                <w:sz w:val="21"/>
                                <w:szCs w:val="21"/>
                                <w:lang w:val="en-GB" w:eastAsia="es-ES"/>
                              </w:rPr>
                              <w:t>(</w:t>
                            </w:r>
                            <w:r w:rsidRPr="003C5650">
                              <w:rPr>
                                <w:rFonts w:ascii="Cascadia Code" w:eastAsia="Times New Roman" w:hAnsi="Cascadia Code" w:cs="Cascadia Code"/>
                                <w:color w:val="795E26"/>
                                <w:sz w:val="21"/>
                                <w:szCs w:val="21"/>
                                <w:lang w:val="en-GB" w:eastAsia="es-ES"/>
                              </w:rPr>
                              <w:t>input</w:t>
                            </w:r>
                            <w:r w:rsidRPr="003C5650">
                              <w:rPr>
                                <w:rFonts w:ascii="Cascadia Code" w:eastAsia="Times New Roman" w:hAnsi="Cascadia Code" w:cs="Cascadia Code"/>
                                <w:color w:val="222222"/>
                                <w:sz w:val="21"/>
                                <w:szCs w:val="21"/>
                                <w:lang w:val="en-GB" w:eastAsia="es-ES"/>
                              </w:rPr>
                              <w:t>(</w:t>
                            </w:r>
                            <w:r w:rsidRPr="003C5650">
                              <w:rPr>
                                <w:rFonts w:ascii="Cascadia Code" w:eastAsia="Times New Roman" w:hAnsi="Cascadia Code" w:cs="Cascadia Code"/>
                                <w:color w:val="A31515"/>
                                <w:sz w:val="21"/>
                                <w:szCs w:val="21"/>
                                <w:lang w:val="en-GB" w:eastAsia="es-ES"/>
                              </w:rPr>
                              <w:t>"Enter 10 numbers: "</w:t>
                            </w:r>
                            <w:r w:rsidRPr="003C5650">
                              <w:rPr>
                                <w:rFonts w:ascii="Cascadia Code" w:eastAsia="Times New Roman" w:hAnsi="Cascadia Code" w:cs="Cascadia Code"/>
                                <w:color w:val="222222"/>
                                <w:sz w:val="21"/>
                                <w:szCs w:val="21"/>
                                <w:lang w:val="en-GB" w:eastAsia="es-ES"/>
                              </w:rPr>
                              <w:t>))</w:t>
                            </w:r>
                          </w:p>
                          <w:p w14:paraId="5626A713" w14:textId="77777777" w:rsidR="003C5650" w:rsidRPr="003C5650" w:rsidRDefault="003C5650" w:rsidP="003C5650">
                            <w:pPr>
                              <w:shd w:val="clear" w:color="auto" w:fill="FFFFFF"/>
                              <w:spacing w:after="0" w:line="285" w:lineRule="atLeast"/>
                              <w:rPr>
                                <w:rFonts w:ascii="Cascadia Code" w:eastAsia="Times New Roman" w:hAnsi="Cascadia Code" w:cs="Cascadia Code"/>
                                <w:color w:val="000000"/>
                                <w:sz w:val="21"/>
                                <w:szCs w:val="21"/>
                                <w:lang w:val="en-GB" w:eastAsia="es-ES"/>
                              </w:rPr>
                            </w:pPr>
                            <w:r w:rsidRPr="003C5650">
                              <w:rPr>
                                <w:rFonts w:ascii="Cascadia Code" w:eastAsia="Times New Roman" w:hAnsi="Cascadia Code" w:cs="Cascadia Code"/>
                                <w:color w:val="000000"/>
                                <w:sz w:val="21"/>
                                <w:szCs w:val="21"/>
                                <w:lang w:val="en-GB" w:eastAsia="es-ES"/>
                              </w:rPr>
                              <w:t xml:space="preserve">    </w:t>
                            </w:r>
                            <w:r w:rsidRPr="003C5650">
                              <w:rPr>
                                <w:rFonts w:ascii="Cascadia Code" w:eastAsia="Times New Roman" w:hAnsi="Cascadia Code" w:cs="Cascadia Code"/>
                                <w:color w:val="AF00DB"/>
                                <w:sz w:val="21"/>
                                <w:szCs w:val="21"/>
                                <w:lang w:val="en-GB" w:eastAsia="es-ES"/>
                              </w:rPr>
                              <w:t>if</w:t>
                            </w:r>
                            <w:r w:rsidRPr="003C5650">
                              <w:rPr>
                                <w:rFonts w:ascii="Cascadia Code" w:eastAsia="Times New Roman" w:hAnsi="Cascadia Code" w:cs="Cascadia Code"/>
                                <w:color w:val="000000"/>
                                <w:sz w:val="21"/>
                                <w:szCs w:val="21"/>
                                <w:lang w:val="en-GB" w:eastAsia="es-ES"/>
                              </w:rPr>
                              <w:t xml:space="preserve"> </w:t>
                            </w:r>
                            <w:proofErr w:type="spellStart"/>
                            <w:r w:rsidRPr="003C5650">
                              <w:rPr>
                                <w:rFonts w:ascii="Cascadia Code" w:eastAsia="Times New Roman" w:hAnsi="Cascadia Code" w:cs="Cascadia Code"/>
                                <w:color w:val="001080"/>
                                <w:sz w:val="21"/>
                                <w:szCs w:val="21"/>
                                <w:lang w:val="en-GB" w:eastAsia="es-ES"/>
                              </w:rPr>
                              <w:t>userInput</w:t>
                            </w:r>
                            <w:proofErr w:type="spellEnd"/>
                            <w:r w:rsidRPr="003C5650">
                              <w:rPr>
                                <w:rFonts w:ascii="Cascadia Code" w:eastAsia="Times New Roman" w:hAnsi="Cascadia Code" w:cs="Cascadia Code"/>
                                <w:color w:val="000000"/>
                                <w:sz w:val="21"/>
                                <w:szCs w:val="21"/>
                                <w:lang w:val="en-GB" w:eastAsia="es-ES"/>
                              </w:rPr>
                              <w:t xml:space="preserve"> &gt; </w:t>
                            </w:r>
                            <w:r w:rsidRPr="003C5650">
                              <w:rPr>
                                <w:rFonts w:ascii="Cascadia Code" w:eastAsia="Times New Roman" w:hAnsi="Cascadia Code" w:cs="Cascadia Code"/>
                                <w:color w:val="098658"/>
                                <w:sz w:val="21"/>
                                <w:szCs w:val="21"/>
                                <w:lang w:val="en-GB" w:eastAsia="es-ES"/>
                              </w:rPr>
                              <w:t>0</w:t>
                            </w:r>
                            <w:r w:rsidRPr="003C5650">
                              <w:rPr>
                                <w:rFonts w:ascii="Cascadia Code" w:eastAsia="Times New Roman" w:hAnsi="Cascadia Code" w:cs="Cascadia Code"/>
                                <w:color w:val="222222"/>
                                <w:sz w:val="21"/>
                                <w:szCs w:val="21"/>
                                <w:lang w:val="en-GB" w:eastAsia="es-ES"/>
                              </w:rPr>
                              <w:t>:</w:t>
                            </w:r>
                          </w:p>
                          <w:p w14:paraId="23E47173" w14:textId="77777777" w:rsidR="003C5650" w:rsidRPr="003C5650" w:rsidRDefault="003C5650" w:rsidP="003C5650">
                            <w:pPr>
                              <w:shd w:val="clear" w:color="auto" w:fill="FFFFFF"/>
                              <w:spacing w:after="0" w:line="285" w:lineRule="atLeast"/>
                              <w:rPr>
                                <w:rFonts w:ascii="Cascadia Code" w:eastAsia="Times New Roman" w:hAnsi="Cascadia Code" w:cs="Cascadia Code"/>
                                <w:color w:val="000000"/>
                                <w:sz w:val="21"/>
                                <w:szCs w:val="21"/>
                                <w:lang w:val="en-GB" w:eastAsia="es-ES"/>
                              </w:rPr>
                            </w:pPr>
                            <w:r w:rsidRPr="003C5650">
                              <w:rPr>
                                <w:rFonts w:ascii="Cascadia Code" w:eastAsia="Times New Roman" w:hAnsi="Cascadia Code" w:cs="Cascadia Code"/>
                                <w:color w:val="000000"/>
                                <w:sz w:val="21"/>
                                <w:szCs w:val="21"/>
                                <w:lang w:val="en-GB" w:eastAsia="es-ES"/>
                              </w:rPr>
                              <w:t xml:space="preserve">        </w:t>
                            </w:r>
                            <w:proofErr w:type="spellStart"/>
                            <w:r w:rsidRPr="003C5650">
                              <w:rPr>
                                <w:rFonts w:ascii="Cascadia Code" w:eastAsia="Times New Roman" w:hAnsi="Cascadia Code" w:cs="Cascadia Code"/>
                                <w:color w:val="001080"/>
                                <w:sz w:val="21"/>
                                <w:szCs w:val="21"/>
                                <w:lang w:val="en-GB" w:eastAsia="es-ES"/>
                              </w:rPr>
                              <w:t>lista</w:t>
                            </w:r>
                            <w:r w:rsidRPr="003C5650">
                              <w:rPr>
                                <w:rFonts w:ascii="Cascadia Code" w:eastAsia="Times New Roman" w:hAnsi="Cascadia Code" w:cs="Cascadia Code"/>
                                <w:color w:val="222222"/>
                                <w:sz w:val="21"/>
                                <w:szCs w:val="21"/>
                                <w:lang w:val="en-GB" w:eastAsia="es-ES"/>
                              </w:rPr>
                              <w:t>.</w:t>
                            </w:r>
                            <w:r w:rsidRPr="003C5650">
                              <w:rPr>
                                <w:rFonts w:ascii="Cascadia Code" w:eastAsia="Times New Roman" w:hAnsi="Cascadia Code" w:cs="Cascadia Code"/>
                                <w:color w:val="795E26"/>
                                <w:sz w:val="21"/>
                                <w:szCs w:val="21"/>
                                <w:lang w:val="en-GB" w:eastAsia="es-ES"/>
                              </w:rPr>
                              <w:t>append</w:t>
                            </w:r>
                            <w:proofErr w:type="spellEnd"/>
                            <w:r w:rsidRPr="003C5650">
                              <w:rPr>
                                <w:rFonts w:ascii="Cascadia Code" w:eastAsia="Times New Roman" w:hAnsi="Cascadia Code" w:cs="Cascadia Code"/>
                                <w:color w:val="222222"/>
                                <w:sz w:val="21"/>
                                <w:szCs w:val="21"/>
                                <w:lang w:val="en-GB" w:eastAsia="es-ES"/>
                              </w:rPr>
                              <w:t>(</w:t>
                            </w:r>
                            <w:proofErr w:type="spellStart"/>
                            <w:r w:rsidRPr="003C5650">
                              <w:rPr>
                                <w:rFonts w:ascii="Cascadia Code" w:eastAsia="Times New Roman" w:hAnsi="Cascadia Code" w:cs="Cascadia Code"/>
                                <w:color w:val="001080"/>
                                <w:sz w:val="21"/>
                                <w:szCs w:val="21"/>
                                <w:lang w:val="en-GB" w:eastAsia="es-ES"/>
                              </w:rPr>
                              <w:t>userInput</w:t>
                            </w:r>
                            <w:proofErr w:type="spellEnd"/>
                            <w:r w:rsidRPr="003C5650">
                              <w:rPr>
                                <w:rFonts w:ascii="Cascadia Code" w:eastAsia="Times New Roman" w:hAnsi="Cascadia Code" w:cs="Cascadia Code"/>
                                <w:color w:val="222222"/>
                                <w:sz w:val="21"/>
                                <w:szCs w:val="21"/>
                                <w:lang w:val="en-GB" w:eastAsia="es-ES"/>
                              </w:rPr>
                              <w:t>)</w:t>
                            </w:r>
                          </w:p>
                          <w:p w14:paraId="0DE111B0" w14:textId="77777777" w:rsidR="003C5650" w:rsidRPr="003C5650" w:rsidRDefault="003C5650" w:rsidP="003C5650">
                            <w:pPr>
                              <w:shd w:val="clear" w:color="auto" w:fill="FFFFFF"/>
                              <w:spacing w:after="0" w:line="285" w:lineRule="atLeast"/>
                              <w:rPr>
                                <w:rFonts w:ascii="Cascadia Code" w:eastAsia="Times New Roman" w:hAnsi="Cascadia Code" w:cs="Cascadia Code"/>
                                <w:color w:val="000000"/>
                                <w:sz w:val="21"/>
                                <w:szCs w:val="21"/>
                                <w:lang w:val="en-GB" w:eastAsia="es-ES"/>
                              </w:rPr>
                            </w:pPr>
                            <w:r w:rsidRPr="003C5650">
                              <w:rPr>
                                <w:rFonts w:ascii="Cascadia Code" w:eastAsia="Times New Roman" w:hAnsi="Cascadia Code" w:cs="Cascadia Code"/>
                                <w:color w:val="000000"/>
                                <w:sz w:val="21"/>
                                <w:szCs w:val="21"/>
                                <w:lang w:val="en-GB" w:eastAsia="es-ES"/>
                              </w:rPr>
                              <w:t xml:space="preserve">        </w:t>
                            </w:r>
                            <w:r w:rsidRPr="003C5650">
                              <w:rPr>
                                <w:rFonts w:ascii="Cascadia Code" w:eastAsia="Times New Roman" w:hAnsi="Cascadia Code" w:cs="Cascadia Code"/>
                                <w:color w:val="795E26"/>
                                <w:sz w:val="21"/>
                                <w:szCs w:val="21"/>
                                <w:lang w:val="en-GB" w:eastAsia="es-ES"/>
                              </w:rPr>
                              <w:t>print</w:t>
                            </w:r>
                            <w:r w:rsidRPr="003C5650">
                              <w:rPr>
                                <w:rFonts w:ascii="Cascadia Code" w:eastAsia="Times New Roman" w:hAnsi="Cascadia Code" w:cs="Cascadia Code"/>
                                <w:color w:val="222222"/>
                                <w:sz w:val="21"/>
                                <w:szCs w:val="21"/>
                                <w:lang w:val="en-GB" w:eastAsia="es-ES"/>
                              </w:rPr>
                              <w:t>(</w:t>
                            </w:r>
                            <w:proofErr w:type="spellStart"/>
                            <w:r w:rsidRPr="003C5650">
                              <w:rPr>
                                <w:rFonts w:ascii="Cascadia Code" w:eastAsia="Times New Roman" w:hAnsi="Cascadia Code" w:cs="Cascadia Code"/>
                                <w:color w:val="001080"/>
                                <w:sz w:val="21"/>
                                <w:szCs w:val="21"/>
                                <w:lang w:val="en-GB" w:eastAsia="es-ES"/>
                              </w:rPr>
                              <w:t>lista</w:t>
                            </w:r>
                            <w:proofErr w:type="spellEnd"/>
                            <w:r w:rsidRPr="003C5650">
                              <w:rPr>
                                <w:rFonts w:ascii="Cascadia Code" w:eastAsia="Times New Roman" w:hAnsi="Cascadia Code" w:cs="Cascadia Code"/>
                                <w:color w:val="222222"/>
                                <w:sz w:val="21"/>
                                <w:szCs w:val="21"/>
                                <w:lang w:val="en-GB" w:eastAsia="es-ES"/>
                              </w:rPr>
                              <w:t>)</w:t>
                            </w:r>
                          </w:p>
                          <w:p w14:paraId="0E70364D" w14:textId="77777777" w:rsidR="003C5650" w:rsidRPr="003C5650" w:rsidRDefault="003C5650" w:rsidP="003C5650">
                            <w:pPr>
                              <w:shd w:val="clear" w:color="auto" w:fill="FFFFFF"/>
                              <w:spacing w:after="0" w:line="285" w:lineRule="atLeast"/>
                              <w:rPr>
                                <w:rFonts w:ascii="Cascadia Code" w:eastAsia="Times New Roman" w:hAnsi="Cascadia Code" w:cs="Cascadia Code"/>
                                <w:color w:val="000000"/>
                                <w:sz w:val="21"/>
                                <w:szCs w:val="21"/>
                                <w:lang w:val="en-GB" w:eastAsia="es-ES"/>
                              </w:rPr>
                            </w:pPr>
                            <w:r w:rsidRPr="003C5650">
                              <w:rPr>
                                <w:rFonts w:ascii="Cascadia Code" w:eastAsia="Times New Roman" w:hAnsi="Cascadia Code" w:cs="Cascadia Code"/>
                                <w:color w:val="000000"/>
                                <w:sz w:val="21"/>
                                <w:szCs w:val="21"/>
                                <w:lang w:val="en-GB" w:eastAsia="es-ES"/>
                              </w:rPr>
                              <w:t xml:space="preserve">    </w:t>
                            </w:r>
                            <w:r w:rsidRPr="003C5650">
                              <w:rPr>
                                <w:rFonts w:ascii="Cascadia Code" w:eastAsia="Times New Roman" w:hAnsi="Cascadia Code" w:cs="Cascadia Code"/>
                                <w:color w:val="AF00DB"/>
                                <w:sz w:val="21"/>
                                <w:szCs w:val="21"/>
                                <w:lang w:val="en-GB" w:eastAsia="es-ES"/>
                              </w:rPr>
                              <w:t>else</w:t>
                            </w:r>
                            <w:r w:rsidRPr="003C5650">
                              <w:rPr>
                                <w:rFonts w:ascii="Cascadia Code" w:eastAsia="Times New Roman" w:hAnsi="Cascadia Code" w:cs="Cascadia Code"/>
                                <w:color w:val="222222"/>
                                <w:sz w:val="21"/>
                                <w:szCs w:val="21"/>
                                <w:lang w:val="en-GB" w:eastAsia="es-ES"/>
                              </w:rPr>
                              <w:t>:</w:t>
                            </w:r>
                          </w:p>
                          <w:p w14:paraId="45DCC8ED" w14:textId="58947CDC" w:rsidR="003C5650" w:rsidRPr="003C5650" w:rsidRDefault="003C5650" w:rsidP="003C5650">
                            <w:pPr>
                              <w:shd w:val="clear" w:color="auto" w:fill="FFFFFF"/>
                              <w:spacing w:after="0" w:line="285" w:lineRule="atLeast"/>
                              <w:rPr>
                                <w:rFonts w:ascii="Cascadia Code" w:eastAsia="Times New Roman" w:hAnsi="Cascadia Code" w:cs="Cascadia Code"/>
                                <w:color w:val="000000"/>
                                <w:sz w:val="21"/>
                                <w:szCs w:val="21"/>
                                <w:lang w:val="en-GB" w:eastAsia="es-ES"/>
                              </w:rPr>
                            </w:pPr>
                            <w:r w:rsidRPr="003C5650">
                              <w:rPr>
                                <w:rFonts w:ascii="Cascadia Code" w:eastAsia="Times New Roman" w:hAnsi="Cascadia Code" w:cs="Cascadia Code"/>
                                <w:color w:val="000000"/>
                                <w:sz w:val="21"/>
                                <w:szCs w:val="21"/>
                                <w:lang w:val="en-GB" w:eastAsia="es-ES"/>
                              </w:rPr>
                              <w:t xml:space="preserve">        </w:t>
                            </w:r>
                            <w:r w:rsidRPr="003C5650">
                              <w:rPr>
                                <w:rFonts w:ascii="Cascadia Code" w:eastAsia="Times New Roman" w:hAnsi="Cascadia Code" w:cs="Cascadia Code"/>
                                <w:color w:val="795E26"/>
                                <w:sz w:val="21"/>
                                <w:szCs w:val="21"/>
                                <w:lang w:val="en-GB" w:eastAsia="es-ES"/>
                              </w:rPr>
                              <w:t>print</w:t>
                            </w:r>
                            <w:r w:rsidRPr="003C5650">
                              <w:rPr>
                                <w:rFonts w:ascii="Cascadia Code" w:eastAsia="Times New Roman" w:hAnsi="Cascadia Code" w:cs="Cascadia Code"/>
                                <w:color w:val="222222"/>
                                <w:sz w:val="21"/>
                                <w:szCs w:val="21"/>
                                <w:lang w:val="en-GB" w:eastAsia="es-ES"/>
                              </w:rPr>
                              <w:t>(</w:t>
                            </w:r>
                            <w:r w:rsidRPr="003C5650">
                              <w:rPr>
                                <w:rFonts w:ascii="Cascadia Code" w:eastAsia="Times New Roman" w:hAnsi="Cascadia Code" w:cs="Cascadia Code"/>
                                <w:color w:val="A31515"/>
                                <w:sz w:val="21"/>
                                <w:szCs w:val="21"/>
                                <w:lang w:val="en-GB" w:eastAsia="es-ES"/>
                              </w:rPr>
                              <w:t>"Enter positive numbers only"</w:t>
                            </w:r>
                            <w:r w:rsidRPr="003C5650">
                              <w:rPr>
                                <w:rFonts w:ascii="Cascadia Code" w:eastAsia="Times New Roman" w:hAnsi="Cascadia Code" w:cs="Cascadia Code"/>
                                <w:color w:val="222222"/>
                                <w:sz w:val="21"/>
                                <w:szCs w:val="21"/>
                                <w:lang w:val="en-GB" w:eastAsia="es-ES"/>
                              </w:rPr>
                              <w:t>)</w:t>
                            </w:r>
                          </w:p>
                        </w:txbxContent>
                      </wps:txbx>
                      <wps:bodyPr rot="0" vert="horz" wrap="square" lIns="91440" tIns="45720" rIns="91440" bIns="45720" anchor="t" anchorCtr="0">
                        <a:spAutoFit/>
                      </wps:bodyPr>
                    </wps:wsp>
                  </a:graphicData>
                </a:graphic>
              </wp:inline>
            </w:drawing>
          </mc:Choice>
          <mc:Fallback>
            <w:pict>
              <v:shape w14:anchorId="55782896" id="_x0000_s1027" type="#_x0000_t202" style="width:442.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">
                <v:textbox style="mso-fit-shape-to-text:t">
                  <w:txbxContent>
                    <w:p w14:paraId="488158E5" w14:textId="1C6C2852" w:rsidR="003C5650" w:rsidRPr="003C5650" w:rsidRDefault="003C5650" w:rsidP="003C5650">
                      <w:pPr>
                        <w:shd w:val="clear" w:color="auto" w:fill="FFFFFF"/>
                        <w:spacing w:line="285" w:lineRule="atLeast"/>
                        <w:rPr>
                          <w:rFonts w:ascii="Cascadia Code" w:eastAsia="Times New Roman" w:hAnsi="Cascadia Code" w:cs="Cascadia Code"/>
                          <w:color w:val="000000"/>
                          <w:sz w:val="21"/>
                          <w:szCs w:val="21"/>
                          <w:lang w:val="en-GB" w:eastAsia="es-ES"/>
                        </w:rPr>
                      </w:pPr>
                      <w:proofErr w:type="spellStart"/>
                      <w:r w:rsidRPr="003C5650">
                        <w:rPr>
                          <w:rFonts w:ascii="Cascadia Code" w:eastAsia="Times New Roman" w:hAnsi="Cascadia Code" w:cs="Cascadia Code"/>
                          <w:color w:val="001080"/>
                          <w:sz w:val="21"/>
                          <w:szCs w:val="21"/>
                          <w:lang w:val="en-GB" w:eastAsia="es-ES"/>
                        </w:rPr>
                        <w:t>lista</w:t>
                      </w:r>
                      <w:proofErr w:type="spellEnd"/>
                      <w:r w:rsidRPr="003C5650">
                        <w:rPr>
                          <w:rFonts w:ascii="Cascadia Code" w:eastAsia="Times New Roman" w:hAnsi="Cascadia Code" w:cs="Cascadia Code"/>
                          <w:color w:val="000000"/>
                          <w:sz w:val="21"/>
                          <w:szCs w:val="21"/>
                          <w:lang w:val="en-GB" w:eastAsia="es-ES"/>
                        </w:rPr>
                        <w:t xml:space="preserve"> = </w:t>
                      </w:r>
                      <w:r w:rsidRPr="003C5650">
                        <w:rPr>
                          <w:rFonts w:ascii="Cascadia Code" w:eastAsia="Times New Roman" w:hAnsi="Cascadia Code" w:cs="Cascadia Code"/>
                          <w:color w:val="222222"/>
                          <w:sz w:val="21"/>
                          <w:szCs w:val="21"/>
                          <w:lang w:val="en-GB" w:eastAsia="es-ES"/>
                        </w:rPr>
                        <w:t>[]</w:t>
                      </w:r>
                    </w:p>
                    <w:p w14:paraId="253C316B" w14:textId="77777777" w:rsidR="003C5650" w:rsidRPr="003C5650" w:rsidRDefault="003C5650" w:rsidP="003C5650">
                      <w:pPr>
                        <w:shd w:val="clear" w:color="auto" w:fill="FFFFFF"/>
                        <w:spacing w:after="0" w:line="285" w:lineRule="atLeast"/>
                        <w:rPr>
                          <w:rFonts w:ascii="Cascadia Code" w:eastAsia="Times New Roman" w:hAnsi="Cascadia Code" w:cs="Cascadia Code"/>
                          <w:color w:val="000000"/>
                          <w:sz w:val="21"/>
                          <w:szCs w:val="21"/>
                          <w:lang w:val="en-GB" w:eastAsia="es-ES"/>
                        </w:rPr>
                      </w:pPr>
                      <w:proofErr w:type="spellStart"/>
                      <w:r w:rsidRPr="003C5650">
                        <w:rPr>
                          <w:rFonts w:ascii="Cascadia Code" w:eastAsia="Times New Roman" w:hAnsi="Cascadia Code" w:cs="Cascadia Code"/>
                          <w:color w:val="001080"/>
                          <w:sz w:val="21"/>
                          <w:szCs w:val="21"/>
                          <w:lang w:val="en-GB" w:eastAsia="es-ES"/>
                        </w:rPr>
                        <w:t>isPositive</w:t>
                      </w:r>
                      <w:proofErr w:type="spellEnd"/>
                      <w:r w:rsidRPr="003C5650">
                        <w:rPr>
                          <w:rFonts w:ascii="Cascadia Code" w:eastAsia="Times New Roman" w:hAnsi="Cascadia Code" w:cs="Cascadia Code"/>
                          <w:color w:val="000000"/>
                          <w:sz w:val="21"/>
                          <w:szCs w:val="21"/>
                          <w:lang w:val="en-GB" w:eastAsia="es-ES"/>
                        </w:rPr>
                        <w:t xml:space="preserve"> = </w:t>
                      </w:r>
                      <w:r w:rsidRPr="003C5650">
                        <w:rPr>
                          <w:rFonts w:ascii="Cascadia Code" w:eastAsia="Times New Roman" w:hAnsi="Cascadia Code" w:cs="Cascadia Code"/>
                          <w:color w:val="0000FF"/>
                          <w:sz w:val="21"/>
                          <w:szCs w:val="21"/>
                          <w:lang w:val="en-GB" w:eastAsia="es-ES"/>
                        </w:rPr>
                        <w:t>False</w:t>
                      </w:r>
                    </w:p>
                    <w:p w14:paraId="1140A2C0" w14:textId="77777777" w:rsidR="003C5650" w:rsidRPr="003C5650" w:rsidRDefault="003C5650" w:rsidP="003C5650">
                      <w:pPr>
                        <w:shd w:val="clear" w:color="auto" w:fill="FFFFFF"/>
                        <w:spacing w:after="0" w:line="285" w:lineRule="atLeast"/>
                        <w:rPr>
                          <w:rFonts w:ascii="Cascadia Code" w:eastAsia="Times New Roman" w:hAnsi="Cascadia Code" w:cs="Cascadia Code"/>
                          <w:color w:val="000000"/>
                          <w:sz w:val="21"/>
                          <w:szCs w:val="21"/>
                          <w:lang w:val="en-GB" w:eastAsia="es-ES"/>
                        </w:rPr>
                      </w:pPr>
                    </w:p>
                    <w:p w14:paraId="77B06129" w14:textId="77777777" w:rsidR="003C5650" w:rsidRPr="003C5650" w:rsidRDefault="003C5650" w:rsidP="003C5650">
                      <w:pPr>
                        <w:shd w:val="clear" w:color="auto" w:fill="FFFFFF"/>
                        <w:spacing w:after="0" w:line="285" w:lineRule="atLeast"/>
                        <w:rPr>
                          <w:rFonts w:ascii="Cascadia Code" w:eastAsia="Times New Roman" w:hAnsi="Cascadia Code" w:cs="Cascadia Code"/>
                          <w:color w:val="000000"/>
                          <w:sz w:val="21"/>
                          <w:szCs w:val="21"/>
                          <w:lang w:val="en-GB" w:eastAsia="es-ES"/>
                        </w:rPr>
                      </w:pPr>
                      <w:r w:rsidRPr="003C5650">
                        <w:rPr>
                          <w:rFonts w:ascii="Cascadia Code" w:eastAsia="Times New Roman" w:hAnsi="Cascadia Code" w:cs="Cascadia Code"/>
                          <w:color w:val="AF00DB"/>
                          <w:sz w:val="21"/>
                          <w:szCs w:val="21"/>
                          <w:lang w:val="en-GB" w:eastAsia="es-ES"/>
                        </w:rPr>
                        <w:t>while</w:t>
                      </w:r>
                      <w:r w:rsidRPr="003C5650">
                        <w:rPr>
                          <w:rFonts w:ascii="Cascadia Code" w:eastAsia="Times New Roman" w:hAnsi="Cascadia Code" w:cs="Cascadia Code"/>
                          <w:color w:val="000000"/>
                          <w:sz w:val="21"/>
                          <w:szCs w:val="21"/>
                          <w:lang w:val="en-GB" w:eastAsia="es-ES"/>
                        </w:rPr>
                        <w:t xml:space="preserve"> </w:t>
                      </w:r>
                      <w:proofErr w:type="spellStart"/>
                      <w:r w:rsidRPr="003C5650">
                        <w:rPr>
                          <w:rFonts w:ascii="Cascadia Code" w:eastAsia="Times New Roman" w:hAnsi="Cascadia Code" w:cs="Cascadia Code"/>
                          <w:color w:val="795E26"/>
                          <w:sz w:val="21"/>
                          <w:szCs w:val="21"/>
                          <w:lang w:val="en-GB" w:eastAsia="es-ES"/>
                        </w:rPr>
                        <w:t>len</w:t>
                      </w:r>
                      <w:proofErr w:type="spellEnd"/>
                      <w:r w:rsidRPr="003C5650">
                        <w:rPr>
                          <w:rFonts w:ascii="Cascadia Code" w:eastAsia="Times New Roman" w:hAnsi="Cascadia Code" w:cs="Cascadia Code"/>
                          <w:color w:val="222222"/>
                          <w:sz w:val="21"/>
                          <w:szCs w:val="21"/>
                          <w:lang w:val="en-GB" w:eastAsia="es-ES"/>
                        </w:rPr>
                        <w:t>(</w:t>
                      </w:r>
                      <w:proofErr w:type="spellStart"/>
                      <w:r w:rsidRPr="003C5650">
                        <w:rPr>
                          <w:rFonts w:ascii="Cascadia Code" w:eastAsia="Times New Roman" w:hAnsi="Cascadia Code" w:cs="Cascadia Code"/>
                          <w:color w:val="001080"/>
                          <w:sz w:val="21"/>
                          <w:szCs w:val="21"/>
                          <w:lang w:val="en-GB" w:eastAsia="es-ES"/>
                        </w:rPr>
                        <w:t>lista</w:t>
                      </w:r>
                      <w:proofErr w:type="spellEnd"/>
                      <w:r w:rsidRPr="003C5650">
                        <w:rPr>
                          <w:rFonts w:ascii="Cascadia Code" w:eastAsia="Times New Roman" w:hAnsi="Cascadia Code" w:cs="Cascadia Code"/>
                          <w:color w:val="222222"/>
                          <w:sz w:val="21"/>
                          <w:szCs w:val="21"/>
                          <w:lang w:val="en-GB" w:eastAsia="es-ES"/>
                        </w:rPr>
                        <w:t>)</w:t>
                      </w:r>
                      <w:r w:rsidRPr="003C5650">
                        <w:rPr>
                          <w:rFonts w:ascii="Cascadia Code" w:eastAsia="Times New Roman" w:hAnsi="Cascadia Code" w:cs="Cascadia Code"/>
                          <w:color w:val="000000"/>
                          <w:sz w:val="21"/>
                          <w:szCs w:val="21"/>
                          <w:lang w:val="en-GB" w:eastAsia="es-ES"/>
                        </w:rPr>
                        <w:t xml:space="preserve"> &lt; </w:t>
                      </w:r>
                      <w:r w:rsidRPr="003C5650">
                        <w:rPr>
                          <w:rFonts w:ascii="Cascadia Code" w:eastAsia="Times New Roman" w:hAnsi="Cascadia Code" w:cs="Cascadia Code"/>
                          <w:color w:val="098658"/>
                          <w:sz w:val="21"/>
                          <w:szCs w:val="21"/>
                          <w:lang w:val="en-GB" w:eastAsia="es-ES"/>
                        </w:rPr>
                        <w:t>10</w:t>
                      </w:r>
                      <w:r w:rsidRPr="003C5650">
                        <w:rPr>
                          <w:rFonts w:ascii="Cascadia Code" w:eastAsia="Times New Roman" w:hAnsi="Cascadia Code" w:cs="Cascadia Code"/>
                          <w:color w:val="222222"/>
                          <w:sz w:val="21"/>
                          <w:szCs w:val="21"/>
                          <w:lang w:val="en-GB" w:eastAsia="es-ES"/>
                        </w:rPr>
                        <w:t>:</w:t>
                      </w:r>
                    </w:p>
                    <w:p w14:paraId="448C51B0" w14:textId="77777777" w:rsidR="003C5650" w:rsidRPr="003C5650" w:rsidRDefault="003C5650" w:rsidP="003C5650">
                      <w:pPr>
                        <w:shd w:val="clear" w:color="auto" w:fill="FFFFFF"/>
                        <w:spacing w:after="0" w:line="285" w:lineRule="atLeast"/>
                        <w:rPr>
                          <w:rFonts w:ascii="Cascadia Code" w:eastAsia="Times New Roman" w:hAnsi="Cascadia Code" w:cs="Cascadia Code"/>
                          <w:color w:val="000000"/>
                          <w:sz w:val="21"/>
                          <w:szCs w:val="21"/>
                          <w:lang w:val="en-GB" w:eastAsia="es-ES"/>
                        </w:rPr>
                      </w:pPr>
                      <w:r w:rsidRPr="003C5650">
                        <w:rPr>
                          <w:rFonts w:ascii="Cascadia Code" w:eastAsia="Times New Roman" w:hAnsi="Cascadia Code" w:cs="Cascadia Code"/>
                          <w:color w:val="000000"/>
                          <w:sz w:val="21"/>
                          <w:szCs w:val="21"/>
                          <w:lang w:val="en-GB" w:eastAsia="es-ES"/>
                        </w:rPr>
                        <w:t xml:space="preserve">    </w:t>
                      </w:r>
                      <w:proofErr w:type="spellStart"/>
                      <w:r w:rsidRPr="003C5650">
                        <w:rPr>
                          <w:rFonts w:ascii="Cascadia Code" w:eastAsia="Times New Roman" w:hAnsi="Cascadia Code" w:cs="Cascadia Code"/>
                          <w:color w:val="001080"/>
                          <w:sz w:val="21"/>
                          <w:szCs w:val="21"/>
                          <w:lang w:val="en-GB" w:eastAsia="es-ES"/>
                        </w:rPr>
                        <w:t>userInput</w:t>
                      </w:r>
                      <w:proofErr w:type="spellEnd"/>
                      <w:r w:rsidRPr="003C5650">
                        <w:rPr>
                          <w:rFonts w:ascii="Cascadia Code" w:eastAsia="Times New Roman" w:hAnsi="Cascadia Code" w:cs="Cascadia Code"/>
                          <w:color w:val="000000"/>
                          <w:sz w:val="21"/>
                          <w:szCs w:val="21"/>
                          <w:lang w:val="en-GB" w:eastAsia="es-ES"/>
                        </w:rPr>
                        <w:t xml:space="preserve"> = </w:t>
                      </w:r>
                      <w:r w:rsidRPr="003C5650">
                        <w:rPr>
                          <w:rFonts w:ascii="Cascadia Code" w:eastAsia="Times New Roman" w:hAnsi="Cascadia Code" w:cs="Cascadia Code"/>
                          <w:color w:val="267F99"/>
                          <w:sz w:val="21"/>
                          <w:szCs w:val="21"/>
                          <w:lang w:val="en-GB" w:eastAsia="es-ES"/>
                        </w:rPr>
                        <w:t>int</w:t>
                      </w:r>
                      <w:r w:rsidRPr="003C5650">
                        <w:rPr>
                          <w:rFonts w:ascii="Cascadia Code" w:eastAsia="Times New Roman" w:hAnsi="Cascadia Code" w:cs="Cascadia Code"/>
                          <w:color w:val="222222"/>
                          <w:sz w:val="21"/>
                          <w:szCs w:val="21"/>
                          <w:lang w:val="en-GB" w:eastAsia="es-ES"/>
                        </w:rPr>
                        <w:t>(</w:t>
                      </w:r>
                      <w:r w:rsidRPr="003C5650">
                        <w:rPr>
                          <w:rFonts w:ascii="Cascadia Code" w:eastAsia="Times New Roman" w:hAnsi="Cascadia Code" w:cs="Cascadia Code"/>
                          <w:color w:val="795E26"/>
                          <w:sz w:val="21"/>
                          <w:szCs w:val="21"/>
                          <w:lang w:val="en-GB" w:eastAsia="es-ES"/>
                        </w:rPr>
                        <w:t>input</w:t>
                      </w:r>
                      <w:r w:rsidRPr="003C5650">
                        <w:rPr>
                          <w:rFonts w:ascii="Cascadia Code" w:eastAsia="Times New Roman" w:hAnsi="Cascadia Code" w:cs="Cascadia Code"/>
                          <w:color w:val="222222"/>
                          <w:sz w:val="21"/>
                          <w:szCs w:val="21"/>
                          <w:lang w:val="en-GB" w:eastAsia="es-ES"/>
                        </w:rPr>
                        <w:t>(</w:t>
                      </w:r>
                      <w:r w:rsidRPr="003C5650">
                        <w:rPr>
                          <w:rFonts w:ascii="Cascadia Code" w:eastAsia="Times New Roman" w:hAnsi="Cascadia Code" w:cs="Cascadia Code"/>
                          <w:color w:val="A31515"/>
                          <w:sz w:val="21"/>
                          <w:szCs w:val="21"/>
                          <w:lang w:val="en-GB" w:eastAsia="es-ES"/>
                        </w:rPr>
                        <w:t>"Enter 10 numbers: "</w:t>
                      </w:r>
                      <w:r w:rsidRPr="003C5650">
                        <w:rPr>
                          <w:rFonts w:ascii="Cascadia Code" w:eastAsia="Times New Roman" w:hAnsi="Cascadia Code" w:cs="Cascadia Code"/>
                          <w:color w:val="222222"/>
                          <w:sz w:val="21"/>
                          <w:szCs w:val="21"/>
                          <w:lang w:val="en-GB" w:eastAsia="es-ES"/>
                        </w:rPr>
                        <w:t>))</w:t>
                      </w:r>
                    </w:p>
                    <w:p w14:paraId="5626A713" w14:textId="77777777" w:rsidR="003C5650" w:rsidRPr="003C5650" w:rsidRDefault="003C5650" w:rsidP="003C5650">
                      <w:pPr>
                        <w:shd w:val="clear" w:color="auto" w:fill="FFFFFF"/>
                        <w:spacing w:after="0" w:line="285" w:lineRule="atLeast"/>
                        <w:rPr>
                          <w:rFonts w:ascii="Cascadia Code" w:eastAsia="Times New Roman" w:hAnsi="Cascadia Code" w:cs="Cascadia Code"/>
                          <w:color w:val="000000"/>
                          <w:sz w:val="21"/>
                          <w:szCs w:val="21"/>
                          <w:lang w:val="en-GB" w:eastAsia="es-ES"/>
                        </w:rPr>
                      </w:pPr>
                      <w:r w:rsidRPr="003C5650">
                        <w:rPr>
                          <w:rFonts w:ascii="Cascadia Code" w:eastAsia="Times New Roman" w:hAnsi="Cascadia Code" w:cs="Cascadia Code"/>
                          <w:color w:val="000000"/>
                          <w:sz w:val="21"/>
                          <w:szCs w:val="21"/>
                          <w:lang w:val="en-GB" w:eastAsia="es-ES"/>
                        </w:rPr>
                        <w:t xml:space="preserve">    </w:t>
                      </w:r>
                      <w:r w:rsidRPr="003C5650">
                        <w:rPr>
                          <w:rFonts w:ascii="Cascadia Code" w:eastAsia="Times New Roman" w:hAnsi="Cascadia Code" w:cs="Cascadia Code"/>
                          <w:color w:val="AF00DB"/>
                          <w:sz w:val="21"/>
                          <w:szCs w:val="21"/>
                          <w:lang w:val="en-GB" w:eastAsia="es-ES"/>
                        </w:rPr>
                        <w:t>if</w:t>
                      </w:r>
                      <w:r w:rsidRPr="003C5650">
                        <w:rPr>
                          <w:rFonts w:ascii="Cascadia Code" w:eastAsia="Times New Roman" w:hAnsi="Cascadia Code" w:cs="Cascadia Code"/>
                          <w:color w:val="000000"/>
                          <w:sz w:val="21"/>
                          <w:szCs w:val="21"/>
                          <w:lang w:val="en-GB" w:eastAsia="es-ES"/>
                        </w:rPr>
                        <w:t xml:space="preserve"> </w:t>
                      </w:r>
                      <w:proofErr w:type="spellStart"/>
                      <w:r w:rsidRPr="003C5650">
                        <w:rPr>
                          <w:rFonts w:ascii="Cascadia Code" w:eastAsia="Times New Roman" w:hAnsi="Cascadia Code" w:cs="Cascadia Code"/>
                          <w:color w:val="001080"/>
                          <w:sz w:val="21"/>
                          <w:szCs w:val="21"/>
                          <w:lang w:val="en-GB" w:eastAsia="es-ES"/>
                        </w:rPr>
                        <w:t>userInput</w:t>
                      </w:r>
                      <w:proofErr w:type="spellEnd"/>
                      <w:r w:rsidRPr="003C5650">
                        <w:rPr>
                          <w:rFonts w:ascii="Cascadia Code" w:eastAsia="Times New Roman" w:hAnsi="Cascadia Code" w:cs="Cascadia Code"/>
                          <w:color w:val="000000"/>
                          <w:sz w:val="21"/>
                          <w:szCs w:val="21"/>
                          <w:lang w:val="en-GB" w:eastAsia="es-ES"/>
                        </w:rPr>
                        <w:t xml:space="preserve"> &gt; </w:t>
                      </w:r>
                      <w:r w:rsidRPr="003C5650">
                        <w:rPr>
                          <w:rFonts w:ascii="Cascadia Code" w:eastAsia="Times New Roman" w:hAnsi="Cascadia Code" w:cs="Cascadia Code"/>
                          <w:color w:val="098658"/>
                          <w:sz w:val="21"/>
                          <w:szCs w:val="21"/>
                          <w:lang w:val="en-GB" w:eastAsia="es-ES"/>
                        </w:rPr>
                        <w:t>0</w:t>
                      </w:r>
                      <w:r w:rsidRPr="003C5650">
                        <w:rPr>
                          <w:rFonts w:ascii="Cascadia Code" w:eastAsia="Times New Roman" w:hAnsi="Cascadia Code" w:cs="Cascadia Code"/>
                          <w:color w:val="222222"/>
                          <w:sz w:val="21"/>
                          <w:szCs w:val="21"/>
                          <w:lang w:val="en-GB" w:eastAsia="es-ES"/>
                        </w:rPr>
                        <w:t>:</w:t>
                      </w:r>
                    </w:p>
                    <w:p w14:paraId="23E47173" w14:textId="77777777" w:rsidR="003C5650" w:rsidRPr="003C5650" w:rsidRDefault="003C5650" w:rsidP="003C5650">
                      <w:pPr>
                        <w:shd w:val="clear" w:color="auto" w:fill="FFFFFF"/>
                        <w:spacing w:after="0" w:line="285" w:lineRule="atLeast"/>
                        <w:rPr>
                          <w:rFonts w:ascii="Cascadia Code" w:eastAsia="Times New Roman" w:hAnsi="Cascadia Code" w:cs="Cascadia Code"/>
                          <w:color w:val="000000"/>
                          <w:sz w:val="21"/>
                          <w:szCs w:val="21"/>
                          <w:lang w:val="en-GB" w:eastAsia="es-ES"/>
                        </w:rPr>
                      </w:pPr>
                      <w:r w:rsidRPr="003C5650">
                        <w:rPr>
                          <w:rFonts w:ascii="Cascadia Code" w:eastAsia="Times New Roman" w:hAnsi="Cascadia Code" w:cs="Cascadia Code"/>
                          <w:color w:val="000000"/>
                          <w:sz w:val="21"/>
                          <w:szCs w:val="21"/>
                          <w:lang w:val="en-GB" w:eastAsia="es-ES"/>
                        </w:rPr>
                        <w:t xml:space="preserve">        </w:t>
                      </w:r>
                      <w:proofErr w:type="spellStart"/>
                      <w:r w:rsidRPr="003C5650">
                        <w:rPr>
                          <w:rFonts w:ascii="Cascadia Code" w:eastAsia="Times New Roman" w:hAnsi="Cascadia Code" w:cs="Cascadia Code"/>
                          <w:color w:val="001080"/>
                          <w:sz w:val="21"/>
                          <w:szCs w:val="21"/>
                          <w:lang w:val="en-GB" w:eastAsia="es-ES"/>
                        </w:rPr>
                        <w:t>lista</w:t>
                      </w:r>
                      <w:r w:rsidRPr="003C5650">
                        <w:rPr>
                          <w:rFonts w:ascii="Cascadia Code" w:eastAsia="Times New Roman" w:hAnsi="Cascadia Code" w:cs="Cascadia Code"/>
                          <w:color w:val="222222"/>
                          <w:sz w:val="21"/>
                          <w:szCs w:val="21"/>
                          <w:lang w:val="en-GB" w:eastAsia="es-ES"/>
                        </w:rPr>
                        <w:t>.</w:t>
                      </w:r>
                      <w:r w:rsidRPr="003C5650">
                        <w:rPr>
                          <w:rFonts w:ascii="Cascadia Code" w:eastAsia="Times New Roman" w:hAnsi="Cascadia Code" w:cs="Cascadia Code"/>
                          <w:color w:val="795E26"/>
                          <w:sz w:val="21"/>
                          <w:szCs w:val="21"/>
                          <w:lang w:val="en-GB" w:eastAsia="es-ES"/>
                        </w:rPr>
                        <w:t>append</w:t>
                      </w:r>
                      <w:proofErr w:type="spellEnd"/>
                      <w:r w:rsidRPr="003C5650">
                        <w:rPr>
                          <w:rFonts w:ascii="Cascadia Code" w:eastAsia="Times New Roman" w:hAnsi="Cascadia Code" w:cs="Cascadia Code"/>
                          <w:color w:val="222222"/>
                          <w:sz w:val="21"/>
                          <w:szCs w:val="21"/>
                          <w:lang w:val="en-GB" w:eastAsia="es-ES"/>
                        </w:rPr>
                        <w:t>(</w:t>
                      </w:r>
                      <w:proofErr w:type="spellStart"/>
                      <w:r w:rsidRPr="003C5650">
                        <w:rPr>
                          <w:rFonts w:ascii="Cascadia Code" w:eastAsia="Times New Roman" w:hAnsi="Cascadia Code" w:cs="Cascadia Code"/>
                          <w:color w:val="001080"/>
                          <w:sz w:val="21"/>
                          <w:szCs w:val="21"/>
                          <w:lang w:val="en-GB" w:eastAsia="es-ES"/>
                        </w:rPr>
                        <w:t>userInput</w:t>
                      </w:r>
                      <w:proofErr w:type="spellEnd"/>
                      <w:r w:rsidRPr="003C5650">
                        <w:rPr>
                          <w:rFonts w:ascii="Cascadia Code" w:eastAsia="Times New Roman" w:hAnsi="Cascadia Code" w:cs="Cascadia Code"/>
                          <w:color w:val="222222"/>
                          <w:sz w:val="21"/>
                          <w:szCs w:val="21"/>
                          <w:lang w:val="en-GB" w:eastAsia="es-ES"/>
                        </w:rPr>
                        <w:t>)</w:t>
                      </w:r>
                    </w:p>
                    <w:p w14:paraId="0DE111B0" w14:textId="77777777" w:rsidR="003C5650" w:rsidRPr="003C5650" w:rsidRDefault="003C5650" w:rsidP="003C5650">
                      <w:pPr>
                        <w:shd w:val="clear" w:color="auto" w:fill="FFFFFF"/>
                        <w:spacing w:after="0" w:line="285" w:lineRule="atLeast"/>
                        <w:rPr>
                          <w:rFonts w:ascii="Cascadia Code" w:eastAsia="Times New Roman" w:hAnsi="Cascadia Code" w:cs="Cascadia Code"/>
                          <w:color w:val="000000"/>
                          <w:sz w:val="21"/>
                          <w:szCs w:val="21"/>
                          <w:lang w:val="en-GB" w:eastAsia="es-ES"/>
                        </w:rPr>
                      </w:pPr>
                      <w:r w:rsidRPr="003C5650">
                        <w:rPr>
                          <w:rFonts w:ascii="Cascadia Code" w:eastAsia="Times New Roman" w:hAnsi="Cascadia Code" w:cs="Cascadia Code"/>
                          <w:color w:val="000000"/>
                          <w:sz w:val="21"/>
                          <w:szCs w:val="21"/>
                          <w:lang w:val="en-GB" w:eastAsia="es-ES"/>
                        </w:rPr>
                        <w:t xml:space="preserve">        </w:t>
                      </w:r>
                      <w:r w:rsidRPr="003C5650">
                        <w:rPr>
                          <w:rFonts w:ascii="Cascadia Code" w:eastAsia="Times New Roman" w:hAnsi="Cascadia Code" w:cs="Cascadia Code"/>
                          <w:color w:val="795E26"/>
                          <w:sz w:val="21"/>
                          <w:szCs w:val="21"/>
                          <w:lang w:val="en-GB" w:eastAsia="es-ES"/>
                        </w:rPr>
                        <w:t>print</w:t>
                      </w:r>
                      <w:r w:rsidRPr="003C5650">
                        <w:rPr>
                          <w:rFonts w:ascii="Cascadia Code" w:eastAsia="Times New Roman" w:hAnsi="Cascadia Code" w:cs="Cascadia Code"/>
                          <w:color w:val="222222"/>
                          <w:sz w:val="21"/>
                          <w:szCs w:val="21"/>
                          <w:lang w:val="en-GB" w:eastAsia="es-ES"/>
                        </w:rPr>
                        <w:t>(</w:t>
                      </w:r>
                      <w:proofErr w:type="spellStart"/>
                      <w:r w:rsidRPr="003C5650">
                        <w:rPr>
                          <w:rFonts w:ascii="Cascadia Code" w:eastAsia="Times New Roman" w:hAnsi="Cascadia Code" w:cs="Cascadia Code"/>
                          <w:color w:val="001080"/>
                          <w:sz w:val="21"/>
                          <w:szCs w:val="21"/>
                          <w:lang w:val="en-GB" w:eastAsia="es-ES"/>
                        </w:rPr>
                        <w:t>lista</w:t>
                      </w:r>
                      <w:proofErr w:type="spellEnd"/>
                      <w:r w:rsidRPr="003C5650">
                        <w:rPr>
                          <w:rFonts w:ascii="Cascadia Code" w:eastAsia="Times New Roman" w:hAnsi="Cascadia Code" w:cs="Cascadia Code"/>
                          <w:color w:val="222222"/>
                          <w:sz w:val="21"/>
                          <w:szCs w:val="21"/>
                          <w:lang w:val="en-GB" w:eastAsia="es-ES"/>
                        </w:rPr>
                        <w:t>)</w:t>
                      </w:r>
                    </w:p>
                    <w:p w14:paraId="0E70364D" w14:textId="77777777" w:rsidR="003C5650" w:rsidRPr="003C5650" w:rsidRDefault="003C5650" w:rsidP="003C5650">
                      <w:pPr>
                        <w:shd w:val="clear" w:color="auto" w:fill="FFFFFF"/>
                        <w:spacing w:after="0" w:line="285" w:lineRule="atLeast"/>
                        <w:rPr>
                          <w:rFonts w:ascii="Cascadia Code" w:eastAsia="Times New Roman" w:hAnsi="Cascadia Code" w:cs="Cascadia Code"/>
                          <w:color w:val="000000"/>
                          <w:sz w:val="21"/>
                          <w:szCs w:val="21"/>
                          <w:lang w:val="en-GB" w:eastAsia="es-ES"/>
                        </w:rPr>
                      </w:pPr>
                      <w:r w:rsidRPr="003C5650">
                        <w:rPr>
                          <w:rFonts w:ascii="Cascadia Code" w:eastAsia="Times New Roman" w:hAnsi="Cascadia Code" w:cs="Cascadia Code"/>
                          <w:color w:val="000000"/>
                          <w:sz w:val="21"/>
                          <w:szCs w:val="21"/>
                          <w:lang w:val="en-GB" w:eastAsia="es-ES"/>
                        </w:rPr>
                        <w:t xml:space="preserve">    </w:t>
                      </w:r>
                      <w:r w:rsidRPr="003C5650">
                        <w:rPr>
                          <w:rFonts w:ascii="Cascadia Code" w:eastAsia="Times New Roman" w:hAnsi="Cascadia Code" w:cs="Cascadia Code"/>
                          <w:color w:val="AF00DB"/>
                          <w:sz w:val="21"/>
                          <w:szCs w:val="21"/>
                          <w:lang w:val="en-GB" w:eastAsia="es-ES"/>
                        </w:rPr>
                        <w:t>else</w:t>
                      </w:r>
                      <w:r w:rsidRPr="003C5650">
                        <w:rPr>
                          <w:rFonts w:ascii="Cascadia Code" w:eastAsia="Times New Roman" w:hAnsi="Cascadia Code" w:cs="Cascadia Code"/>
                          <w:color w:val="222222"/>
                          <w:sz w:val="21"/>
                          <w:szCs w:val="21"/>
                          <w:lang w:val="en-GB" w:eastAsia="es-ES"/>
                        </w:rPr>
                        <w:t>:</w:t>
                      </w:r>
                    </w:p>
                    <w:p w14:paraId="45DCC8ED" w14:textId="58947CDC" w:rsidR="003C5650" w:rsidRPr="003C5650" w:rsidRDefault="003C5650" w:rsidP="003C5650">
                      <w:pPr>
                        <w:shd w:val="clear" w:color="auto" w:fill="FFFFFF"/>
                        <w:spacing w:after="0" w:line="285" w:lineRule="atLeast"/>
                        <w:rPr>
                          <w:rFonts w:ascii="Cascadia Code" w:eastAsia="Times New Roman" w:hAnsi="Cascadia Code" w:cs="Cascadia Code"/>
                          <w:color w:val="000000"/>
                          <w:sz w:val="21"/>
                          <w:szCs w:val="21"/>
                          <w:lang w:val="en-GB" w:eastAsia="es-ES"/>
                        </w:rPr>
                      </w:pPr>
                      <w:r w:rsidRPr="003C5650">
                        <w:rPr>
                          <w:rFonts w:ascii="Cascadia Code" w:eastAsia="Times New Roman" w:hAnsi="Cascadia Code" w:cs="Cascadia Code"/>
                          <w:color w:val="000000"/>
                          <w:sz w:val="21"/>
                          <w:szCs w:val="21"/>
                          <w:lang w:val="en-GB" w:eastAsia="es-ES"/>
                        </w:rPr>
                        <w:t xml:space="preserve">        </w:t>
                      </w:r>
                      <w:r w:rsidRPr="003C5650">
                        <w:rPr>
                          <w:rFonts w:ascii="Cascadia Code" w:eastAsia="Times New Roman" w:hAnsi="Cascadia Code" w:cs="Cascadia Code"/>
                          <w:color w:val="795E26"/>
                          <w:sz w:val="21"/>
                          <w:szCs w:val="21"/>
                          <w:lang w:val="en-GB" w:eastAsia="es-ES"/>
                        </w:rPr>
                        <w:t>print</w:t>
                      </w:r>
                      <w:r w:rsidRPr="003C5650">
                        <w:rPr>
                          <w:rFonts w:ascii="Cascadia Code" w:eastAsia="Times New Roman" w:hAnsi="Cascadia Code" w:cs="Cascadia Code"/>
                          <w:color w:val="222222"/>
                          <w:sz w:val="21"/>
                          <w:szCs w:val="21"/>
                          <w:lang w:val="en-GB" w:eastAsia="es-ES"/>
                        </w:rPr>
                        <w:t>(</w:t>
                      </w:r>
                      <w:r w:rsidRPr="003C5650">
                        <w:rPr>
                          <w:rFonts w:ascii="Cascadia Code" w:eastAsia="Times New Roman" w:hAnsi="Cascadia Code" w:cs="Cascadia Code"/>
                          <w:color w:val="A31515"/>
                          <w:sz w:val="21"/>
                          <w:szCs w:val="21"/>
                          <w:lang w:val="en-GB" w:eastAsia="es-ES"/>
                        </w:rPr>
                        <w:t>"Enter positive numbers only"</w:t>
                      </w:r>
                      <w:r w:rsidRPr="003C5650">
                        <w:rPr>
                          <w:rFonts w:ascii="Cascadia Code" w:eastAsia="Times New Roman" w:hAnsi="Cascadia Code" w:cs="Cascadia Code"/>
                          <w:color w:val="222222"/>
                          <w:sz w:val="21"/>
                          <w:szCs w:val="21"/>
                          <w:lang w:val="en-GB" w:eastAsia="es-ES"/>
                        </w:rPr>
                        <w:t>)</w:t>
                      </w:r>
                    </w:p>
                  </w:txbxContent>
                </v:textbox>
                <w10:anchorlock/>
              </v:shape>
            </w:pict>
          </mc:Fallback>
        </mc:AlternateContent>
      </w:r>
    </w:p>
    <w:p w14:paraId="3B095706" w14:textId="77777777" w:rsidR="00EE5DB5" w:rsidRDefault="00EE5DB5">
      <w:pPr>
        <w:spacing w:line="259" w:lineRule="auto"/>
        <w:rPr>
          <w:rFonts w:eastAsiaTheme="majorEastAsia" w:cstheme="majorBidi"/>
          <w:b/>
          <w:sz w:val="32"/>
          <w:szCs w:val="32"/>
        </w:rPr>
      </w:pPr>
      <w:r>
        <w:br w:type="page"/>
      </w:r>
    </w:p>
    <w:p w14:paraId="6A8034B4" w14:textId="188ED836" w:rsidR="00EE5DB5" w:rsidRDefault="00EE5DB5" w:rsidP="00EE5DB5">
      <w:pPr>
        <w:pStyle w:val="Ttulo1"/>
        <w:numPr>
          <w:ilvl w:val="0"/>
          <w:numId w:val="2"/>
        </w:numPr>
      </w:pPr>
      <w:r>
        <w:lastRenderedPageBreak/>
        <w:t>Actividad 227</w:t>
      </w:r>
    </w:p>
    <w:p w14:paraId="630D8406" w14:textId="56683DC9" w:rsidR="00EE5DB5" w:rsidRPr="00EE5DB5" w:rsidRDefault="008270F4" w:rsidP="00EE5DB5">
      <w:r>
        <w:t>¿</w:t>
      </w:r>
      <w:r>
        <w:t>Por qué este otro programa es erróneo?</w:t>
      </w:r>
    </w:p>
    <w:p w14:paraId="39EF3082" w14:textId="7FBBBE2F" w:rsidR="00121DA6" w:rsidRPr="00121DA6" w:rsidRDefault="00EE5DB5" w:rsidP="00121DA6">
      <w:r>
        <w:rPr>
          <w:noProof/>
        </w:rPr>
        <mc:AlternateContent>
          <mc:Choice Requires="wps">
            <w:drawing>
              <wp:inline distT="0" distB="0" distL="0" distR="0" wp14:anchorId="2EFD5BE1" wp14:editId="2AC5F5AE">
                <wp:extent cx="5253487" cy="1404620"/>
                <wp:effectExtent l="0" t="0" r="23495" b="21590"/>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3487" cy="1404620"/>
                        </a:xfrm>
                        <a:prstGeom prst="rect">
                          <a:avLst/>
                        </a:prstGeom>
                        <a:solidFill>
                          <a:srgbClr val="FFFFFF"/>
                        </a:solidFill>
                        <a:ln w="9525">
                          <a:solidFill>
                            <a:srgbClr val="000000"/>
                          </a:solidFill>
                          <a:miter lim="800000"/>
                          <a:headEnd/>
                          <a:tailEnd/>
                        </a:ln>
                      </wps:spPr>
                      <wps:txbx>
                        <w:txbxContent>
                          <w:p w14:paraId="2B9B468A" w14:textId="77777777" w:rsidR="00EE5DB5" w:rsidRPr="00EE5DB5" w:rsidRDefault="00EE5DB5" w:rsidP="00EE5DB5">
                            <w:pPr>
                              <w:shd w:val="clear" w:color="auto" w:fill="FFFFFF"/>
                              <w:spacing w:after="0" w:line="285" w:lineRule="atLeast"/>
                              <w:rPr>
                                <w:rFonts w:ascii="Cascadia Code" w:eastAsia="Times New Roman" w:hAnsi="Cascadia Code" w:cs="Cascadia Code"/>
                                <w:color w:val="000000"/>
                                <w:sz w:val="21"/>
                                <w:szCs w:val="21"/>
                                <w:lang w:val="en-GB" w:eastAsia="es-ES"/>
                              </w:rPr>
                            </w:pPr>
                            <w:proofErr w:type="spellStart"/>
                            <w:r w:rsidRPr="00EE5DB5">
                              <w:rPr>
                                <w:rFonts w:ascii="Cascadia Code" w:eastAsia="Times New Roman" w:hAnsi="Cascadia Code" w:cs="Cascadia Code"/>
                                <w:color w:val="001080"/>
                                <w:sz w:val="21"/>
                                <w:szCs w:val="21"/>
                                <w:lang w:val="en-GB" w:eastAsia="es-ES"/>
                              </w:rPr>
                              <w:t>elemento</w:t>
                            </w:r>
                            <w:proofErr w:type="spellEnd"/>
                            <w:r w:rsidRPr="00EE5DB5">
                              <w:rPr>
                                <w:rFonts w:ascii="Cascadia Code" w:eastAsia="Times New Roman" w:hAnsi="Cascadia Code" w:cs="Cascadia Code"/>
                                <w:color w:val="000000"/>
                                <w:sz w:val="21"/>
                                <w:szCs w:val="21"/>
                                <w:lang w:val="en-GB" w:eastAsia="es-ES"/>
                              </w:rPr>
                              <w:t xml:space="preserve"> = </w:t>
                            </w:r>
                            <w:r w:rsidRPr="00EE5DB5">
                              <w:rPr>
                                <w:rFonts w:ascii="Cascadia Code" w:eastAsia="Times New Roman" w:hAnsi="Cascadia Code" w:cs="Cascadia Code"/>
                                <w:color w:val="098658"/>
                                <w:sz w:val="21"/>
                                <w:szCs w:val="21"/>
                                <w:lang w:val="en-GB" w:eastAsia="es-ES"/>
                              </w:rPr>
                              <w:t>5</w:t>
                            </w:r>
                          </w:p>
                          <w:p w14:paraId="7EEDDED1" w14:textId="77777777" w:rsidR="00EE5DB5" w:rsidRPr="00EE5DB5" w:rsidRDefault="00EE5DB5" w:rsidP="00EE5DB5">
                            <w:pPr>
                              <w:shd w:val="clear" w:color="auto" w:fill="FFFFFF"/>
                              <w:spacing w:after="0" w:line="285" w:lineRule="atLeast"/>
                              <w:rPr>
                                <w:rFonts w:ascii="Cascadia Code" w:eastAsia="Times New Roman" w:hAnsi="Cascadia Code" w:cs="Cascadia Code"/>
                                <w:color w:val="000000"/>
                                <w:sz w:val="21"/>
                                <w:szCs w:val="21"/>
                                <w:lang w:val="en-GB" w:eastAsia="es-ES"/>
                              </w:rPr>
                            </w:pPr>
                            <w:proofErr w:type="spellStart"/>
                            <w:r w:rsidRPr="00EE5DB5">
                              <w:rPr>
                                <w:rFonts w:ascii="Cascadia Code" w:eastAsia="Times New Roman" w:hAnsi="Cascadia Code" w:cs="Cascadia Code"/>
                                <w:color w:val="001080"/>
                                <w:sz w:val="21"/>
                                <w:szCs w:val="21"/>
                                <w:lang w:val="en-GB" w:eastAsia="es-ES"/>
                              </w:rPr>
                              <w:t>lista</w:t>
                            </w:r>
                            <w:proofErr w:type="spellEnd"/>
                            <w:r w:rsidRPr="00EE5DB5">
                              <w:rPr>
                                <w:rFonts w:ascii="Cascadia Code" w:eastAsia="Times New Roman" w:hAnsi="Cascadia Code" w:cs="Cascadia Code"/>
                                <w:color w:val="000000"/>
                                <w:sz w:val="21"/>
                                <w:szCs w:val="21"/>
                                <w:lang w:val="en-GB" w:eastAsia="es-ES"/>
                              </w:rPr>
                              <w:t xml:space="preserve"> = </w:t>
                            </w:r>
                            <w:r w:rsidRPr="00EE5DB5">
                              <w:rPr>
                                <w:rFonts w:ascii="Cascadia Code" w:eastAsia="Times New Roman" w:hAnsi="Cascadia Code" w:cs="Cascadia Code"/>
                                <w:color w:val="222222"/>
                                <w:sz w:val="21"/>
                                <w:szCs w:val="21"/>
                                <w:lang w:val="en-GB" w:eastAsia="es-ES"/>
                              </w:rPr>
                              <w:t>[</w:t>
                            </w:r>
                            <w:r w:rsidRPr="00EE5DB5">
                              <w:rPr>
                                <w:rFonts w:ascii="Cascadia Code" w:eastAsia="Times New Roman" w:hAnsi="Cascadia Code" w:cs="Cascadia Code"/>
                                <w:color w:val="098658"/>
                                <w:sz w:val="21"/>
                                <w:szCs w:val="21"/>
                                <w:lang w:val="en-GB" w:eastAsia="es-ES"/>
                              </w:rPr>
                              <w:t>1</w:t>
                            </w:r>
                            <w:r w:rsidRPr="00EE5DB5">
                              <w:rPr>
                                <w:rFonts w:ascii="Cascadia Code" w:eastAsia="Times New Roman" w:hAnsi="Cascadia Code" w:cs="Cascadia Code"/>
                                <w:color w:val="222222"/>
                                <w:sz w:val="21"/>
                                <w:szCs w:val="21"/>
                                <w:lang w:val="en-GB" w:eastAsia="es-ES"/>
                              </w:rPr>
                              <w:t>,</w:t>
                            </w:r>
                            <w:r w:rsidRPr="00EE5DB5">
                              <w:rPr>
                                <w:rFonts w:ascii="Cascadia Code" w:eastAsia="Times New Roman" w:hAnsi="Cascadia Code" w:cs="Cascadia Code"/>
                                <w:color w:val="098658"/>
                                <w:sz w:val="21"/>
                                <w:szCs w:val="21"/>
                                <w:lang w:val="en-GB" w:eastAsia="es-ES"/>
                              </w:rPr>
                              <w:t>4</w:t>
                            </w:r>
                            <w:r w:rsidRPr="00EE5DB5">
                              <w:rPr>
                                <w:rFonts w:ascii="Cascadia Code" w:eastAsia="Times New Roman" w:hAnsi="Cascadia Code" w:cs="Cascadia Code"/>
                                <w:color w:val="222222"/>
                                <w:sz w:val="21"/>
                                <w:szCs w:val="21"/>
                                <w:lang w:val="en-GB" w:eastAsia="es-ES"/>
                              </w:rPr>
                              <w:t>,</w:t>
                            </w:r>
                            <w:r w:rsidRPr="00EE5DB5">
                              <w:rPr>
                                <w:rFonts w:ascii="Cascadia Code" w:eastAsia="Times New Roman" w:hAnsi="Cascadia Code" w:cs="Cascadia Code"/>
                                <w:color w:val="098658"/>
                                <w:sz w:val="21"/>
                                <w:szCs w:val="21"/>
                                <w:lang w:val="en-GB" w:eastAsia="es-ES"/>
                              </w:rPr>
                              <w:t>5</w:t>
                            </w:r>
                            <w:r w:rsidRPr="00EE5DB5">
                              <w:rPr>
                                <w:rFonts w:ascii="Cascadia Code" w:eastAsia="Times New Roman" w:hAnsi="Cascadia Code" w:cs="Cascadia Code"/>
                                <w:color w:val="222222"/>
                                <w:sz w:val="21"/>
                                <w:szCs w:val="21"/>
                                <w:lang w:val="en-GB" w:eastAsia="es-ES"/>
                              </w:rPr>
                              <w:t>,</w:t>
                            </w:r>
                            <w:r w:rsidRPr="00EE5DB5">
                              <w:rPr>
                                <w:rFonts w:ascii="Cascadia Code" w:eastAsia="Times New Roman" w:hAnsi="Cascadia Code" w:cs="Cascadia Code"/>
                                <w:color w:val="098658"/>
                                <w:sz w:val="21"/>
                                <w:szCs w:val="21"/>
                                <w:lang w:val="en-GB" w:eastAsia="es-ES"/>
                              </w:rPr>
                              <w:t>1</w:t>
                            </w:r>
                            <w:r w:rsidRPr="00EE5DB5">
                              <w:rPr>
                                <w:rFonts w:ascii="Cascadia Code" w:eastAsia="Times New Roman" w:hAnsi="Cascadia Code" w:cs="Cascadia Code"/>
                                <w:color w:val="222222"/>
                                <w:sz w:val="21"/>
                                <w:szCs w:val="21"/>
                                <w:lang w:val="en-GB" w:eastAsia="es-ES"/>
                              </w:rPr>
                              <w:t>,</w:t>
                            </w:r>
                            <w:r w:rsidRPr="00EE5DB5">
                              <w:rPr>
                                <w:rFonts w:ascii="Cascadia Code" w:eastAsia="Times New Roman" w:hAnsi="Cascadia Code" w:cs="Cascadia Code"/>
                                <w:color w:val="098658"/>
                                <w:sz w:val="21"/>
                                <w:szCs w:val="21"/>
                                <w:lang w:val="en-GB" w:eastAsia="es-ES"/>
                              </w:rPr>
                              <w:t>3</w:t>
                            </w:r>
                            <w:r w:rsidRPr="00EE5DB5">
                              <w:rPr>
                                <w:rFonts w:ascii="Cascadia Code" w:eastAsia="Times New Roman" w:hAnsi="Cascadia Code" w:cs="Cascadia Code"/>
                                <w:color w:val="222222"/>
                                <w:sz w:val="21"/>
                                <w:szCs w:val="21"/>
                                <w:lang w:val="en-GB" w:eastAsia="es-ES"/>
                              </w:rPr>
                              <w:t>,</w:t>
                            </w:r>
                            <w:r w:rsidRPr="00EE5DB5">
                              <w:rPr>
                                <w:rFonts w:ascii="Cascadia Code" w:eastAsia="Times New Roman" w:hAnsi="Cascadia Code" w:cs="Cascadia Code"/>
                                <w:color w:val="098658"/>
                                <w:sz w:val="21"/>
                                <w:szCs w:val="21"/>
                                <w:lang w:val="en-GB" w:eastAsia="es-ES"/>
                              </w:rPr>
                              <w:t>8</w:t>
                            </w:r>
                            <w:r w:rsidRPr="00EE5DB5">
                              <w:rPr>
                                <w:rFonts w:ascii="Cascadia Code" w:eastAsia="Times New Roman" w:hAnsi="Cascadia Code" w:cs="Cascadia Code"/>
                                <w:color w:val="222222"/>
                                <w:sz w:val="21"/>
                                <w:szCs w:val="21"/>
                                <w:lang w:val="en-GB" w:eastAsia="es-ES"/>
                              </w:rPr>
                              <w:t>]</w:t>
                            </w:r>
                          </w:p>
                          <w:p w14:paraId="0689EB18" w14:textId="77777777" w:rsidR="00EE5DB5" w:rsidRPr="00EE5DB5" w:rsidRDefault="00EE5DB5" w:rsidP="00EE5DB5">
                            <w:pPr>
                              <w:shd w:val="clear" w:color="auto" w:fill="FFFFFF"/>
                              <w:spacing w:after="0" w:line="285" w:lineRule="atLeast"/>
                              <w:rPr>
                                <w:rFonts w:ascii="Cascadia Code" w:eastAsia="Times New Roman" w:hAnsi="Cascadia Code" w:cs="Cascadia Code"/>
                                <w:color w:val="000000"/>
                                <w:sz w:val="21"/>
                                <w:szCs w:val="21"/>
                                <w:lang w:val="en-GB" w:eastAsia="es-ES"/>
                              </w:rPr>
                            </w:pPr>
                          </w:p>
                          <w:p w14:paraId="740CB23C" w14:textId="77777777" w:rsidR="00EE5DB5" w:rsidRPr="00EE5DB5" w:rsidRDefault="00EE5DB5" w:rsidP="00EE5DB5">
                            <w:pPr>
                              <w:shd w:val="clear" w:color="auto" w:fill="FFFFFF"/>
                              <w:spacing w:after="0" w:line="285" w:lineRule="atLeast"/>
                              <w:rPr>
                                <w:rFonts w:ascii="Cascadia Code" w:eastAsia="Times New Roman" w:hAnsi="Cascadia Code" w:cs="Cascadia Code"/>
                                <w:color w:val="000000"/>
                                <w:sz w:val="21"/>
                                <w:szCs w:val="21"/>
                                <w:lang w:val="en-GB" w:eastAsia="es-ES"/>
                              </w:rPr>
                            </w:pPr>
                            <w:r w:rsidRPr="00EE5DB5">
                              <w:rPr>
                                <w:rFonts w:ascii="Cascadia Code" w:eastAsia="Times New Roman" w:hAnsi="Cascadia Code" w:cs="Cascadia Code"/>
                                <w:color w:val="AF00DB"/>
                                <w:sz w:val="21"/>
                                <w:szCs w:val="21"/>
                                <w:lang w:val="en-GB" w:eastAsia="es-ES"/>
                              </w:rPr>
                              <w:t>for</w:t>
                            </w:r>
                            <w:r w:rsidRPr="00EE5DB5">
                              <w:rPr>
                                <w:rFonts w:ascii="Cascadia Code" w:eastAsia="Times New Roman" w:hAnsi="Cascadia Code" w:cs="Cascadia Code"/>
                                <w:color w:val="000000"/>
                                <w:sz w:val="21"/>
                                <w:szCs w:val="21"/>
                                <w:lang w:val="en-GB" w:eastAsia="es-ES"/>
                              </w:rPr>
                              <w:t xml:space="preserve"> </w:t>
                            </w:r>
                            <w:proofErr w:type="spellStart"/>
                            <w:r w:rsidRPr="00EE5DB5">
                              <w:rPr>
                                <w:rFonts w:ascii="Cascadia Code" w:eastAsia="Times New Roman" w:hAnsi="Cascadia Code" w:cs="Cascadia Code"/>
                                <w:color w:val="001080"/>
                                <w:sz w:val="21"/>
                                <w:szCs w:val="21"/>
                                <w:lang w:val="en-GB" w:eastAsia="es-ES"/>
                              </w:rPr>
                              <w:t>i</w:t>
                            </w:r>
                            <w:proofErr w:type="spellEnd"/>
                            <w:r w:rsidRPr="00EE5DB5">
                              <w:rPr>
                                <w:rFonts w:ascii="Cascadia Code" w:eastAsia="Times New Roman" w:hAnsi="Cascadia Code" w:cs="Cascadia Code"/>
                                <w:color w:val="000000"/>
                                <w:sz w:val="21"/>
                                <w:szCs w:val="21"/>
                                <w:lang w:val="en-GB" w:eastAsia="es-ES"/>
                              </w:rPr>
                              <w:t xml:space="preserve"> </w:t>
                            </w:r>
                            <w:r w:rsidRPr="00EE5DB5">
                              <w:rPr>
                                <w:rFonts w:ascii="Cascadia Code" w:eastAsia="Times New Roman" w:hAnsi="Cascadia Code" w:cs="Cascadia Code"/>
                                <w:color w:val="AF00DB"/>
                                <w:sz w:val="21"/>
                                <w:szCs w:val="21"/>
                                <w:lang w:val="en-GB" w:eastAsia="es-ES"/>
                              </w:rPr>
                              <w:t>in</w:t>
                            </w:r>
                            <w:r w:rsidRPr="00EE5DB5">
                              <w:rPr>
                                <w:rFonts w:ascii="Cascadia Code" w:eastAsia="Times New Roman" w:hAnsi="Cascadia Code" w:cs="Cascadia Code"/>
                                <w:color w:val="000000"/>
                                <w:sz w:val="21"/>
                                <w:szCs w:val="21"/>
                                <w:lang w:val="en-GB" w:eastAsia="es-ES"/>
                              </w:rPr>
                              <w:t xml:space="preserve"> </w:t>
                            </w:r>
                            <w:proofErr w:type="spellStart"/>
                            <w:r w:rsidRPr="00EE5DB5">
                              <w:rPr>
                                <w:rFonts w:ascii="Cascadia Code" w:eastAsia="Times New Roman" w:hAnsi="Cascadia Code" w:cs="Cascadia Code"/>
                                <w:color w:val="001080"/>
                                <w:sz w:val="21"/>
                                <w:szCs w:val="21"/>
                                <w:lang w:val="en-GB" w:eastAsia="es-ES"/>
                              </w:rPr>
                              <w:t>lista</w:t>
                            </w:r>
                            <w:proofErr w:type="spellEnd"/>
                            <w:r w:rsidRPr="00EE5DB5">
                              <w:rPr>
                                <w:rFonts w:ascii="Cascadia Code" w:eastAsia="Times New Roman" w:hAnsi="Cascadia Code" w:cs="Cascadia Code"/>
                                <w:color w:val="222222"/>
                                <w:sz w:val="21"/>
                                <w:szCs w:val="21"/>
                                <w:lang w:val="en-GB" w:eastAsia="es-ES"/>
                              </w:rPr>
                              <w:t>:</w:t>
                            </w:r>
                          </w:p>
                          <w:p w14:paraId="261EA2AE" w14:textId="77777777" w:rsidR="00EE5DB5" w:rsidRPr="00EE5DB5" w:rsidRDefault="00EE5DB5" w:rsidP="00EE5DB5">
                            <w:pPr>
                              <w:shd w:val="clear" w:color="auto" w:fill="FFFFFF"/>
                              <w:spacing w:after="0" w:line="285" w:lineRule="atLeast"/>
                              <w:rPr>
                                <w:rFonts w:ascii="Cascadia Code" w:eastAsia="Times New Roman" w:hAnsi="Cascadia Code" w:cs="Cascadia Code"/>
                                <w:color w:val="000000"/>
                                <w:sz w:val="21"/>
                                <w:szCs w:val="21"/>
                                <w:lang w:val="en-GB" w:eastAsia="es-ES"/>
                              </w:rPr>
                            </w:pPr>
                            <w:r w:rsidRPr="00EE5DB5">
                              <w:rPr>
                                <w:rFonts w:ascii="Cascadia Code" w:eastAsia="Times New Roman" w:hAnsi="Cascadia Code" w:cs="Cascadia Code"/>
                                <w:color w:val="000000"/>
                                <w:sz w:val="21"/>
                                <w:szCs w:val="21"/>
                                <w:lang w:val="en-GB" w:eastAsia="es-ES"/>
                              </w:rPr>
                              <w:t xml:space="preserve">    </w:t>
                            </w:r>
                            <w:r w:rsidRPr="00EE5DB5">
                              <w:rPr>
                                <w:rFonts w:ascii="Cascadia Code" w:eastAsia="Times New Roman" w:hAnsi="Cascadia Code" w:cs="Cascadia Code"/>
                                <w:color w:val="008000"/>
                                <w:sz w:val="21"/>
                                <w:szCs w:val="21"/>
                                <w:lang w:val="en-GB" w:eastAsia="es-ES"/>
                              </w:rPr>
                              <w:t xml:space="preserve">#if </w:t>
                            </w:r>
                            <w:proofErr w:type="spellStart"/>
                            <w:r w:rsidRPr="00EE5DB5">
                              <w:rPr>
                                <w:rFonts w:ascii="Cascadia Code" w:eastAsia="Times New Roman" w:hAnsi="Cascadia Code" w:cs="Cascadia Code"/>
                                <w:color w:val="008000"/>
                                <w:sz w:val="21"/>
                                <w:szCs w:val="21"/>
                                <w:lang w:val="en-GB" w:eastAsia="es-ES"/>
                              </w:rPr>
                              <w:t>elemento</w:t>
                            </w:r>
                            <w:proofErr w:type="spellEnd"/>
                            <w:r w:rsidRPr="00EE5DB5">
                              <w:rPr>
                                <w:rFonts w:ascii="Cascadia Code" w:eastAsia="Times New Roman" w:hAnsi="Cascadia Code" w:cs="Cascadia Code"/>
                                <w:color w:val="008000"/>
                                <w:sz w:val="21"/>
                                <w:szCs w:val="21"/>
                                <w:lang w:val="en-GB" w:eastAsia="es-ES"/>
                              </w:rPr>
                              <w:t xml:space="preserve"> == i: </w:t>
                            </w:r>
                          </w:p>
                          <w:p w14:paraId="0053C2DC" w14:textId="77777777" w:rsidR="00EE5DB5" w:rsidRPr="00EE5DB5" w:rsidRDefault="00EE5DB5" w:rsidP="00EE5DB5">
                            <w:pPr>
                              <w:shd w:val="clear" w:color="auto" w:fill="FFFFFF"/>
                              <w:spacing w:after="0" w:line="285" w:lineRule="atLeast"/>
                              <w:rPr>
                                <w:rFonts w:ascii="Cascadia Code" w:eastAsia="Times New Roman" w:hAnsi="Cascadia Code" w:cs="Cascadia Code"/>
                                <w:color w:val="000000"/>
                                <w:sz w:val="21"/>
                                <w:szCs w:val="21"/>
                                <w:lang w:eastAsia="es-ES"/>
                              </w:rPr>
                            </w:pPr>
                            <w:r w:rsidRPr="00EE5DB5">
                              <w:rPr>
                                <w:rFonts w:ascii="Cascadia Code" w:eastAsia="Times New Roman" w:hAnsi="Cascadia Code" w:cs="Cascadia Code"/>
                                <w:color w:val="000000"/>
                                <w:sz w:val="21"/>
                                <w:szCs w:val="21"/>
                                <w:lang w:val="en-GB" w:eastAsia="es-ES"/>
                              </w:rPr>
                              <w:t xml:space="preserve">        </w:t>
                            </w:r>
                            <w:r w:rsidRPr="00EE5DB5">
                              <w:rPr>
                                <w:rFonts w:ascii="Cascadia Code" w:eastAsia="Times New Roman" w:hAnsi="Cascadia Code" w:cs="Cascadia Code"/>
                                <w:color w:val="008000"/>
                                <w:sz w:val="21"/>
                                <w:szCs w:val="21"/>
                                <w:lang w:eastAsia="es-ES"/>
                              </w:rPr>
                              <w:t xml:space="preserve"># Línea </w:t>
                            </w:r>
                            <w:proofErr w:type="spellStart"/>
                            <w:r w:rsidRPr="00EE5DB5">
                              <w:rPr>
                                <w:rFonts w:ascii="Cascadia Code" w:eastAsia="Times New Roman" w:hAnsi="Cascadia Code" w:cs="Cascadia Code"/>
                                <w:color w:val="008000"/>
                                <w:sz w:val="21"/>
                                <w:szCs w:val="21"/>
                                <w:lang w:eastAsia="es-ES"/>
                              </w:rPr>
                              <w:t>erronea</w:t>
                            </w:r>
                            <w:proofErr w:type="spellEnd"/>
                            <w:r w:rsidRPr="00EE5DB5">
                              <w:rPr>
                                <w:rFonts w:ascii="Cascadia Code" w:eastAsia="Times New Roman" w:hAnsi="Cascadia Code" w:cs="Cascadia Code"/>
                                <w:color w:val="008000"/>
                                <w:sz w:val="21"/>
                                <w:szCs w:val="21"/>
                                <w:lang w:eastAsia="es-ES"/>
                              </w:rPr>
                              <w:t xml:space="preserve">: ahora mismo </w:t>
                            </w:r>
                            <w:proofErr w:type="spellStart"/>
                            <w:r w:rsidRPr="00EE5DB5">
                              <w:rPr>
                                <w:rFonts w:ascii="Cascadia Code" w:eastAsia="Times New Roman" w:hAnsi="Cascadia Code" w:cs="Cascadia Code"/>
                                <w:color w:val="008000"/>
                                <w:sz w:val="21"/>
                                <w:szCs w:val="21"/>
                                <w:lang w:eastAsia="es-ES"/>
                              </w:rPr>
                              <w:t>esta</w:t>
                            </w:r>
                            <w:proofErr w:type="spellEnd"/>
                            <w:r w:rsidRPr="00EE5DB5">
                              <w:rPr>
                                <w:rFonts w:ascii="Cascadia Code" w:eastAsia="Times New Roman" w:hAnsi="Cascadia Code" w:cs="Cascadia Code"/>
                                <w:color w:val="008000"/>
                                <w:sz w:val="21"/>
                                <w:szCs w:val="21"/>
                                <w:lang w:eastAsia="es-ES"/>
                              </w:rPr>
                              <w:t xml:space="preserve"> comparando el elemento con la i del </w:t>
                            </w:r>
                            <w:proofErr w:type="spellStart"/>
                            <w:r w:rsidRPr="00EE5DB5">
                              <w:rPr>
                                <w:rFonts w:ascii="Cascadia Code" w:eastAsia="Times New Roman" w:hAnsi="Cascadia Code" w:cs="Cascadia Code"/>
                                <w:color w:val="008000"/>
                                <w:sz w:val="21"/>
                                <w:szCs w:val="21"/>
                                <w:lang w:eastAsia="es-ES"/>
                              </w:rPr>
                              <w:t>for</w:t>
                            </w:r>
                            <w:proofErr w:type="spellEnd"/>
                            <w:r w:rsidRPr="00EE5DB5">
                              <w:rPr>
                                <w:rFonts w:ascii="Cascadia Code" w:eastAsia="Times New Roman" w:hAnsi="Cascadia Code" w:cs="Cascadia Code"/>
                                <w:color w:val="008000"/>
                                <w:sz w:val="21"/>
                                <w:szCs w:val="21"/>
                                <w:lang w:eastAsia="es-ES"/>
                              </w:rPr>
                              <w:t xml:space="preserve">, </w:t>
                            </w:r>
                          </w:p>
                          <w:p w14:paraId="286716A3" w14:textId="77777777" w:rsidR="00EE5DB5" w:rsidRPr="00EE5DB5" w:rsidRDefault="00EE5DB5" w:rsidP="00EE5DB5">
                            <w:pPr>
                              <w:shd w:val="clear" w:color="auto" w:fill="FFFFFF"/>
                              <w:spacing w:after="0" w:line="285" w:lineRule="atLeast"/>
                              <w:rPr>
                                <w:rFonts w:ascii="Cascadia Code" w:eastAsia="Times New Roman" w:hAnsi="Cascadia Code" w:cs="Cascadia Code"/>
                                <w:color w:val="000000"/>
                                <w:sz w:val="21"/>
                                <w:szCs w:val="21"/>
                                <w:lang w:eastAsia="es-ES"/>
                              </w:rPr>
                            </w:pPr>
                            <w:r w:rsidRPr="00EE5DB5">
                              <w:rPr>
                                <w:rFonts w:ascii="Cascadia Code" w:eastAsia="Times New Roman" w:hAnsi="Cascadia Code" w:cs="Cascadia Code"/>
                                <w:color w:val="000000"/>
                                <w:sz w:val="21"/>
                                <w:szCs w:val="21"/>
                                <w:lang w:eastAsia="es-ES"/>
                              </w:rPr>
                              <w:t xml:space="preserve">        </w:t>
                            </w:r>
                            <w:r w:rsidRPr="00EE5DB5">
                              <w:rPr>
                                <w:rFonts w:ascii="Cascadia Code" w:eastAsia="Times New Roman" w:hAnsi="Cascadia Code" w:cs="Cascadia Code"/>
                                <w:color w:val="008000"/>
                                <w:sz w:val="21"/>
                                <w:szCs w:val="21"/>
                                <w:lang w:eastAsia="es-ES"/>
                              </w:rPr>
                              <w:t xml:space="preserve"># por lo tanto, esta </w:t>
                            </w:r>
                            <w:proofErr w:type="spellStart"/>
                            <w:r w:rsidRPr="00EE5DB5">
                              <w:rPr>
                                <w:rFonts w:ascii="Cascadia Code" w:eastAsia="Times New Roman" w:hAnsi="Cascadia Code" w:cs="Cascadia Code"/>
                                <w:color w:val="008000"/>
                                <w:sz w:val="21"/>
                                <w:szCs w:val="21"/>
                                <w:lang w:eastAsia="es-ES"/>
                              </w:rPr>
                              <w:t>comaprandolo</w:t>
                            </w:r>
                            <w:proofErr w:type="spellEnd"/>
                            <w:r w:rsidRPr="00EE5DB5">
                              <w:rPr>
                                <w:rFonts w:ascii="Cascadia Code" w:eastAsia="Times New Roman" w:hAnsi="Cascadia Code" w:cs="Cascadia Code"/>
                                <w:color w:val="008000"/>
                                <w:sz w:val="21"/>
                                <w:szCs w:val="21"/>
                                <w:lang w:eastAsia="es-ES"/>
                              </w:rPr>
                              <w:t xml:space="preserve"> con la variable temporal en vez de la lista. </w:t>
                            </w:r>
                          </w:p>
                          <w:p w14:paraId="15DC4535" w14:textId="77777777" w:rsidR="00EE5DB5" w:rsidRPr="00EE5DB5" w:rsidRDefault="00EE5DB5" w:rsidP="00EE5DB5">
                            <w:pPr>
                              <w:shd w:val="clear" w:color="auto" w:fill="FFFFFF"/>
                              <w:spacing w:after="0" w:line="285" w:lineRule="atLeast"/>
                              <w:rPr>
                                <w:rFonts w:ascii="Cascadia Code" w:eastAsia="Times New Roman" w:hAnsi="Cascadia Code" w:cs="Cascadia Code"/>
                                <w:color w:val="000000"/>
                                <w:sz w:val="21"/>
                                <w:szCs w:val="21"/>
                                <w:lang w:eastAsia="es-ES"/>
                              </w:rPr>
                            </w:pPr>
                            <w:r w:rsidRPr="00EE5DB5">
                              <w:rPr>
                                <w:rFonts w:ascii="Cascadia Code" w:eastAsia="Times New Roman" w:hAnsi="Cascadia Code" w:cs="Cascadia Code"/>
                                <w:color w:val="000000"/>
                                <w:sz w:val="21"/>
                                <w:szCs w:val="21"/>
                                <w:lang w:eastAsia="es-ES"/>
                              </w:rPr>
                              <w:t xml:space="preserve">        </w:t>
                            </w:r>
                            <w:r w:rsidRPr="00EE5DB5">
                              <w:rPr>
                                <w:rFonts w:ascii="Cascadia Code" w:eastAsia="Times New Roman" w:hAnsi="Cascadia Code" w:cs="Cascadia Code"/>
                                <w:color w:val="008000"/>
                                <w:sz w:val="21"/>
                                <w:szCs w:val="21"/>
                                <w:lang w:eastAsia="es-ES"/>
                              </w:rPr>
                              <w:t># se resolvería cambiando elemento == i por elemento in lista:</w:t>
                            </w:r>
                          </w:p>
                          <w:p w14:paraId="3E57C9E3" w14:textId="77777777" w:rsidR="00EE5DB5" w:rsidRPr="00EE5DB5" w:rsidRDefault="00EE5DB5" w:rsidP="00EE5DB5">
                            <w:pPr>
                              <w:shd w:val="clear" w:color="auto" w:fill="FFFFFF"/>
                              <w:spacing w:after="0" w:line="285" w:lineRule="atLeast"/>
                              <w:rPr>
                                <w:rFonts w:ascii="Cascadia Code" w:eastAsia="Times New Roman" w:hAnsi="Cascadia Code" w:cs="Cascadia Code"/>
                                <w:color w:val="000000"/>
                                <w:sz w:val="21"/>
                                <w:szCs w:val="21"/>
                                <w:lang w:val="en-GB" w:eastAsia="es-ES"/>
                              </w:rPr>
                            </w:pPr>
                            <w:r w:rsidRPr="00EE5DB5">
                              <w:rPr>
                                <w:rFonts w:ascii="Cascadia Code" w:eastAsia="Times New Roman" w:hAnsi="Cascadia Code" w:cs="Cascadia Code"/>
                                <w:color w:val="000000"/>
                                <w:sz w:val="21"/>
                                <w:szCs w:val="21"/>
                                <w:lang w:eastAsia="es-ES"/>
                              </w:rPr>
                              <w:t xml:space="preserve">    </w:t>
                            </w:r>
                            <w:r w:rsidRPr="00EE5DB5">
                              <w:rPr>
                                <w:rFonts w:ascii="Cascadia Code" w:eastAsia="Times New Roman" w:hAnsi="Cascadia Code" w:cs="Cascadia Code"/>
                                <w:color w:val="AF00DB"/>
                                <w:sz w:val="21"/>
                                <w:szCs w:val="21"/>
                                <w:lang w:val="en-GB" w:eastAsia="es-ES"/>
                              </w:rPr>
                              <w:t>if</w:t>
                            </w:r>
                            <w:r w:rsidRPr="00EE5DB5">
                              <w:rPr>
                                <w:rFonts w:ascii="Cascadia Code" w:eastAsia="Times New Roman" w:hAnsi="Cascadia Code" w:cs="Cascadia Code"/>
                                <w:color w:val="000000"/>
                                <w:sz w:val="21"/>
                                <w:szCs w:val="21"/>
                                <w:lang w:val="en-GB" w:eastAsia="es-ES"/>
                              </w:rPr>
                              <w:t xml:space="preserve"> </w:t>
                            </w:r>
                            <w:proofErr w:type="spellStart"/>
                            <w:r w:rsidRPr="00EE5DB5">
                              <w:rPr>
                                <w:rFonts w:ascii="Cascadia Code" w:eastAsia="Times New Roman" w:hAnsi="Cascadia Code" w:cs="Cascadia Code"/>
                                <w:color w:val="001080"/>
                                <w:sz w:val="21"/>
                                <w:szCs w:val="21"/>
                                <w:lang w:val="en-GB" w:eastAsia="es-ES"/>
                              </w:rPr>
                              <w:t>elemento</w:t>
                            </w:r>
                            <w:proofErr w:type="spellEnd"/>
                            <w:r w:rsidRPr="00EE5DB5">
                              <w:rPr>
                                <w:rFonts w:ascii="Cascadia Code" w:eastAsia="Times New Roman" w:hAnsi="Cascadia Code" w:cs="Cascadia Code"/>
                                <w:color w:val="000000"/>
                                <w:sz w:val="21"/>
                                <w:szCs w:val="21"/>
                                <w:lang w:val="en-GB" w:eastAsia="es-ES"/>
                              </w:rPr>
                              <w:t xml:space="preserve"> </w:t>
                            </w:r>
                            <w:r w:rsidRPr="00EE5DB5">
                              <w:rPr>
                                <w:rFonts w:ascii="Cascadia Code" w:eastAsia="Times New Roman" w:hAnsi="Cascadia Code" w:cs="Cascadia Code"/>
                                <w:color w:val="0000FF"/>
                                <w:sz w:val="21"/>
                                <w:szCs w:val="21"/>
                                <w:lang w:val="en-GB" w:eastAsia="es-ES"/>
                              </w:rPr>
                              <w:t>in</w:t>
                            </w:r>
                            <w:r w:rsidRPr="00EE5DB5">
                              <w:rPr>
                                <w:rFonts w:ascii="Cascadia Code" w:eastAsia="Times New Roman" w:hAnsi="Cascadia Code" w:cs="Cascadia Code"/>
                                <w:color w:val="000000"/>
                                <w:sz w:val="21"/>
                                <w:szCs w:val="21"/>
                                <w:lang w:val="en-GB" w:eastAsia="es-ES"/>
                              </w:rPr>
                              <w:t xml:space="preserve"> </w:t>
                            </w:r>
                            <w:proofErr w:type="spellStart"/>
                            <w:r w:rsidRPr="00EE5DB5">
                              <w:rPr>
                                <w:rFonts w:ascii="Cascadia Code" w:eastAsia="Times New Roman" w:hAnsi="Cascadia Code" w:cs="Cascadia Code"/>
                                <w:color w:val="001080"/>
                                <w:sz w:val="21"/>
                                <w:szCs w:val="21"/>
                                <w:lang w:val="en-GB" w:eastAsia="es-ES"/>
                              </w:rPr>
                              <w:t>lista</w:t>
                            </w:r>
                            <w:proofErr w:type="spellEnd"/>
                            <w:r w:rsidRPr="00EE5DB5">
                              <w:rPr>
                                <w:rFonts w:ascii="Cascadia Code" w:eastAsia="Times New Roman" w:hAnsi="Cascadia Code" w:cs="Cascadia Code"/>
                                <w:color w:val="222222"/>
                                <w:sz w:val="21"/>
                                <w:szCs w:val="21"/>
                                <w:lang w:val="en-GB" w:eastAsia="es-ES"/>
                              </w:rPr>
                              <w:t>:</w:t>
                            </w:r>
                          </w:p>
                          <w:p w14:paraId="48E8D5D1" w14:textId="77777777" w:rsidR="00EE5DB5" w:rsidRPr="00EE5DB5" w:rsidRDefault="00EE5DB5" w:rsidP="00EE5DB5">
                            <w:pPr>
                              <w:shd w:val="clear" w:color="auto" w:fill="FFFFFF"/>
                              <w:spacing w:after="0" w:line="285" w:lineRule="atLeast"/>
                              <w:rPr>
                                <w:rFonts w:ascii="Cascadia Code" w:eastAsia="Times New Roman" w:hAnsi="Cascadia Code" w:cs="Cascadia Code"/>
                                <w:color w:val="000000"/>
                                <w:sz w:val="21"/>
                                <w:szCs w:val="21"/>
                                <w:lang w:val="en-GB" w:eastAsia="es-ES"/>
                              </w:rPr>
                            </w:pPr>
                            <w:r w:rsidRPr="00EE5DB5">
                              <w:rPr>
                                <w:rFonts w:ascii="Cascadia Code" w:eastAsia="Times New Roman" w:hAnsi="Cascadia Code" w:cs="Cascadia Code"/>
                                <w:color w:val="000000"/>
                                <w:sz w:val="21"/>
                                <w:szCs w:val="21"/>
                                <w:lang w:val="en-GB" w:eastAsia="es-ES"/>
                              </w:rPr>
                              <w:t xml:space="preserve">        </w:t>
                            </w:r>
                            <w:proofErr w:type="spellStart"/>
                            <w:r w:rsidRPr="00EE5DB5">
                              <w:rPr>
                                <w:rFonts w:ascii="Cascadia Code" w:eastAsia="Times New Roman" w:hAnsi="Cascadia Code" w:cs="Cascadia Code"/>
                                <w:color w:val="001080"/>
                                <w:sz w:val="21"/>
                                <w:szCs w:val="21"/>
                                <w:lang w:val="en-GB" w:eastAsia="es-ES"/>
                              </w:rPr>
                              <w:t>pertenece</w:t>
                            </w:r>
                            <w:proofErr w:type="spellEnd"/>
                            <w:r w:rsidRPr="00EE5DB5">
                              <w:rPr>
                                <w:rFonts w:ascii="Cascadia Code" w:eastAsia="Times New Roman" w:hAnsi="Cascadia Code" w:cs="Cascadia Code"/>
                                <w:color w:val="000000"/>
                                <w:sz w:val="21"/>
                                <w:szCs w:val="21"/>
                                <w:lang w:val="en-GB" w:eastAsia="es-ES"/>
                              </w:rPr>
                              <w:t xml:space="preserve"> = </w:t>
                            </w:r>
                            <w:r w:rsidRPr="00EE5DB5">
                              <w:rPr>
                                <w:rFonts w:ascii="Cascadia Code" w:eastAsia="Times New Roman" w:hAnsi="Cascadia Code" w:cs="Cascadia Code"/>
                                <w:color w:val="0000FF"/>
                                <w:sz w:val="21"/>
                                <w:szCs w:val="21"/>
                                <w:lang w:val="en-GB" w:eastAsia="es-ES"/>
                              </w:rPr>
                              <w:t>True</w:t>
                            </w:r>
                          </w:p>
                          <w:p w14:paraId="275F904A" w14:textId="77777777" w:rsidR="00EE5DB5" w:rsidRPr="00EE5DB5" w:rsidRDefault="00EE5DB5" w:rsidP="00EE5DB5">
                            <w:pPr>
                              <w:shd w:val="clear" w:color="auto" w:fill="FFFFFF"/>
                              <w:spacing w:after="0" w:line="285" w:lineRule="atLeast"/>
                              <w:rPr>
                                <w:rFonts w:ascii="Cascadia Code" w:eastAsia="Times New Roman" w:hAnsi="Cascadia Code" w:cs="Cascadia Code"/>
                                <w:color w:val="000000"/>
                                <w:sz w:val="21"/>
                                <w:szCs w:val="21"/>
                                <w:lang w:val="en-GB" w:eastAsia="es-ES"/>
                              </w:rPr>
                            </w:pPr>
                            <w:r w:rsidRPr="00EE5DB5">
                              <w:rPr>
                                <w:rFonts w:ascii="Cascadia Code" w:eastAsia="Times New Roman" w:hAnsi="Cascadia Code" w:cs="Cascadia Code"/>
                                <w:color w:val="000000"/>
                                <w:sz w:val="21"/>
                                <w:szCs w:val="21"/>
                                <w:lang w:val="en-GB" w:eastAsia="es-ES"/>
                              </w:rPr>
                              <w:t xml:space="preserve">    </w:t>
                            </w:r>
                            <w:r w:rsidRPr="00EE5DB5">
                              <w:rPr>
                                <w:rFonts w:ascii="Cascadia Code" w:eastAsia="Times New Roman" w:hAnsi="Cascadia Code" w:cs="Cascadia Code"/>
                                <w:color w:val="AF00DB"/>
                                <w:sz w:val="21"/>
                                <w:szCs w:val="21"/>
                                <w:lang w:val="en-GB" w:eastAsia="es-ES"/>
                              </w:rPr>
                              <w:t>else</w:t>
                            </w:r>
                            <w:r w:rsidRPr="00EE5DB5">
                              <w:rPr>
                                <w:rFonts w:ascii="Cascadia Code" w:eastAsia="Times New Roman" w:hAnsi="Cascadia Code" w:cs="Cascadia Code"/>
                                <w:color w:val="222222"/>
                                <w:sz w:val="21"/>
                                <w:szCs w:val="21"/>
                                <w:lang w:val="en-GB" w:eastAsia="es-ES"/>
                              </w:rPr>
                              <w:t>:</w:t>
                            </w:r>
                            <w:r w:rsidRPr="00EE5DB5">
                              <w:rPr>
                                <w:rFonts w:ascii="Cascadia Code" w:eastAsia="Times New Roman" w:hAnsi="Cascadia Code" w:cs="Cascadia Code"/>
                                <w:color w:val="000000"/>
                                <w:sz w:val="21"/>
                                <w:szCs w:val="21"/>
                                <w:lang w:val="en-GB" w:eastAsia="es-ES"/>
                              </w:rPr>
                              <w:t xml:space="preserve"> </w:t>
                            </w:r>
                          </w:p>
                          <w:p w14:paraId="182F26CD" w14:textId="77777777" w:rsidR="00EE5DB5" w:rsidRPr="00EE5DB5" w:rsidRDefault="00EE5DB5" w:rsidP="00EE5DB5">
                            <w:pPr>
                              <w:shd w:val="clear" w:color="auto" w:fill="FFFFFF"/>
                              <w:spacing w:after="0" w:line="285" w:lineRule="atLeast"/>
                              <w:rPr>
                                <w:rFonts w:ascii="Cascadia Code" w:eastAsia="Times New Roman" w:hAnsi="Cascadia Code" w:cs="Cascadia Code"/>
                                <w:color w:val="000000"/>
                                <w:sz w:val="21"/>
                                <w:szCs w:val="21"/>
                                <w:lang w:val="en-GB" w:eastAsia="es-ES"/>
                              </w:rPr>
                            </w:pPr>
                            <w:r w:rsidRPr="00EE5DB5">
                              <w:rPr>
                                <w:rFonts w:ascii="Cascadia Code" w:eastAsia="Times New Roman" w:hAnsi="Cascadia Code" w:cs="Cascadia Code"/>
                                <w:color w:val="000000"/>
                                <w:sz w:val="21"/>
                                <w:szCs w:val="21"/>
                                <w:lang w:val="en-GB" w:eastAsia="es-ES"/>
                              </w:rPr>
                              <w:t xml:space="preserve">        </w:t>
                            </w:r>
                            <w:proofErr w:type="spellStart"/>
                            <w:r w:rsidRPr="00EE5DB5">
                              <w:rPr>
                                <w:rFonts w:ascii="Cascadia Code" w:eastAsia="Times New Roman" w:hAnsi="Cascadia Code" w:cs="Cascadia Code"/>
                                <w:color w:val="001080"/>
                                <w:sz w:val="21"/>
                                <w:szCs w:val="21"/>
                                <w:lang w:val="en-GB" w:eastAsia="es-ES"/>
                              </w:rPr>
                              <w:t>pertenece</w:t>
                            </w:r>
                            <w:proofErr w:type="spellEnd"/>
                            <w:r w:rsidRPr="00EE5DB5">
                              <w:rPr>
                                <w:rFonts w:ascii="Cascadia Code" w:eastAsia="Times New Roman" w:hAnsi="Cascadia Code" w:cs="Cascadia Code"/>
                                <w:color w:val="000000"/>
                                <w:sz w:val="21"/>
                                <w:szCs w:val="21"/>
                                <w:lang w:val="en-GB" w:eastAsia="es-ES"/>
                              </w:rPr>
                              <w:t xml:space="preserve"> = </w:t>
                            </w:r>
                            <w:r w:rsidRPr="00EE5DB5">
                              <w:rPr>
                                <w:rFonts w:ascii="Cascadia Code" w:eastAsia="Times New Roman" w:hAnsi="Cascadia Code" w:cs="Cascadia Code"/>
                                <w:color w:val="0000FF"/>
                                <w:sz w:val="21"/>
                                <w:szCs w:val="21"/>
                                <w:lang w:val="en-GB" w:eastAsia="es-ES"/>
                              </w:rPr>
                              <w:t>False</w:t>
                            </w:r>
                          </w:p>
                          <w:p w14:paraId="63F037A0" w14:textId="77777777" w:rsidR="00EE5DB5" w:rsidRPr="00EE5DB5" w:rsidRDefault="00EE5DB5" w:rsidP="00EE5DB5">
                            <w:pPr>
                              <w:shd w:val="clear" w:color="auto" w:fill="FFFFFF"/>
                              <w:spacing w:after="0" w:line="285" w:lineRule="atLeast"/>
                              <w:rPr>
                                <w:rFonts w:ascii="Cascadia Code" w:eastAsia="Times New Roman" w:hAnsi="Cascadia Code" w:cs="Cascadia Code"/>
                                <w:color w:val="000000"/>
                                <w:sz w:val="21"/>
                                <w:szCs w:val="21"/>
                                <w:lang w:val="en-GB" w:eastAsia="es-ES"/>
                              </w:rPr>
                            </w:pPr>
                            <w:r w:rsidRPr="00EE5DB5">
                              <w:rPr>
                                <w:rFonts w:ascii="Cascadia Code" w:eastAsia="Times New Roman" w:hAnsi="Cascadia Code" w:cs="Cascadia Code"/>
                                <w:color w:val="AF00DB"/>
                                <w:sz w:val="21"/>
                                <w:szCs w:val="21"/>
                                <w:lang w:val="en-GB" w:eastAsia="es-ES"/>
                              </w:rPr>
                              <w:t>if</w:t>
                            </w:r>
                            <w:r w:rsidRPr="00EE5DB5">
                              <w:rPr>
                                <w:rFonts w:ascii="Cascadia Code" w:eastAsia="Times New Roman" w:hAnsi="Cascadia Code" w:cs="Cascadia Code"/>
                                <w:color w:val="000000"/>
                                <w:sz w:val="21"/>
                                <w:szCs w:val="21"/>
                                <w:lang w:val="en-GB" w:eastAsia="es-ES"/>
                              </w:rPr>
                              <w:t xml:space="preserve"> </w:t>
                            </w:r>
                            <w:proofErr w:type="spellStart"/>
                            <w:r w:rsidRPr="00EE5DB5">
                              <w:rPr>
                                <w:rFonts w:ascii="Cascadia Code" w:eastAsia="Times New Roman" w:hAnsi="Cascadia Code" w:cs="Cascadia Code"/>
                                <w:color w:val="001080"/>
                                <w:sz w:val="21"/>
                                <w:szCs w:val="21"/>
                                <w:lang w:val="en-GB" w:eastAsia="es-ES"/>
                              </w:rPr>
                              <w:t>pertenece</w:t>
                            </w:r>
                            <w:proofErr w:type="spellEnd"/>
                            <w:r w:rsidRPr="00EE5DB5">
                              <w:rPr>
                                <w:rFonts w:ascii="Cascadia Code" w:eastAsia="Times New Roman" w:hAnsi="Cascadia Code" w:cs="Cascadia Code"/>
                                <w:color w:val="222222"/>
                                <w:sz w:val="21"/>
                                <w:szCs w:val="21"/>
                                <w:lang w:val="en-GB" w:eastAsia="es-ES"/>
                              </w:rPr>
                              <w:t>:</w:t>
                            </w:r>
                          </w:p>
                          <w:p w14:paraId="1192D4F6" w14:textId="77777777" w:rsidR="00EE5DB5" w:rsidRPr="00EE5DB5" w:rsidRDefault="00EE5DB5" w:rsidP="00EE5DB5">
                            <w:pPr>
                              <w:shd w:val="clear" w:color="auto" w:fill="FFFFFF"/>
                              <w:spacing w:after="0" w:line="285" w:lineRule="atLeast"/>
                              <w:rPr>
                                <w:rFonts w:ascii="Cascadia Code" w:eastAsia="Times New Roman" w:hAnsi="Cascadia Code" w:cs="Cascadia Code"/>
                                <w:color w:val="000000"/>
                                <w:sz w:val="21"/>
                                <w:szCs w:val="21"/>
                                <w:lang w:val="en-GB" w:eastAsia="es-ES"/>
                              </w:rPr>
                            </w:pPr>
                            <w:r w:rsidRPr="00EE5DB5">
                              <w:rPr>
                                <w:rFonts w:ascii="Cascadia Code" w:eastAsia="Times New Roman" w:hAnsi="Cascadia Code" w:cs="Cascadia Code"/>
                                <w:color w:val="000000"/>
                                <w:sz w:val="21"/>
                                <w:szCs w:val="21"/>
                                <w:lang w:val="en-GB" w:eastAsia="es-ES"/>
                              </w:rPr>
                              <w:t xml:space="preserve">    </w:t>
                            </w:r>
                            <w:r w:rsidRPr="00EE5DB5">
                              <w:rPr>
                                <w:rFonts w:ascii="Cascadia Code" w:eastAsia="Times New Roman" w:hAnsi="Cascadia Code" w:cs="Cascadia Code"/>
                                <w:color w:val="795E26"/>
                                <w:sz w:val="21"/>
                                <w:szCs w:val="21"/>
                                <w:lang w:val="en-GB" w:eastAsia="es-ES"/>
                              </w:rPr>
                              <w:t>print</w:t>
                            </w:r>
                            <w:r w:rsidRPr="00EE5DB5">
                              <w:rPr>
                                <w:rFonts w:ascii="Cascadia Code" w:eastAsia="Times New Roman" w:hAnsi="Cascadia Code" w:cs="Cascadia Code"/>
                                <w:color w:val="222222"/>
                                <w:sz w:val="21"/>
                                <w:szCs w:val="21"/>
                                <w:lang w:val="en-GB" w:eastAsia="es-ES"/>
                              </w:rPr>
                              <w:t>(</w:t>
                            </w:r>
                            <w:r w:rsidRPr="00EE5DB5">
                              <w:rPr>
                                <w:rFonts w:ascii="Cascadia Code" w:eastAsia="Times New Roman" w:hAnsi="Cascadia Code" w:cs="Cascadia Code"/>
                                <w:color w:val="A31515"/>
                                <w:sz w:val="21"/>
                                <w:szCs w:val="21"/>
                                <w:lang w:val="en-GB" w:eastAsia="es-ES"/>
                              </w:rPr>
                              <w:t>'</w:t>
                            </w:r>
                            <w:proofErr w:type="spellStart"/>
                            <w:r w:rsidRPr="00EE5DB5">
                              <w:rPr>
                                <w:rFonts w:ascii="Cascadia Code" w:eastAsia="Times New Roman" w:hAnsi="Cascadia Code" w:cs="Cascadia Code"/>
                                <w:color w:val="A31515"/>
                                <w:sz w:val="21"/>
                                <w:szCs w:val="21"/>
                                <w:lang w:val="en-GB" w:eastAsia="es-ES"/>
                              </w:rPr>
                              <w:t>Pertenece</w:t>
                            </w:r>
                            <w:proofErr w:type="spellEnd"/>
                            <w:r w:rsidRPr="00EE5DB5">
                              <w:rPr>
                                <w:rFonts w:ascii="Cascadia Code" w:eastAsia="Times New Roman" w:hAnsi="Cascadia Code" w:cs="Cascadia Code"/>
                                <w:color w:val="A31515"/>
                                <w:sz w:val="21"/>
                                <w:szCs w:val="21"/>
                                <w:lang w:val="en-GB" w:eastAsia="es-ES"/>
                              </w:rPr>
                              <w:t>'</w:t>
                            </w:r>
                            <w:r w:rsidRPr="00EE5DB5">
                              <w:rPr>
                                <w:rFonts w:ascii="Cascadia Code" w:eastAsia="Times New Roman" w:hAnsi="Cascadia Code" w:cs="Cascadia Code"/>
                                <w:color w:val="222222"/>
                                <w:sz w:val="21"/>
                                <w:szCs w:val="21"/>
                                <w:lang w:val="en-GB" w:eastAsia="es-ES"/>
                              </w:rPr>
                              <w:t>)</w:t>
                            </w:r>
                          </w:p>
                          <w:p w14:paraId="4900A10E" w14:textId="77777777" w:rsidR="00EE5DB5" w:rsidRPr="00EE5DB5" w:rsidRDefault="00EE5DB5" w:rsidP="00EE5DB5">
                            <w:pPr>
                              <w:shd w:val="clear" w:color="auto" w:fill="FFFFFF"/>
                              <w:spacing w:after="0" w:line="285" w:lineRule="atLeast"/>
                              <w:rPr>
                                <w:rFonts w:ascii="Cascadia Code" w:eastAsia="Times New Roman" w:hAnsi="Cascadia Code" w:cs="Cascadia Code"/>
                                <w:color w:val="000000"/>
                                <w:sz w:val="21"/>
                                <w:szCs w:val="21"/>
                                <w:lang w:val="en-GB" w:eastAsia="es-ES"/>
                              </w:rPr>
                            </w:pPr>
                            <w:r w:rsidRPr="00EE5DB5">
                              <w:rPr>
                                <w:rFonts w:ascii="Cascadia Code" w:eastAsia="Times New Roman" w:hAnsi="Cascadia Code" w:cs="Cascadia Code"/>
                                <w:color w:val="AF00DB"/>
                                <w:sz w:val="21"/>
                                <w:szCs w:val="21"/>
                                <w:lang w:val="en-GB" w:eastAsia="es-ES"/>
                              </w:rPr>
                              <w:t>else</w:t>
                            </w:r>
                            <w:r w:rsidRPr="00EE5DB5">
                              <w:rPr>
                                <w:rFonts w:ascii="Cascadia Code" w:eastAsia="Times New Roman" w:hAnsi="Cascadia Code" w:cs="Cascadia Code"/>
                                <w:color w:val="222222"/>
                                <w:sz w:val="21"/>
                                <w:szCs w:val="21"/>
                                <w:lang w:val="en-GB" w:eastAsia="es-ES"/>
                              </w:rPr>
                              <w:t>:</w:t>
                            </w:r>
                          </w:p>
                          <w:p w14:paraId="491143CC" w14:textId="35F06B05" w:rsidR="00EE5DB5" w:rsidRPr="00EE5DB5" w:rsidRDefault="00EE5DB5" w:rsidP="00EE5DB5">
                            <w:pPr>
                              <w:shd w:val="clear" w:color="auto" w:fill="FFFFFF"/>
                              <w:spacing w:after="0" w:line="285" w:lineRule="atLeast"/>
                              <w:rPr>
                                <w:rFonts w:ascii="Cascadia Code" w:eastAsia="Times New Roman" w:hAnsi="Cascadia Code" w:cs="Cascadia Code"/>
                                <w:color w:val="000000"/>
                                <w:sz w:val="21"/>
                                <w:szCs w:val="21"/>
                                <w:lang w:eastAsia="es-ES"/>
                              </w:rPr>
                            </w:pPr>
                            <w:r w:rsidRPr="00EE5DB5">
                              <w:rPr>
                                <w:rFonts w:ascii="Cascadia Code" w:eastAsia="Times New Roman" w:hAnsi="Cascadia Code" w:cs="Cascadia Code"/>
                                <w:color w:val="000000"/>
                                <w:sz w:val="21"/>
                                <w:szCs w:val="21"/>
                                <w:lang w:val="en-GB" w:eastAsia="es-ES"/>
                              </w:rPr>
                              <w:t xml:space="preserve">    </w:t>
                            </w:r>
                            <w:proofErr w:type="spellStart"/>
                            <w:r w:rsidRPr="00EE5DB5">
                              <w:rPr>
                                <w:rFonts w:ascii="Cascadia Code" w:eastAsia="Times New Roman" w:hAnsi="Cascadia Code" w:cs="Cascadia Code"/>
                                <w:color w:val="795E26"/>
                                <w:sz w:val="21"/>
                                <w:szCs w:val="21"/>
                                <w:lang w:eastAsia="es-ES"/>
                              </w:rPr>
                              <w:t>print</w:t>
                            </w:r>
                            <w:proofErr w:type="spellEnd"/>
                            <w:r w:rsidRPr="00EE5DB5">
                              <w:rPr>
                                <w:rFonts w:ascii="Cascadia Code" w:eastAsia="Times New Roman" w:hAnsi="Cascadia Code" w:cs="Cascadia Code"/>
                                <w:color w:val="222222"/>
                                <w:sz w:val="21"/>
                                <w:szCs w:val="21"/>
                                <w:lang w:eastAsia="es-ES"/>
                              </w:rPr>
                              <w:t>(</w:t>
                            </w:r>
                            <w:r w:rsidRPr="00EE5DB5">
                              <w:rPr>
                                <w:rFonts w:ascii="Cascadia Code" w:eastAsia="Times New Roman" w:hAnsi="Cascadia Code" w:cs="Cascadia Code"/>
                                <w:color w:val="A31515"/>
                                <w:sz w:val="21"/>
                                <w:szCs w:val="21"/>
                                <w:lang w:eastAsia="es-ES"/>
                              </w:rPr>
                              <w:t>'No pertenece'</w:t>
                            </w:r>
                            <w:r w:rsidRPr="00EE5DB5">
                              <w:rPr>
                                <w:rFonts w:ascii="Cascadia Code" w:eastAsia="Times New Roman" w:hAnsi="Cascadia Code" w:cs="Cascadia Code"/>
                                <w:color w:val="222222"/>
                                <w:sz w:val="21"/>
                                <w:szCs w:val="21"/>
                                <w:lang w:eastAsia="es-ES"/>
                              </w:rPr>
                              <w:t>)</w:t>
                            </w:r>
                          </w:p>
                        </w:txbxContent>
                      </wps:txbx>
                      <wps:bodyPr rot="0" vert="horz" wrap="square" lIns="91440" tIns="45720" rIns="91440" bIns="45720" anchor="t" anchorCtr="0">
                        <a:spAutoFit/>
                      </wps:bodyPr>
                    </wps:wsp>
                  </a:graphicData>
                </a:graphic>
              </wp:inline>
            </w:drawing>
          </mc:Choice>
          <mc:Fallback>
            <w:pict>
              <v:shape w14:anchorId="2EFD5BE1" id="_x0000_s1028" type="#_x0000_t202" style="width:413.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">
                <v:textbox style="mso-fit-shape-to-text:t">
                  <w:txbxContent>
                    <w:p w14:paraId="2B9B468A" w14:textId="77777777" w:rsidR="00EE5DB5" w:rsidRPr="00EE5DB5" w:rsidRDefault="00EE5DB5" w:rsidP="00EE5DB5">
                      <w:pPr>
                        <w:shd w:val="clear" w:color="auto" w:fill="FFFFFF"/>
                        <w:spacing w:after="0" w:line="285" w:lineRule="atLeast"/>
                        <w:rPr>
                          <w:rFonts w:ascii="Cascadia Code" w:eastAsia="Times New Roman" w:hAnsi="Cascadia Code" w:cs="Cascadia Code"/>
                          <w:color w:val="000000"/>
                          <w:sz w:val="21"/>
                          <w:szCs w:val="21"/>
                          <w:lang w:val="en-GB" w:eastAsia="es-ES"/>
                        </w:rPr>
                      </w:pPr>
                      <w:proofErr w:type="spellStart"/>
                      <w:r w:rsidRPr="00EE5DB5">
                        <w:rPr>
                          <w:rFonts w:ascii="Cascadia Code" w:eastAsia="Times New Roman" w:hAnsi="Cascadia Code" w:cs="Cascadia Code"/>
                          <w:color w:val="001080"/>
                          <w:sz w:val="21"/>
                          <w:szCs w:val="21"/>
                          <w:lang w:val="en-GB" w:eastAsia="es-ES"/>
                        </w:rPr>
                        <w:t>elemento</w:t>
                      </w:r>
                      <w:proofErr w:type="spellEnd"/>
                      <w:r w:rsidRPr="00EE5DB5">
                        <w:rPr>
                          <w:rFonts w:ascii="Cascadia Code" w:eastAsia="Times New Roman" w:hAnsi="Cascadia Code" w:cs="Cascadia Code"/>
                          <w:color w:val="000000"/>
                          <w:sz w:val="21"/>
                          <w:szCs w:val="21"/>
                          <w:lang w:val="en-GB" w:eastAsia="es-ES"/>
                        </w:rPr>
                        <w:t xml:space="preserve"> = </w:t>
                      </w:r>
                      <w:r w:rsidRPr="00EE5DB5">
                        <w:rPr>
                          <w:rFonts w:ascii="Cascadia Code" w:eastAsia="Times New Roman" w:hAnsi="Cascadia Code" w:cs="Cascadia Code"/>
                          <w:color w:val="098658"/>
                          <w:sz w:val="21"/>
                          <w:szCs w:val="21"/>
                          <w:lang w:val="en-GB" w:eastAsia="es-ES"/>
                        </w:rPr>
                        <w:t>5</w:t>
                      </w:r>
                    </w:p>
                    <w:p w14:paraId="7EEDDED1" w14:textId="77777777" w:rsidR="00EE5DB5" w:rsidRPr="00EE5DB5" w:rsidRDefault="00EE5DB5" w:rsidP="00EE5DB5">
                      <w:pPr>
                        <w:shd w:val="clear" w:color="auto" w:fill="FFFFFF"/>
                        <w:spacing w:after="0" w:line="285" w:lineRule="atLeast"/>
                        <w:rPr>
                          <w:rFonts w:ascii="Cascadia Code" w:eastAsia="Times New Roman" w:hAnsi="Cascadia Code" w:cs="Cascadia Code"/>
                          <w:color w:val="000000"/>
                          <w:sz w:val="21"/>
                          <w:szCs w:val="21"/>
                          <w:lang w:val="en-GB" w:eastAsia="es-ES"/>
                        </w:rPr>
                      </w:pPr>
                      <w:proofErr w:type="spellStart"/>
                      <w:r w:rsidRPr="00EE5DB5">
                        <w:rPr>
                          <w:rFonts w:ascii="Cascadia Code" w:eastAsia="Times New Roman" w:hAnsi="Cascadia Code" w:cs="Cascadia Code"/>
                          <w:color w:val="001080"/>
                          <w:sz w:val="21"/>
                          <w:szCs w:val="21"/>
                          <w:lang w:val="en-GB" w:eastAsia="es-ES"/>
                        </w:rPr>
                        <w:t>lista</w:t>
                      </w:r>
                      <w:proofErr w:type="spellEnd"/>
                      <w:r w:rsidRPr="00EE5DB5">
                        <w:rPr>
                          <w:rFonts w:ascii="Cascadia Code" w:eastAsia="Times New Roman" w:hAnsi="Cascadia Code" w:cs="Cascadia Code"/>
                          <w:color w:val="000000"/>
                          <w:sz w:val="21"/>
                          <w:szCs w:val="21"/>
                          <w:lang w:val="en-GB" w:eastAsia="es-ES"/>
                        </w:rPr>
                        <w:t xml:space="preserve"> = </w:t>
                      </w:r>
                      <w:r w:rsidRPr="00EE5DB5">
                        <w:rPr>
                          <w:rFonts w:ascii="Cascadia Code" w:eastAsia="Times New Roman" w:hAnsi="Cascadia Code" w:cs="Cascadia Code"/>
                          <w:color w:val="222222"/>
                          <w:sz w:val="21"/>
                          <w:szCs w:val="21"/>
                          <w:lang w:val="en-GB" w:eastAsia="es-ES"/>
                        </w:rPr>
                        <w:t>[</w:t>
                      </w:r>
                      <w:r w:rsidRPr="00EE5DB5">
                        <w:rPr>
                          <w:rFonts w:ascii="Cascadia Code" w:eastAsia="Times New Roman" w:hAnsi="Cascadia Code" w:cs="Cascadia Code"/>
                          <w:color w:val="098658"/>
                          <w:sz w:val="21"/>
                          <w:szCs w:val="21"/>
                          <w:lang w:val="en-GB" w:eastAsia="es-ES"/>
                        </w:rPr>
                        <w:t>1</w:t>
                      </w:r>
                      <w:r w:rsidRPr="00EE5DB5">
                        <w:rPr>
                          <w:rFonts w:ascii="Cascadia Code" w:eastAsia="Times New Roman" w:hAnsi="Cascadia Code" w:cs="Cascadia Code"/>
                          <w:color w:val="222222"/>
                          <w:sz w:val="21"/>
                          <w:szCs w:val="21"/>
                          <w:lang w:val="en-GB" w:eastAsia="es-ES"/>
                        </w:rPr>
                        <w:t>,</w:t>
                      </w:r>
                      <w:r w:rsidRPr="00EE5DB5">
                        <w:rPr>
                          <w:rFonts w:ascii="Cascadia Code" w:eastAsia="Times New Roman" w:hAnsi="Cascadia Code" w:cs="Cascadia Code"/>
                          <w:color w:val="098658"/>
                          <w:sz w:val="21"/>
                          <w:szCs w:val="21"/>
                          <w:lang w:val="en-GB" w:eastAsia="es-ES"/>
                        </w:rPr>
                        <w:t>4</w:t>
                      </w:r>
                      <w:r w:rsidRPr="00EE5DB5">
                        <w:rPr>
                          <w:rFonts w:ascii="Cascadia Code" w:eastAsia="Times New Roman" w:hAnsi="Cascadia Code" w:cs="Cascadia Code"/>
                          <w:color w:val="222222"/>
                          <w:sz w:val="21"/>
                          <w:szCs w:val="21"/>
                          <w:lang w:val="en-GB" w:eastAsia="es-ES"/>
                        </w:rPr>
                        <w:t>,</w:t>
                      </w:r>
                      <w:r w:rsidRPr="00EE5DB5">
                        <w:rPr>
                          <w:rFonts w:ascii="Cascadia Code" w:eastAsia="Times New Roman" w:hAnsi="Cascadia Code" w:cs="Cascadia Code"/>
                          <w:color w:val="098658"/>
                          <w:sz w:val="21"/>
                          <w:szCs w:val="21"/>
                          <w:lang w:val="en-GB" w:eastAsia="es-ES"/>
                        </w:rPr>
                        <w:t>5</w:t>
                      </w:r>
                      <w:r w:rsidRPr="00EE5DB5">
                        <w:rPr>
                          <w:rFonts w:ascii="Cascadia Code" w:eastAsia="Times New Roman" w:hAnsi="Cascadia Code" w:cs="Cascadia Code"/>
                          <w:color w:val="222222"/>
                          <w:sz w:val="21"/>
                          <w:szCs w:val="21"/>
                          <w:lang w:val="en-GB" w:eastAsia="es-ES"/>
                        </w:rPr>
                        <w:t>,</w:t>
                      </w:r>
                      <w:r w:rsidRPr="00EE5DB5">
                        <w:rPr>
                          <w:rFonts w:ascii="Cascadia Code" w:eastAsia="Times New Roman" w:hAnsi="Cascadia Code" w:cs="Cascadia Code"/>
                          <w:color w:val="098658"/>
                          <w:sz w:val="21"/>
                          <w:szCs w:val="21"/>
                          <w:lang w:val="en-GB" w:eastAsia="es-ES"/>
                        </w:rPr>
                        <w:t>1</w:t>
                      </w:r>
                      <w:r w:rsidRPr="00EE5DB5">
                        <w:rPr>
                          <w:rFonts w:ascii="Cascadia Code" w:eastAsia="Times New Roman" w:hAnsi="Cascadia Code" w:cs="Cascadia Code"/>
                          <w:color w:val="222222"/>
                          <w:sz w:val="21"/>
                          <w:szCs w:val="21"/>
                          <w:lang w:val="en-GB" w:eastAsia="es-ES"/>
                        </w:rPr>
                        <w:t>,</w:t>
                      </w:r>
                      <w:r w:rsidRPr="00EE5DB5">
                        <w:rPr>
                          <w:rFonts w:ascii="Cascadia Code" w:eastAsia="Times New Roman" w:hAnsi="Cascadia Code" w:cs="Cascadia Code"/>
                          <w:color w:val="098658"/>
                          <w:sz w:val="21"/>
                          <w:szCs w:val="21"/>
                          <w:lang w:val="en-GB" w:eastAsia="es-ES"/>
                        </w:rPr>
                        <w:t>3</w:t>
                      </w:r>
                      <w:r w:rsidRPr="00EE5DB5">
                        <w:rPr>
                          <w:rFonts w:ascii="Cascadia Code" w:eastAsia="Times New Roman" w:hAnsi="Cascadia Code" w:cs="Cascadia Code"/>
                          <w:color w:val="222222"/>
                          <w:sz w:val="21"/>
                          <w:szCs w:val="21"/>
                          <w:lang w:val="en-GB" w:eastAsia="es-ES"/>
                        </w:rPr>
                        <w:t>,</w:t>
                      </w:r>
                      <w:r w:rsidRPr="00EE5DB5">
                        <w:rPr>
                          <w:rFonts w:ascii="Cascadia Code" w:eastAsia="Times New Roman" w:hAnsi="Cascadia Code" w:cs="Cascadia Code"/>
                          <w:color w:val="098658"/>
                          <w:sz w:val="21"/>
                          <w:szCs w:val="21"/>
                          <w:lang w:val="en-GB" w:eastAsia="es-ES"/>
                        </w:rPr>
                        <w:t>8</w:t>
                      </w:r>
                      <w:r w:rsidRPr="00EE5DB5">
                        <w:rPr>
                          <w:rFonts w:ascii="Cascadia Code" w:eastAsia="Times New Roman" w:hAnsi="Cascadia Code" w:cs="Cascadia Code"/>
                          <w:color w:val="222222"/>
                          <w:sz w:val="21"/>
                          <w:szCs w:val="21"/>
                          <w:lang w:val="en-GB" w:eastAsia="es-ES"/>
                        </w:rPr>
                        <w:t>]</w:t>
                      </w:r>
                    </w:p>
                    <w:p w14:paraId="0689EB18" w14:textId="77777777" w:rsidR="00EE5DB5" w:rsidRPr="00EE5DB5" w:rsidRDefault="00EE5DB5" w:rsidP="00EE5DB5">
                      <w:pPr>
                        <w:shd w:val="clear" w:color="auto" w:fill="FFFFFF"/>
                        <w:spacing w:after="0" w:line="285" w:lineRule="atLeast"/>
                        <w:rPr>
                          <w:rFonts w:ascii="Cascadia Code" w:eastAsia="Times New Roman" w:hAnsi="Cascadia Code" w:cs="Cascadia Code"/>
                          <w:color w:val="000000"/>
                          <w:sz w:val="21"/>
                          <w:szCs w:val="21"/>
                          <w:lang w:val="en-GB" w:eastAsia="es-ES"/>
                        </w:rPr>
                      </w:pPr>
                    </w:p>
                    <w:p w14:paraId="740CB23C" w14:textId="77777777" w:rsidR="00EE5DB5" w:rsidRPr="00EE5DB5" w:rsidRDefault="00EE5DB5" w:rsidP="00EE5DB5">
                      <w:pPr>
                        <w:shd w:val="clear" w:color="auto" w:fill="FFFFFF"/>
                        <w:spacing w:after="0" w:line="285" w:lineRule="atLeast"/>
                        <w:rPr>
                          <w:rFonts w:ascii="Cascadia Code" w:eastAsia="Times New Roman" w:hAnsi="Cascadia Code" w:cs="Cascadia Code"/>
                          <w:color w:val="000000"/>
                          <w:sz w:val="21"/>
                          <w:szCs w:val="21"/>
                          <w:lang w:val="en-GB" w:eastAsia="es-ES"/>
                        </w:rPr>
                      </w:pPr>
                      <w:r w:rsidRPr="00EE5DB5">
                        <w:rPr>
                          <w:rFonts w:ascii="Cascadia Code" w:eastAsia="Times New Roman" w:hAnsi="Cascadia Code" w:cs="Cascadia Code"/>
                          <w:color w:val="AF00DB"/>
                          <w:sz w:val="21"/>
                          <w:szCs w:val="21"/>
                          <w:lang w:val="en-GB" w:eastAsia="es-ES"/>
                        </w:rPr>
                        <w:t>for</w:t>
                      </w:r>
                      <w:r w:rsidRPr="00EE5DB5">
                        <w:rPr>
                          <w:rFonts w:ascii="Cascadia Code" w:eastAsia="Times New Roman" w:hAnsi="Cascadia Code" w:cs="Cascadia Code"/>
                          <w:color w:val="000000"/>
                          <w:sz w:val="21"/>
                          <w:szCs w:val="21"/>
                          <w:lang w:val="en-GB" w:eastAsia="es-ES"/>
                        </w:rPr>
                        <w:t xml:space="preserve"> </w:t>
                      </w:r>
                      <w:proofErr w:type="spellStart"/>
                      <w:r w:rsidRPr="00EE5DB5">
                        <w:rPr>
                          <w:rFonts w:ascii="Cascadia Code" w:eastAsia="Times New Roman" w:hAnsi="Cascadia Code" w:cs="Cascadia Code"/>
                          <w:color w:val="001080"/>
                          <w:sz w:val="21"/>
                          <w:szCs w:val="21"/>
                          <w:lang w:val="en-GB" w:eastAsia="es-ES"/>
                        </w:rPr>
                        <w:t>i</w:t>
                      </w:r>
                      <w:proofErr w:type="spellEnd"/>
                      <w:r w:rsidRPr="00EE5DB5">
                        <w:rPr>
                          <w:rFonts w:ascii="Cascadia Code" w:eastAsia="Times New Roman" w:hAnsi="Cascadia Code" w:cs="Cascadia Code"/>
                          <w:color w:val="000000"/>
                          <w:sz w:val="21"/>
                          <w:szCs w:val="21"/>
                          <w:lang w:val="en-GB" w:eastAsia="es-ES"/>
                        </w:rPr>
                        <w:t xml:space="preserve"> </w:t>
                      </w:r>
                      <w:r w:rsidRPr="00EE5DB5">
                        <w:rPr>
                          <w:rFonts w:ascii="Cascadia Code" w:eastAsia="Times New Roman" w:hAnsi="Cascadia Code" w:cs="Cascadia Code"/>
                          <w:color w:val="AF00DB"/>
                          <w:sz w:val="21"/>
                          <w:szCs w:val="21"/>
                          <w:lang w:val="en-GB" w:eastAsia="es-ES"/>
                        </w:rPr>
                        <w:t>in</w:t>
                      </w:r>
                      <w:r w:rsidRPr="00EE5DB5">
                        <w:rPr>
                          <w:rFonts w:ascii="Cascadia Code" w:eastAsia="Times New Roman" w:hAnsi="Cascadia Code" w:cs="Cascadia Code"/>
                          <w:color w:val="000000"/>
                          <w:sz w:val="21"/>
                          <w:szCs w:val="21"/>
                          <w:lang w:val="en-GB" w:eastAsia="es-ES"/>
                        </w:rPr>
                        <w:t xml:space="preserve"> </w:t>
                      </w:r>
                      <w:proofErr w:type="spellStart"/>
                      <w:r w:rsidRPr="00EE5DB5">
                        <w:rPr>
                          <w:rFonts w:ascii="Cascadia Code" w:eastAsia="Times New Roman" w:hAnsi="Cascadia Code" w:cs="Cascadia Code"/>
                          <w:color w:val="001080"/>
                          <w:sz w:val="21"/>
                          <w:szCs w:val="21"/>
                          <w:lang w:val="en-GB" w:eastAsia="es-ES"/>
                        </w:rPr>
                        <w:t>lista</w:t>
                      </w:r>
                      <w:proofErr w:type="spellEnd"/>
                      <w:r w:rsidRPr="00EE5DB5">
                        <w:rPr>
                          <w:rFonts w:ascii="Cascadia Code" w:eastAsia="Times New Roman" w:hAnsi="Cascadia Code" w:cs="Cascadia Code"/>
                          <w:color w:val="222222"/>
                          <w:sz w:val="21"/>
                          <w:szCs w:val="21"/>
                          <w:lang w:val="en-GB" w:eastAsia="es-ES"/>
                        </w:rPr>
                        <w:t>:</w:t>
                      </w:r>
                    </w:p>
                    <w:p w14:paraId="261EA2AE" w14:textId="77777777" w:rsidR="00EE5DB5" w:rsidRPr="00EE5DB5" w:rsidRDefault="00EE5DB5" w:rsidP="00EE5DB5">
                      <w:pPr>
                        <w:shd w:val="clear" w:color="auto" w:fill="FFFFFF"/>
                        <w:spacing w:after="0" w:line="285" w:lineRule="atLeast"/>
                        <w:rPr>
                          <w:rFonts w:ascii="Cascadia Code" w:eastAsia="Times New Roman" w:hAnsi="Cascadia Code" w:cs="Cascadia Code"/>
                          <w:color w:val="000000"/>
                          <w:sz w:val="21"/>
                          <w:szCs w:val="21"/>
                          <w:lang w:val="en-GB" w:eastAsia="es-ES"/>
                        </w:rPr>
                      </w:pPr>
                      <w:r w:rsidRPr="00EE5DB5">
                        <w:rPr>
                          <w:rFonts w:ascii="Cascadia Code" w:eastAsia="Times New Roman" w:hAnsi="Cascadia Code" w:cs="Cascadia Code"/>
                          <w:color w:val="000000"/>
                          <w:sz w:val="21"/>
                          <w:szCs w:val="21"/>
                          <w:lang w:val="en-GB" w:eastAsia="es-ES"/>
                        </w:rPr>
                        <w:t xml:space="preserve">    </w:t>
                      </w:r>
                      <w:r w:rsidRPr="00EE5DB5">
                        <w:rPr>
                          <w:rFonts w:ascii="Cascadia Code" w:eastAsia="Times New Roman" w:hAnsi="Cascadia Code" w:cs="Cascadia Code"/>
                          <w:color w:val="008000"/>
                          <w:sz w:val="21"/>
                          <w:szCs w:val="21"/>
                          <w:lang w:val="en-GB" w:eastAsia="es-ES"/>
                        </w:rPr>
                        <w:t xml:space="preserve">#if </w:t>
                      </w:r>
                      <w:proofErr w:type="spellStart"/>
                      <w:r w:rsidRPr="00EE5DB5">
                        <w:rPr>
                          <w:rFonts w:ascii="Cascadia Code" w:eastAsia="Times New Roman" w:hAnsi="Cascadia Code" w:cs="Cascadia Code"/>
                          <w:color w:val="008000"/>
                          <w:sz w:val="21"/>
                          <w:szCs w:val="21"/>
                          <w:lang w:val="en-GB" w:eastAsia="es-ES"/>
                        </w:rPr>
                        <w:t>elemento</w:t>
                      </w:r>
                      <w:proofErr w:type="spellEnd"/>
                      <w:r w:rsidRPr="00EE5DB5">
                        <w:rPr>
                          <w:rFonts w:ascii="Cascadia Code" w:eastAsia="Times New Roman" w:hAnsi="Cascadia Code" w:cs="Cascadia Code"/>
                          <w:color w:val="008000"/>
                          <w:sz w:val="21"/>
                          <w:szCs w:val="21"/>
                          <w:lang w:val="en-GB" w:eastAsia="es-ES"/>
                        </w:rPr>
                        <w:t xml:space="preserve"> == i: </w:t>
                      </w:r>
                    </w:p>
                    <w:p w14:paraId="0053C2DC" w14:textId="77777777" w:rsidR="00EE5DB5" w:rsidRPr="00EE5DB5" w:rsidRDefault="00EE5DB5" w:rsidP="00EE5DB5">
                      <w:pPr>
                        <w:shd w:val="clear" w:color="auto" w:fill="FFFFFF"/>
                        <w:spacing w:after="0" w:line="285" w:lineRule="atLeast"/>
                        <w:rPr>
                          <w:rFonts w:ascii="Cascadia Code" w:eastAsia="Times New Roman" w:hAnsi="Cascadia Code" w:cs="Cascadia Code"/>
                          <w:color w:val="000000"/>
                          <w:sz w:val="21"/>
                          <w:szCs w:val="21"/>
                          <w:lang w:eastAsia="es-ES"/>
                        </w:rPr>
                      </w:pPr>
                      <w:r w:rsidRPr="00EE5DB5">
                        <w:rPr>
                          <w:rFonts w:ascii="Cascadia Code" w:eastAsia="Times New Roman" w:hAnsi="Cascadia Code" w:cs="Cascadia Code"/>
                          <w:color w:val="000000"/>
                          <w:sz w:val="21"/>
                          <w:szCs w:val="21"/>
                          <w:lang w:val="en-GB" w:eastAsia="es-ES"/>
                        </w:rPr>
                        <w:t xml:space="preserve">        </w:t>
                      </w:r>
                      <w:r w:rsidRPr="00EE5DB5">
                        <w:rPr>
                          <w:rFonts w:ascii="Cascadia Code" w:eastAsia="Times New Roman" w:hAnsi="Cascadia Code" w:cs="Cascadia Code"/>
                          <w:color w:val="008000"/>
                          <w:sz w:val="21"/>
                          <w:szCs w:val="21"/>
                          <w:lang w:eastAsia="es-ES"/>
                        </w:rPr>
                        <w:t xml:space="preserve"># Línea </w:t>
                      </w:r>
                      <w:proofErr w:type="spellStart"/>
                      <w:r w:rsidRPr="00EE5DB5">
                        <w:rPr>
                          <w:rFonts w:ascii="Cascadia Code" w:eastAsia="Times New Roman" w:hAnsi="Cascadia Code" w:cs="Cascadia Code"/>
                          <w:color w:val="008000"/>
                          <w:sz w:val="21"/>
                          <w:szCs w:val="21"/>
                          <w:lang w:eastAsia="es-ES"/>
                        </w:rPr>
                        <w:t>erronea</w:t>
                      </w:r>
                      <w:proofErr w:type="spellEnd"/>
                      <w:r w:rsidRPr="00EE5DB5">
                        <w:rPr>
                          <w:rFonts w:ascii="Cascadia Code" w:eastAsia="Times New Roman" w:hAnsi="Cascadia Code" w:cs="Cascadia Code"/>
                          <w:color w:val="008000"/>
                          <w:sz w:val="21"/>
                          <w:szCs w:val="21"/>
                          <w:lang w:eastAsia="es-ES"/>
                        </w:rPr>
                        <w:t xml:space="preserve">: ahora mismo </w:t>
                      </w:r>
                      <w:proofErr w:type="spellStart"/>
                      <w:r w:rsidRPr="00EE5DB5">
                        <w:rPr>
                          <w:rFonts w:ascii="Cascadia Code" w:eastAsia="Times New Roman" w:hAnsi="Cascadia Code" w:cs="Cascadia Code"/>
                          <w:color w:val="008000"/>
                          <w:sz w:val="21"/>
                          <w:szCs w:val="21"/>
                          <w:lang w:eastAsia="es-ES"/>
                        </w:rPr>
                        <w:t>esta</w:t>
                      </w:r>
                      <w:proofErr w:type="spellEnd"/>
                      <w:r w:rsidRPr="00EE5DB5">
                        <w:rPr>
                          <w:rFonts w:ascii="Cascadia Code" w:eastAsia="Times New Roman" w:hAnsi="Cascadia Code" w:cs="Cascadia Code"/>
                          <w:color w:val="008000"/>
                          <w:sz w:val="21"/>
                          <w:szCs w:val="21"/>
                          <w:lang w:eastAsia="es-ES"/>
                        </w:rPr>
                        <w:t xml:space="preserve"> comparando el elemento con la i del </w:t>
                      </w:r>
                      <w:proofErr w:type="spellStart"/>
                      <w:r w:rsidRPr="00EE5DB5">
                        <w:rPr>
                          <w:rFonts w:ascii="Cascadia Code" w:eastAsia="Times New Roman" w:hAnsi="Cascadia Code" w:cs="Cascadia Code"/>
                          <w:color w:val="008000"/>
                          <w:sz w:val="21"/>
                          <w:szCs w:val="21"/>
                          <w:lang w:eastAsia="es-ES"/>
                        </w:rPr>
                        <w:t>for</w:t>
                      </w:r>
                      <w:proofErr w:type="spellEnd"/>
                      <w:r w:rsidRPr="00EE5DB5">
                        <w:rPr>
                          <w:rFonts w:ascii="Cascadia Code" w:eastAsia="Times New Roman" w:hAnsi="Cascadia Code" w:cs="Cascadia Code"/>
                          <w:color w:val="008000"/>
                          <w:sz w:val="21"/>
                          <w:szCs w:val="21"/>
                          <w:lang w:eastAsia="es-ES"/>
                        </w:rPr>
                        <w:t xml:space="preserve">, </w:t>
                      </w:r>
                    </w:p>
                    <w:p w14:paraId="286716A3" w14:textId="77777777" w:rsidR="00EE5DB5" w:rsidRPr="00EE5DB5" w:rsidRDefault="00EE5DB5" w:rsidP="00EE5DB5">
                      <w:pPr>
                        <w:shd w:val="clear" w:color="auto" w:fill="FFFFFF"/>
                        <w:spacing w:after="0" w:line="285" w:lineRule="atLeast"/>
                        <w:rPr>
                          <w:rFonts w:ascii="Cascadia Code" w:eastAsia="Times New Roman" w:hAnsi="Cascadia Code" w:cs="Cascadia Code"/>
                          <w:color w:val="000000"/>
                          <w:sz w:val="21"/>
                          <w:szCs w:val="21"/>
                          <w:lang w:eastAsia="es-ES"/>
                        </w:rPr>
                      </w:pPr>
                      <w:r w:rsidRPr="00EE5DB5">
                        <w:rPr>
                          <w:rFonts w:ascii="Cascadia Code" w:eastAsia="Times New Roman" w:hAnsi="Cascadia Code" w:cs="Cascadia Code"/>
                          <w:color w:val="000000"/>
                          <w:sz w:val="21"/>
                          <w:szCs w:val="21"/>
                          <w:lang w:eastAsia="es-ES"/>
                        </w:rPr>
                        <w:t xml:space="preserve">        </w:t>
                      </w:r>
                      <w:r w:rsidRPr="00EE5DB5">
                        <w:rPr>
                          <w:rFonts w:ascii="Cascadia Code" w:eastAsia="Times New Roman" w:hAnsi="Cascadia Code" w:cs="Cascadia Code"/>
                          <w:color w:val="008000"/>
                          <w:sz w:val="21"/>
                          <w:szCs w:val="21"/>
                          <w:lang w:eastAsia="es-ES"/>
                        </w:rPr>
                        <w:t xml:space="preserve"># por lo tanto, esta </w:t>
                      </w:r>
                      <w:proofErr w:type="spellStart"/>
                      <w:r w:rsidRPr="00EE5DB5">
                        <w:rPr>
                          <w:rFonts w:ascii="Cascadia Code" w:eastAsia="Times New Roman" w:hAnsi="Cascadia Code" w:cs="Cascadia Code"/>
                          <w:color w:val="008000"/>
                          <w:sz w:val="21"/>
                          <w:szCs w:val="21"/>
                          <w:lang w:eastAsia="es-ES"/>
                        </w:rPr>
                        <w:t>comaprandolo</w:t>
                      </w:r>
                      <w:proofErr w:type="spellEnd"/>
                      <w:r w:rsidRPr="00EE5DB5">
                        <w:rPr>
                          <w:rFonts w:ascii="Cascadia Code" w:eastAsia="Times New Roman" w:hAnsi="Cascadia Code" w:cs="Cascadia Code"/>
                          <w:color w:val="008000"/>
                          <w:sz w:val="21"/>
                          <w:szCs w:val="21"/>
                          <w:lang w:eastAsia="es-ES"/>
                        </w:rPr>
                        <w:t xml:space="preserve"> con la variable temporal en vez de la lista. </w:t>
                      </w:r>
                    </w:p>
                    <w:p w14:paraId="15DC4535" w14:textId="77777777" w:rsidR="00EE5DB5" w:rsidRPr="00EE5DB5" w:rsidRDefault="00EE5DB5" w:rsidP="00EE5DB5">
                      <w:pPr>
                        <w:shd w:val="clear" w:color="auto" w:fill="FFFFFF"/>
                        <w:spacing w:after="0" w:line="285" w:lineRule="atLeast"/>
                        <w:rPr>
                          <w:rFonts w:ascii="Cascadia Code" w:eastAsia="Times New Roman" w:hAnsi="Cascadia Code" w:cs="Cascadia Code"/>
                          <w:color w:val="000000"/>
                          <w:sz w:val="21"/>
                          <w:szCs w:val="21"/>
                          <w:lang w:eastAsia="es-ES"/>
                        </w:rPr>
                      </w:pPr>
                      <w:r w:rsidRPr="00EE5DB5">
                        <w:rPr>
                          <w:rFonts w:ascii="Cascadia Code" w:eastAsia="Times New Roman" w:hAnsi="Cascadia Code" w:cs="Cascadia Code"/>
                          <w:color w:val="000000"/>
                          <w:sz w:val="21"/>
                          <w:szCs w:val="21"/>
                          <w:lang w:eastAsia="es-ES"/>
                        </w:rPr>
                        <w:t xml:space="preserve">        </w:t>
                      </w:r>
                      <w:r w:rsidRPr="00EE5DB5">
                        <w:rPr>
                          <w:rFonts w:ascii="Cascadia Code" w:eastAsia="Times New Roman" w:hAnsi="Cascadia Code" w:cs="Cascadia Code"/>
                          <w:color w:val="008000"/>
                          <w:sz w:val="21"/>
                          <w:szCs w:val="21"/>
                          <w:lang w:eastAsia="es-ES"/>
                        </w:rPr>
                        <w:t># se resolvería cambiando elemento == i por elemento in lista:</w:t>
                      </w:r>
                    </w:p>
                    <w:p w14:paraId="3E57C9E3" w14:textId="77777777" w:rsidR="00EE5DB5" w:rsidRPr="00EE5DB5" w:rsidRDefault="00EE5DB5" w:rsidP="00EE5DB5">
                      <w:pPr>
                        <w:shd w:val="clear" w:color="auto" w:fill="FFFFFF"/>
                        <w:spacing w:after="0" w:line="285" w:lineRule="atLeast"/>
                        <w:rPr>
                          <w:rFonts w:ascii="Cascadia Code" w:eastAsia="Times New Roman" w:hAnsi="Cascadia Code" w:cs="Cascadia Code"/>
                          <w:color w:val="000000"/>
                          <w:sz w:val="21"/>
                          <w:szCs w:val="21"/>
                          <w:lang w:val="en-GB" w:eastAsia="es-ES"/>
                        </w:rPr>
                      </w:pPr>
                      <w:r w:rsidRPr="00EE5DB5">
                        <w:rPr>
                          <w:rFonts w:ascii="Cascadia Code" w:eastAsia="Times New Roman" w:hAnsi="Cascadia Code" w:cs="Cascadia Code"/>
                          <w:color w:val="000000"/>
                          <w:sz w:val="21"/>
                          <w:szCs w:val="21"/>
                          <w:lang w:eastAsia="es-ES"/>
                        </w:rPr>
                        <w:t xml:space="preserve">    </w:t>
                      </w:r>
                      <w:r w:rsidRPr="00EE5DB5">
                        <w:rPr>
                          <w:rFonts w:ascii="Cascadia Code" w:eastAsia="Times New Roman" w:hAnsi="Cascadia Code" w:cs="Cascadia Code"/>
                          <w:color w:val="AF00DB"/>
                          <w:sz w:val="21"/>
                          <w:szCs w:val="21"/>
                          <w:lang w:val="en-GB" w:eastAsia="es-ES"/>
                        </w:rPr>
                        <w:t>if</w:t>
                      </w:r>
                      <w:r w:rsidRPr="00EE5DB5">
                        <w:rPr>
                          <w:rFonts w:ascii="Cascadia Code" w:eastAsia="Times New Roman" w:hAnsi="Cascadia Code" w:cs="Cascadia Code"/>
                          <w:color w:val="000000"/>
                          <w:sz w:val="21"/>
                          <w:szCs w:val="21"/>
                          <w:lang w:val="en-GB" w:eastAsia="es-ES"/>
                        </w:rPr>
                        <w:t xml:space="preserve"> </w:t>
                      </w:r>
                      <w:proofErr w:type="spellStart"/>
                      <w:r w:rsidRPr="00EE5DB5">
                        <w:rPr>
                          <w:rFonts w:ascii="Cascadia Code" w:eastAsia="Times New Roman" w:hAnsi="Cascadia Code" w:cs="Cascadia Code"/>
                          <w:color w:val="001080"/>
                          <w:sz w:val="21"/>
                          <w:szCs w:val="21"/>
                          <w:lang w:val="en-GB" w:eastAsia="es-ES"/>
                        </w:rPr>
                        <w:t>elemento</w:t>
                      </w:r>
                      <w:proofErr w:type="spellEnd"/>
                      <w:r w:rsidRPr="00EE5DB5">
                        <w:rPr>
                          <w:rFonts w:ascii="Cascadia Code" w:eastAsia="Times New Roman" w:hAnsi="Cascadia Code" w:cs="Cascadia Code"/>
                          <w:color w:val="000000"/>
                          <w:sz w:val="21"/>
                          <w:szCs w:val="21"/>
                          <w:lang w:val="en-GB" w:eastAsia="es-ES"/>
                        </w:rPr>
                        <w:t xml:space="preserve"> </w:t>
                      </w:r>
                      <w:r w:rsidRPr="00EE5DB5">
                        <w:rPr>
                          <w:rFonts w:ascii="Cascadia Code" w:eastAsia="Times New Roman" w:hAnsi="Cascadia Code" w:cs="Cascadia Code"/>
                          <w:color w:val="0000FF"/>
                          <w:sz w:val="21"/>
                          <w:szCs w:val="21"/>
                          <w:lang w:val="en-GB" w:eastAsia="es-ES"/>
                        </w:rPr>
                        <w:t>in</w:t>
                      </w:r>
                      <w:r w:rsidRPr="00EE5DB5">
                        <w:rPr>
                          <w:rFonts w:ascii="Cascadia Code" w:eastAsia="Times New Roman" w:hAnsi="Cascadia Code" w:cs="Cascadia Code"/>
                          <w:color w:val="000000"/>
                          <w:sz w:val="21"/>
                          <w:szCs w:val="21"/>
                          <w:lang w:val="en-GB" w:eastAsia="es-ES"/>
                        </w:rPr>
                        <w:t xml:space="preserve"> </w:t>
                      </w:r>
                      <w:proofErr w:type="spellStart"/>
                      <w:r w:rsidRPr="00EE5DB5">
                        <w:rPr>
                          <w:rFonts w:ascii="Cascadia Code" w:eastAsia="Times New Roman" w:hAnsi="Cascadia Code" w:cs="Cascadia Code"/>
                          <w:color w:val="001080"/>
                          <w:sz w:val="21"/>
                          <w:szCs w:val="21"/>
                          <w:lang w:val="en-GB" w:eastAsia="es-ES"/>
                        </w:rPr>
                        <w:t>lista</w:t>
                      </w:r>
                      <w:proofErr w:type="spellEnd"/>
                      <w:r w:rsidRPr="00EE5DB5">
                        <w:rPr>
                          <w:rFonts w:ascii="Cascadia Code" w:eastAsia="Times New Roman" w:hAnsi="Cascadia Code" w:cs="Cascadia Code"/>
                          <w:color w:val="222222"/>
                          <w:sz w:val="21"/>
                          <w:szCs w:val="21"/>
                          <w:lang w:val="en-GB" w:eastAsia="es-ES"/>
                        </w:rPr>
                        <w:t>:</w:t>
                      </w:r>
                    </w:p>
                    <w:p w14:paraId="48E8D5D1" w14:textId="77777777" w:rsidR="00EE5DB5" w:rsidRPr="00EE5DB5" w:rsidRDefault="00EE5DB5" w:rsidP="00EE5DB5">
                      <w:pPr>
                        <w:shd w:val="clear" w:color="auto" w:fill="FFFFFF"/>
                        <w:spacing w:after="0" w:line="285" w:lineRule="atLeast"/>
                        <w:rPr>
                          <w:rFonts w:ascii="Cascadia Code" w:eastAsia="Times New Roman" w:hAnsi="Cascadia Code" w:cs="Cascadia Code"/>
                          <w:color w:val="000000"/>
                          <w:sz w:val="21"/>
                          <w:szCs w:val="21"/>
                          <w:lang w:val="en-GB" w:eastAsia="es-ES"/>
                        </w:rPr>
                      </w:pPr>
                      <w:r w:rsidRPr="00EE5DB5">
                        <w:rPr>
                          <w:rFonts w:ascii="Cascadia Code" w:eastAsia="Times New Roman" w:hAnsi="Cascadia Code" w:cs="Cascadia Code"/>
                          <w:color w:val="000000"/>
                          <w:sz w:val="21"/>
                          <w:szCs w:val="21"/>
                          <w:lang w:val="en-GB" w:eastAsia="es-ES"/>
                        </w:rPr>
                        <w:t xml:space="preserve">        </w:t>
                      </w:r>
                      <w:proofErr w:type="spellStart"/>
                      <w:r w:rsidRPr="00EE5DB5">
                        <w:rPr>
                          <w:rFonts w:ascii="Cascadia Code" w:eastAsia="Times New Roman" w:hAnsi="Cascadia Code" w:cs="Cascadia Code"/>
                          <w:color w:val="001080"/>
                          <w:sz w:val="21"/>
                          <w:szCs w:val="21"/>
                          <w:lang w:val="en-GB" w:eastAsia="es-ES"/>
                        </w:rPr>
                        <w:t>pertenece</w:t>
                      </w:r>
                      <w:proofErr w:type="spellEnd"/>
                      <w:r w:rsidRPr="00EE5DB5">
                        <w:rPr>
                          <w:rFonts w:ascii="Cascadia Code" w:eastAsia="Times New Roman" w:hAnsi="Cascadia Code" w:cs="Cascadia Code"/>
                          <w:color w:val="000000"/>
                          <w:sz w:val="21"/>
                          <w:szCs w:val="21"/>
                          <w:lang w:val="en-GB" w:eastAsia="es-ES"/>
                        </w:rPr>
                        <w:t xml:space="preserve"> = </w:t>
                      </w:r>
                      <w:r w:rsidRPr="00EE5DB5">
                        <w:rPr>
                          <w:rFonts w:ascii="Cascadia Code" w:eastAsia="Times New Roman" w:hAnsi="Cascadia Code" w:cs="Cascadia Code"/>
                          <w:color w:val="0000FF"/>
                          <w:sz w:val="21"/>
                          <w:szCs w:val="21"/>
                          <w:lang w:val="en-GB" w:eastAsia="es-ES"/>
                        </w:rPr>
                        <w:t>True</w:t>
                      </w:r>
                    </w:p>
                    <w:p w14:paraId="275F904A" w14:textId="77777777" w:rsidR="00EE5DB5" w:rsidRPr="00EE5DB5" w:rsidRDefault="00EE5DB5" w:rsidP="00EE5DB5">
                      <w:pPr>
                        <w:shd w:val="clear" w:color="auto" w:fill="FFFFFF"/>
                        <w:spacing w:after="0" w:line="285" w:lineRule="atLeast"/>
                        <w:rPr>
                          <w:rFonts w:ascii="Cascadia Code" w:eastAsia="Times New Roman" w:hAnsi="Cascadia Code" w:cs="Cascadia Code"/>
                          <w:color w:val="000000"/>
                          <w:sz w:val="21"/>
                          <w:szCs w:val="21"/>
                          <w:lang w:val="en-GB" w:eastAsia="es-ES"/>
                        </w:rPr>
                      </w:pPr>
                      <w:r w:rsidRPr="00EE5DB5">
                        <w:rPr>
                          <w:rFonts w:ascii="Cascadia Code" w:eastAsia="Times New Roman" w:hAnsi="Cascadia Code" w:cs="Cascadia Code"/>
                          <w:color w:val="000000"/>
                          <w:sz w:val="21"/>
                          <w:szCs w:val="21"/>
                          <w:lang w:val="en-GB" w:eastAsia="es-ES"/>
                        </w:rPr>
                        <w:t xml:space="preserve">    </w:t>
                      </w:r>
                      <w:r w:rsidRPr="00EE5DB5">
                        <w:rPr>
                          <w:rFonts w:ascii="Cascadia Code" w:eastAsia="Times New Roman" w:hAnsi="Cascadia Code" w:cs="Cascadia Code"/>
                          <w:color w:val="AF00DB"/>
                          <w:sz w:val="21"/>
                          <w:szCs w:val="21"/>
                          <w:lang w:val="en-GB" w:eastAsia="es-ES"/>
                        </w:rPr>
                        <w:t>else</w:t>
                      </w:r>
                      <w:r w:rsidRPr="00EE5DB5">
                        <w:rPr>
                          <w:rFonts w:ascii="Cascadia Code" w:eastAsia="Times New Roman" w:hAnsi="Cascadia Code" w:cs="Cascadia Code"/>
                          <w:color w:val="222222"/>
                          <w:sz w:val="21"/>
                          <w:szCs w:val="21"/>
                          <w:lang w:val="en-GB" w:eastAsia="es-ES"/>
                        </w:rPr>
                        <w:t>:</w:t>
                      </w:r>
                      <w:r w:rsidRPr="00EE5DB5">
                        <w:rPr>
                          <w:rFonts w:ascii="Cascadia Code" w:eastAsia="Times New Roman" w:hAnsi="Cascadia Code" w:cs="Cascadia Code"/>
                          <w:color w:val="000000"/>
                          <w:sz w:val="21"/>
                          <w:szCs w:val="21"/>
                          <w:lang w:val="en-GB" w:eastAsia="es-ES"/>
                        </w:rPr>
                        <w:t xml:space="preserve"> </w:t>
                      </w:r>
                    </w:p>
                    <w:p w14:paraId="182F26CD" w14:textId="77777777" w:rsidR="00EE5DB5" w:rsidRPr="00EE5DB5" w:rsidRDefault="00EE5DB5" w:rsidP="00EE5DB5">
                      <w:pPr>
                        <w:shd w:val="clear" w:color="auto" w:fill="FFFFFF"/>
                        <w:spacing w:after="0" w:line="285" w:lineRule="atLeast"/>
                        <w:rPr>
                          <w:rFonts w:ascii="Cascadia Code" w:eastAsia="Times New Roman" w:hAnsi="Cascadia Code" w:cs="Cascadia Code"/>
                          <w:color w:val="000000"/>
                          <w:sz w:val="21"/>
                          <w:szCs w:val="21"/>
                          <w:lang w:val="en-GB" w:eastAsia="es-ES"/>
                        </w:rPr>
                      </w:pPr>
                      <w:r w:rsidRPr="00EE5DB5">
                        <w:rPr>
                          <w:rFonts w:ascii="Cascadia Code" w:eastAsia="Times New Roman" w:hAnsi="Cascadia Code" w:cs="Cascadia Code"/>
                          <w:color w:val="000000"/>
                          <w:sz w:val="21"/>
                          <w:szCs w:val="21"/>
                          <w:lang w:val="en-GB" w:eastAsia="es-ES"/>
                        </w:rPr>
                        <w:t xml:space="preserve">        </w:t>
                      </w:r>
                      <w:proofErr w:type="spellStart"/>
                      <w:r w:rsidRPr="00EE5DB5">
                        <w:rPr>
                          <w:rFonts w:ascii="Cascadia Code" w:eastAsia="Times New Roman" w:hAnsi="Cascadia Code" w:cs="Cascadia Code"/>
                          <w:color w:val="001080"/>
                          <w:sz w:val="21"/>
                          <w:szCs w:val="21"/>
                          <w:lang w:val="en-GB" w:eastAsia="es-ES"/>
                        </w:rPr>
                        <w:t>pertenece</w:t>
                      </w:r>
                      <w:proofErr w:type="spellEnd"/>
                      <w:r w:rsidRPr="00EE5DB5">
                        <w:rPr>
                          <w:rFonts w:ascii="Cascadia Code" w:eastAsia="Times New Roman" w:hAnsi="Cascadia Code" w:cs="Cascadia Code"/>
                          <w:color w:val="000000"/>
                          <w:sz w:val="21"/>
                          <w:szCs w:val="21"/>
                          <w:lang w:val="en-GB" w:eastAsia="es-ES"/>
                        </w:rPr>
                        <w:t xml:space="preserve"> = </w:t>
                      </w:r>
                      <w:r w:rsidRPr="00EE5DB5">
                        <w:rPr>
                          <w:rFonts w:ascii="Cascadia Code" w:eastAsia="Times New Roman" w:hAnsi="Cascadia Code" w:cs="Cascadia Code"/>
                          <w:color w:val="0000FF"/>
                          <w:sz w:val="21"/>
                          <w:szCs w:val="21"/>
                          <w:lang w:val="en-GB" w:eastAsia="es-ES"/>
                        </w:rPr>
                        <w:t>False</w:t>
                      </w:r>
                    </w:p>
                    <w:p w14:paraId="63F037A0" w14:textId="77777777" w:rsidR="00EE5DB5" w:rsidRPr="00EE5DB5" w:rsidRDefault="00EE5DB5" w:rsidP="00EE5DB5">
                      <w:pPr>
                        <w:shd w:val="clear" w:color="auto" w:fill="FFFFFF"/>
                        <w:spacing w:after="0" w:line="285" w:lineRule="atLeast"/>
                        <w:rPr>
                          <w:rFonts w:ascii="Cascadia Code" w:eastAsia="Times New Roman" w:hAnsi="Cascadia Code" w:cs="Cascadia Code"/>
                          <w:color w:val="000000"/>
                          <w:sz w:val="21"/>
                          <w:szCs w:val="21"/>
                          <w:lang w:val="en-GB" w:eastAsia="es-ES"/>
                        </w:rPr>
                      </w:pPr>
                      <w:r w:rsidRPr="00EE5DB5">
                        <w:rPr>
                          <w:rFonts w:ascii="Cascadia Code" w:eastAsia="Times New Roman" w:hAnsi="Cascadia Code" w:cs="Cascadia Code"/>
                          <w:color w:val="AF00DB"/>
                          <w:sz w:val="21"/>
                          <w:szCs w:val="21"/>
                          <w:lang w:val="en-GB" w:eastAsia="es-ES"/>
                        </w:rPr>
                        <w:t>if</w:t>
                      </w:r>
                      <w:r w:rsidRPr="00EE5DB5">
                        <w:rPr>
                          <w:rFonts w:ascii="Cascadia Code" w:eastAsia="Times New Roman" w:hAnsi="Cascadia Code" w:cs="Cascadia Code"/>
                          <w:color w:val="000000"/>
                          <w:sz w:val="21"/>
                          <w:szCs w:val="21"/>
                          <w:lang w:val="en-GB" w:eastAsia="es-ES"/>
                        </w:rPr>
                        <w:t xml:space="preserve"> </w:t>
                      </w:r>
                      <w:proofErr w:type="spellStart"/>
                      <w:r w:rsidRPr="00EE5DB5">
                        <w:rPr>
                          <w:rFonts w:ascii="Cascadia Code" w:eastAsia="Times New Roman" w:hAnsi="Cascadia Code" w:cs="Cascadia Code"/>
                          <w:color w:val="001080"/>
                          <w:sz w:val="21"/>
                          <w:szCs w:val="21"/>
                          <w:lang w:val="en-GB" w:eastAsia="es-ES"/>
                        </w:rPr>
                        <w:t>pertenece</w:t>
                      </w:r>
                      <w:proofErr w:type="spellEnd"/>
                      <w:r w:rsidRPr="00EE5DB5">
                        <w:rPr>
                          <w:rFonts w:ascii="Cascadia Code" w:eastAsia="Times New Roman" w:hAnsi="Cascadia Code" w:cs="Cascadia Code"/>
                          <w:color w:val="222222"/>
                          <w:sz w:val="21"/>
                          <w:szCs w:val="21"/>
                          <w:lang w:val="en-GB" w:eastAsia="es-ES"/>
                        </w:rPr>
                        <w:t>:</w:t>
                      </w:r>
                    </w:p>
                    <w:p w14:paraId="1192D4F6" w14:textId="77777777" w:rsidR="00EE5DB5" w:rsidRPr="00EE5DB5" w:rsidRDefault="00EE5DB5" w:rsidP="00EE5DB5">
                      <w:pPr>
                        <w:shd w:val="clear" w:color="auto" w:fill="FFFFFF"/>
                        <w:spacing w:after="0" w:line="285" w:lineRule="atLeast"/>
                        <w:rPr>
                          <w:rFonts w:ascii="Cascadia Code" w:eastAsia="Times New Roman" w:hAnsi="Cascadia Code" w:cs="Cascadia Code"/>
                          <w:color w:val="000000"/>
                          <w:sz w:val="21"/>
                          <w:szCs w:val="21"/>
                          <w:lang w:val="en-GB" w:eastAsia="es-ES"/>
                        </w:rPr>
                      </w:pPr>
                      <w:r w:rsidRPr="00EE5DB5">
                        <w:rPr>
                          <w:rFonts w:ascii="Cascadia Code" w:eastAsia="Times New Roman" w:hAnsi="Cascadia Code" w:cs="Cascadia Code"/>
                          <w:color w:val="000000"/>
                          <w:sz w:val="21"/>
                          <w:szCs w:val="21"/>
                          <w:lang w:val="en-GB" w:eastAsia="es-ES"/>
                        </w:rPr>
                        <w:t xml:space="preserve">    </w:t>
                      </w:r>
                      <w:r w:rsidRPr="00EE5DB5">
                        <w:rPr>
                          <w:rFonts w:ascii="Cascadia Code" w:eastAsia="Times New Roman" w:hAnsi="Cascadia Code" w:cs="Cascadia Code"/>
                          <w:color w:val="795E26"/>
                          <w:sz w:val="21"/>
                          <w:szCs w:val="21"/>
                          <w:lang w:val="en-GB" w:eastAsia="es-ES"/>
                        </w:rPr>
                        <w:t>print</w:t>
                      </w:r>
                      <w:r w:rsidRPr="00EE5DB5">
                        <w:rPr>
                          <w:rFonts w:ascii="Cascadia Code" w:eastAsia="Times New Roman" w:hAnsi="Cascadia Code" w:cs="Cascadia Code"/>
                          <w:color w:val="222222"/>
                          <w:sz w:val="21"/>
                          <w:szCs w:val="21"/>
                          <w:lang w:val="en-GB" w:eastAsia="es-ES"/>
                        </w:rPr>
                        <w:t>(</w:t>
                      </w:r>
                      <w:r w:rsidRPr="00EE5DB5">
                        <w:rPr>
                          <w:rFonts w:ascii="Cascadia Code" w:eastAsia="Times New Roman" w:hAnsi="Cascadia Code" w:cs="Cascadia Code"/>
                          <w:color w:val="A31515"/>
                          <w:sz w:val="21"/>
                          <w:szCs w:val="21"/>
                          <w:lang w:val="en-GB" w:eastAsia="es-ES"/>
                        </w:rPr>
                        <w:t>'</w:t>
                      </w:r>
                      <w:proofErr w:type="spellStart"/>
                      <w:r w:rsidRPr="00EE5DB5">
                        <w:rPr>
                          <w:rFonts w:ascii="Cascadia Code" w:eastAsia="Times New Roman" w:hAnsi="Cascadia Code" w:cs="Cascadia Code"/>
                          <w:color w:val="A31515"/>
                          <w:sz w:val="21"/>
                          <w:szCs w:val="21"/>
                          <w:lang w:val="en-GB" w:eastAsia="es-ES"/>
                        </w:rPr>
                        <w:t>Pertenece</w:t>
                      </w:r>
                      <w:proofErr w:type="spellEnd"/>
                      <w:r w:rsidRPr="00EE5DB5">
                        <w:rPr>
                          <w:rFonts w:ascii="Cascadia Code" w:eastAsia="Times New Roman" w:hAnsi="Cascadia Code" w:cs="Cascadia Code"/>
                          <w:color w:val="A31515"/>
                          <w:sz w:val="21"/>
                          <w:szCs w:val="21"/>
                          <w:lang w:val="en-GB" w:eastAsia="es-ES"/>
                        </w:rPr>
                        <w:t>'</w:t>
                      </w:r>
                      <w:r w:rsidRPr="00EE5DB5">
                        <w:rPr>
                          <w:rFonts w:ascii="Cascadia Code" w:eastAsia="Times New Roman" w:hAnsi="Cascadia Code" w:cs="Cascadia Code"/>
                          <w:color w:val="222222"/>
                          <w:sz w:val="21"/>
                          <w:szCs w:val="21"/>
                          <w:lang w:val="en-GB" w:eastAsia="es-ES"/>
                        </w:rPr>
                        <w:t>)</w:t>
                      </w:r>
                    </w:p>
                    <w:p w14:paraId="4900A10E" w14:textId="77777777" w:rsidR="00EE5DB5" w:rsidRPr="00EE5DB5" w:rsidRDefault="00EE5DB5" w:rsidP="00EE5DB5">
                      <w:pPr>
                        <w:shd w:val="clear" w:color="auto" w:fill="FFFFFF"/>
                        <w:spacing w:after="0" w:line="285" w:lineRule="atLeast"/>
                        <w:rPr>
                          <w:rFonts w:ascii="Cascadia Code" w:eastAsia="Times New Roman" w:hAnsi="Cascadia Code" w:cs="Cascadia Code"/>
                          <w:color w:val="000000"/>
                          <w:sz w:val="21"/>
                          <w:szCs w:val="21"/>
                          <w:lang w:val="en-GB" w:eastAsia="es-ES"/>
                        </w:rPr>
                      </w:pPr>
                      <w:r w:rsidRPr="00EE5DB5">
                        <w:rPr>
                          <w:rFonts w:ascii="Cascadia Code" w:eastAsia="Times New Roman" w:hAnsi="Cascadia Code" w:cs="Cascadia Code"/>
                          <w:color w:val="AF00DB"/>
                          <w:sz w:val="21"/>
                          <w:szCs w:val="21"/>
                          <w:lang w:val="en-GB" w:eastAsia="es-ES"/>
                        </w:rPr>
                        <w:t>else</w:t>
                      </w:r>
                      <w:r w:rsidRPr="00EE5DB5">
                        <w:rPr>
                          <w:rFonts w:ascii="Cascadia Code" w:eastAsia="Times New Roman" w:hAnsi="Cascadia Code" w:cs="Cascadia Code"/>
                          <w:color w:val="222222"/>
                          <w:sz w:val="21"/>
                          <w:szCs w:val="21"/>
                          <w:lang w:val="en-GB" w:eastAsia="es-ES"/>
                        </w:rPr>
                        <w:t>:</w:t>
                      </w:r>
                    </w:p>
                    <w:p w14:paraId="491143CC" w14:textId="35F06B05" w:rsidR="00EE5DB5" w:rsidRPr="00EE5DB5" w:rsidRDefault="00EE5DB5" w:rsidP="00EE5DB5">
                      <w:pPr>
                        <w:shd w:val="clear" w:color="auto" w:fill="FFFFFF"/>
                        <w:spacing w:after="0" w:line="285" w:lineRule="atLeast"/>
                        <w:rPr>
                          <w:rFonts w:ascii="Cascadia Code" w:eastAsia="Times New Roman" w:hAnsi="Cascadia Code" w:cs="Cascadia Code"/>
                          <w:color w:val="000000"/>
                          <w:sz w:val="21"/>
                          <w:szCs w:val="21"/>
                          <w:lang w:eastAsia="es-ES"/>
                        </w:rPr>
                      </w:pPr>
                      <w:r w:rsidRPr="00EE5DB5">
                        <w:rPr>
                          <w:rFonts w:ascii="Cascadia Code" w:eastAsia="Times New Roman" w:hAnsi="Cascadia Code" w:cs="Cascadia Code"/>
                          <w:color w:val="000000"/>
                          <w:sz w:val="21"/>
                          <w:szCs w:val="21"/>
                          <w:lang w:val="en-GB" w:eastAsia="es-ES"/>
                        </w:rPr>
                        <w:t xml:space="preserve">    </w:t>
                      </w:r>
                      <w:proofErr w:type="spellStart"/>
                      <w:r w:rsidRPr="00EE5DB5">
                        <w:rPr>
                          <w:rFonts w:ascii="Cascadia Code" w:eastAsia="Times New Roman" w:hAnsi="Cascadia Code" w:cs="Cascadia Code"/>
                          <w:color w:val="795E26"/>
                          <w:sz w:val="21"/>
                          <w:szCs w:val="21"/>
                          <w:lang w:eastAsia="es-ES"/>
                        </w:rPr>
                        <w:t>print</w:t>
                      </w:r>
                      <w:proofErr w:type="spellEnd"/>
                      <w:r w:rsidRPr="00EE5DB5">
                        <w:rPr>
                          <w:rFonts w:ascii="Cascadia Code" w:eastAsia="Times New Roman" w:hAnsi="Cascadia Code" w:cs="Cascadia Code"/>
                          <w:color w:val="222222"/>
                          <w:sz w:val="21"/>
                          <w:szCs w:val="21"/>
                          <w:lang w:eastAsia="es-ES"/>
                        </w:rPr>
                        <w:t>(</w:t>
                      </w:r>
                      <w:r w:rsidRPr="00EE5DB5">
                        <w:rPr>
                          <w:rFonts w:ascii="Cascadia Code" w:eastAsia="Times New Roman" w:hAnsi="Cascadia Code" w:cs="Cascadia Code"/>
                          <w:color w:val="A31515"/>
                          <w:sz w:val="21"/>
                          <w:szCs w:val="21"/>
                          <w:lang w:eastAsia="es-ES"/>
                        </w:rPr>
                        <w:t>'No pertenece'</w:t>
                      </w:r>
                      <w:r w:rsidRPr="00EE5DB5">
                        <w:rPr>
                          <w:rFonts w:ascii="Cascadia Code" w:eastAsia="Times New Roman" w:hAnsi="Cascadia Code" w:cs="Cascadia Code"/>
                          <w:color w:val="222222"/>
                          <w:sz w:val="21"/>
                          <w:szCs w:val="21"/>
                          <w:lang w:eastAsia="es-ES"/>
                        </w:rPr>
                        <w:t>)</w:t>
                      </w:r>
                    </w:p>
                  </w:txbxContent>
                </v:textbox>
                <w10:anchorlock/>
              </v:shape>
            </w:pict>
          </mc:Fallback>
        </mc:AlternateContent>
      </w:r>
    </w:p>
    <w:sectPr w:rsidR="00121DA6" w:rsidRPr="00121DA6" w:rsidSect="00F76067">
      <w:footerReference w:type="default" r:id="rId8"/>
      <w:pgSz w:w="11906" w:h="16838" w:code="9"/>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7DFE1" w14:textId="77777777" w:rsidR="005F1810" w:rsidRDefault="005F1810" w:rsidP="00094775">
      <w:pPr>
        <w:spacing w:after="0" w:line="240" w:lineRule="auto"/>
      </w:pPr>
      <w:r>
        <w:separator/>
      </w:r>
    </w:p>
  </w:endnote>
  <w:endnote w:type="continuationSeparator" w:id="0">
    <w:p w14:paraId="4F709A3D" w14:textId="77777777" w:rsidR="005F1810" w:rsidRDefault="005F1810" w:rsidP="00094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ter">
    <w:altName w:val="Calibri"/>
    <w:panose1 w:val="02000503000000020004"/>
    <w:charset w:val="00"/>
    <w:family w:val="modern"/>
    <w:notTrueType/>
    <w:pitch w:val="variable"/>
    <w:sig w:usb0="E0000AFF" w:usb1="5200A1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Inter Black">
    <w:altName w:val="Calibri"/>
    <w:panose1 w:val="02000A03000000020004"/>
    <w:charset w:val="00"/>
    <w:family w:val="modern"/>
    <w:notTrueType/>
    <w:pitch w:val="variable"/>
    <w:sig w:usb0="E0000AFF" w:usb1="5200A1FF" w:usb2="00000021" w:usb3="00000000" w:csb0="0000019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990585"/>
      <w:docPartObj>
        <w:docPartGallery w:val="Page Numbers (Bottom of Page)"/>
        <w:docPartUnique/>
      </w:docPartObj>
    </w:sdtPr>
    <w:sdtEndPr>
      <w:rPr>
        <w:color w:val="7F7F7F" w:themeColor="background1" w:themeShade="7F"/>
        <w:spacing w:val="60"/>
      </w:rPr>
    </w:sdtEndPr>
    <w:sdtContent>
      <w:p w14:paraId="292B661E" w14:textId="702BFE04" w:rsidR="002223A1" w:rsidRDefault="002223A1">
        <w:pPr>
          <w:pStyle w:val="Piedepgina"/>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Página</w:t>
        </w:r>
      </w:p>
    </w:sdtContent>
  </w:sdt>
  <w:p w14:paraId="730D176B" w14:textId="7FA1D970" w:rsidR="00094775" w:rsidRDefault="002223A1">
    <w:pPr>
      <w:pStyle w:val="Piedepgina"/>
    </w:pPr>
    <w:r>
      <w:rPr>
        <w:noProof/>
      </w:rPr>
      <w:drawing>
        <wp:inline distT="0" distB="0" distL="0" distR="0" wp14:anchorId="7F1F878F" wp14:editId="26B4AA71">
          <wp:extent cx="1323975" cy="253110"/>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8802" cy="259768"/>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427A0" w14:textId="77777777" w:rsidR="005F1810" w:rsidRDefault="005F1810" w:rsidP="00094775">
      <w:pPr>
        <w:spacing w:after="0" w:line="240" w:lineRule="auto"/>
      </w:pPr>
      <w:r>
        <w:separator/>
      </w:r>
    </w:p>
  </w:footnote>
  <w:footnote w:type="continuationSeparator" w:id="0">
    <w:p w14:paraId="223C6611" w14:textId="77777777" w:rsidR="005F1810" w:rsidRDefault="005F1810" w:rsidP="000947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16B3"/>
    <w:multiLevelType w:val="hybridMultilevel"/>
    <w:tmpl w:val="38D82202"/>
    <w:lvl w:ilvl="0" w:tplc="9C921E92">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D8025E"/>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3163C9"/>
    <w:multiLevelType w:val="hybridMultilevel"/>
    <w:tmpl w:val="672EE308"/>
    <w:lvl w:ilvl="0" w:tplc="0B5AF29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4634C9"/>
    <w:multiLevelType w:val="multilevel"/>
    <w:tmpl w:val="634E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7205BC"/>
    <w:multiLevelType w:val="multilevel"/>
    <w:tmpl w:val="3562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8A6823"/>
    <w:multiLevelType w:val="multilevel"/>
    <w:tmpl w:val="A00A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C515030"/>
    <w:multiLevelType w:val="multilevel"/>
    <w:tmpl w:val="EA8C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9D23BC"/>
    <w:multiLevelType w:val="multilevel"/>
    <w:tmpl w:val="569040CC"/>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5051B90"/>
    <w:multiLevelType w:val="hybridMultilevel"/>
    <w:tmpl w:val="4D3A03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F512C0A"/>
    <w:multiLevelType w:val="multilevel"/>
    <w:tmpl w:val="91BA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7861F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93742509">
    <w:abstractNumId w:val="2"/>
  </w:num>
  <w:num w:numId="2" w16cid:durableId="1560436159">
    <w:abstractNumId w:val="1"/>
  </w:num>
  <w:num w:numId="3" w16cid:durableId="1302611534">
    <w:abstractNumId w:val="3"/>
  </w:num>
  <w:num w:numId="4" w16cid:durableId="26950340">
    <w:abstractNumId w:val="8"/>
  </w:num>
  <w:num w:numId="5" w16cid:durableId="1255481574">
    <w:abstractNumId w:val="0"/>
  </w:num>
  <w:num w:numId="6" w16cid:durableId="1275332096">
    <w:abstractNumId w:val="4"/>
  </w:num>
  <w:num w:numId="7" w16cid:durableId="1496990424">
    <w:abstractNumId w:val="9"/>
  </w:num>
  <w:num w:numId="8" w16cid:durableId="353042983">
    <w:abstractNumId w:val="6"/>
  </w:num>
  <w:num w:numId="9" w16cid:durableId="540245273">
    <w:abstractNumId w:val="10"/>
  </w:num>
  <w:num w:numId="10" w16cid:durableId="371544395">
    <w:abstractNumId w:val="7"/>
  </w:num>
  <w:num w:numId="11" w16cid:durableId="18400036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75"/>
    <w:rsid w:val="00041B25"/>
    <w:rsid w:val="00054B93"/>
    <w:rsid w:val="00065076"/>
    <w:rsid w:val="00094775"/>
    <w:rsid w:val="000C18DD"/>
    <w:rsid w:val="00111C1C"/>
    <w:rsid w:val="001205E7"/>
    <w:rsid w:val="00121579"/>
    <w:rsid w:val="00121DA6"/>
    <w:rsid w:val="00170AC1"/>
    <w:rsid w:val="00172816"/>
    <w:rsid w:val="00172C51"/>
    <w:rsid w:val="002223A1"/>
    <w:rsid w:val="00246B41"/>
    <w:rsid w:val="002B510A"/>
    <w:rsid w:val="002F4E1C"/>
    <w:rsid w:val="003822F5"/>
    <w:rsid w:val="003C5650"/>
    <w:rsid w:val="005D023F"/>
    <w:rsid w:val="005F13B3"/>
    <w:rsid w:val="005F1810"/>
    <w:rsid w:val="005F7281"/>
    <w:rsid w:val="00657596"/>
    <w:rsid w:val="00811466"/>
    <w:rsid w:val="008130B8"/>
    <w:rsid w:val="008270F4"/>
    <w:rsid w:val="008A3725"/>
    <w:rsid w:val="008A4696"/>
    <w:rsid w:val="008C52BD"/>
    <w:rsid w:val="00906506"/>
    <w:rsid w:val="009151E0"/>
    <w:rsid w:val="00916675"/>
    <w:rsid w:val="009A192E"/>
    <w:rsid w:val="009D7633"/>
    <w:rsid w:val="009E1291"/>
    <w:rsid w:val="009E32CF"/>
    <w:rsid w:val="00A10676"/>
    <w:rsid w:val="00A75808"/>
    <w:rsid w:val="00AB6324"/>
    <w:rsid w:val="00B60576"/>
    <w:rsid w:val="00B619AF"/>
    <w:rsid w:val="00BD2D85"/>
    <w:rsid w:val="00C01116"/>
    <w:rsid w:val="00C20384"/>
    <w:rsid w:val="00C27FD8"/>
    <w:rsid w:val="00C3787F"/>
    <w:rsid w:val="00C70505"/>
    <w:rsid w:val="00C837BB"/>
    <w:rsid w:val="00CF3A33"/>
    <w:rsid w:val="00CF5032"/>
    <w:rsid w:val="00D33C5D"/>
    <w:rsid w:val="00DB7091"/>
    <w:rsid w:val="00DE344D"/>
    <w:rsid w:val="00EA754E"/>
    <w:rsid w:val="00ED49C8"/>
    <w:rsid w:val="00EE5DB5"/>
    <w:rsid w:val="00F21C48"/>
    <w:rsid w:val="00F64F60"/>
    <w:rsid w:val="00F76067"/>
    <w:rsid w:val="00F93413"/>
    <w:rsid w:val="00F94F6F"/>
    <w:rsid w:val="00F965AA"/>
    <w:rsid w:val="00FF7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00F7"/>
  <w15:chartTrackingRefBased/>
  <w15:docId w15:val="{52BB46CD-CC3A-44DE-B12A-704475BA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5E7"/>
    <w:pPr>
      <w:spacing w:line="360" w:lineRule="auto"/>
    </w:pPr>
    <w:rPr>
      <w:rFonts w:ascii="Inter" w:hAnsi="Inter"/>
    </w:rPr>
  </w:style>
  <w:style w:type="paragraph" w:styleId="Ttulo1">
    <w:name w:val="heading 1"/>
    <w:basedOn w:val="Normal"/>
    <w:next w:val="Normal"/>
    <w:link w:val="Ttulo1Car"/>
    <w:uiPriority w:val="9"/>
    <w:qFormat/>
    <w:rsid w:val="003822F5"/>
    <w:pPr>
      <w:keepNext/>
      <w:keepLines/>
      <w:spacing w:before="240" w:after="24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1205E7"/>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semiHidden/>
    <w:unhideWhenUsed/>
    <w:qFormat/>
    <w:rsid w:val="00111C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11C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205E7"/>
    <w:rPr>
      <w:rFonts w:ascii="Inter" w:eastAsiaTheme="majorEastAsia" w:hAnsi="Inter" w:cstheme="majorBidi"/>
      <w:b/>
      <w:sz w:val="26"/>
      <w:szCs w:val="26"/>
    </w:rPr>
  </w:style>
  <w:style w:type="character" w:customStyle="1" w:styleId="Ttulo1Car">
    <w:name w:val="Título 1 Car"/>
    <w:basedOn w:val="Fuentedeprrafopredeter"/>
    <w:link w:val="Ttulo1"/>
    <w:uiPriority w:val="9"/>
    <w:rsid w:val="003822F5"/>
    <w:rPr>
      <w:rFonts w:ascii="Inter" w:eastAsiaTheme="majorEastAsia" w:hAnsi="Inter" w:cstheme="majorBidi"/>
      <w:b/>
      <w:sz w:val="32"/>
      <w:szCs w:val="32"/>
    </w:rPr>
  </w:style>
  <w:style w:type="paragraph" w:styleId="Ttulo">
    <w:name w:val="Title"/>
    <w:basedOn w:val="Normal"/>
    <w:next w:val="Normal"/>
    <w:link w:val="TtuloCar"/>
    <w:uiPriority w:val="10"/>
    <w:qFormat/>
    <w:rsid w:val="00C3787F"/>
    <w:pPr>
      <w:spacing w:after="0" w:line="240" w:lineRule="auto"/>
      <w:contextualSpacing/>
    </w:pPr>
    <w:rPr>
      <w:rFonts w:ascii="Inter Black" w:eastAsiaTheme="majorEastAsia" w:hAnsi="Inter Black" w:cstheme="majorBidi"/>
      <w:color w:val="9E0B0F"/>
      <w:spacing w:val="-10"/>
      <w:kern w:val="28"/>
      <w:sz w:val="56"/>
      <w:szCs w:val="56"/>
    </w:rPr>
  </w:style>
  <w:style w:type="character" w:customStyle="1" w:styleId="TtuloCar">
    <w:name w:val="Título Car"/>
    <w:basedOn w:val="Fuentedeprrafopredeter"/>
    <w:link w:val="Ttulo"/>
    <w:uiPriority w:val="10"/>
    <w:rsid w:val="00C3787F"/>
    <w:rPr>
      <w:rFonts w:ascii="Inter Black" w:eastAsiaTheme="majorEastAsia" w:hAnsi="Inter Black" w:cstheme="majorBidi"/>
      <w:color w:val="9E0B0F"/>
      <w:spacing w:val="-10"/>
      <w:kern w:val="28"/>
      <w:sz w:val="56"/>
      <w:szCs w:val="56"/>
    </w:rPr>
  </w:style>
  <w:style w:type="paragraph" w:customStyle="1" w:styleId="TituloGrande">
    <w:name w:val="Titulo Grande"/>
    <w:basedOn w:val="Ttulo1"/>
    <w:link w:val="TituloGrandeCar"/>
    <w:qFormat/>
    <w:rsid w:val="00121579"/>
    <w:rPr>
      <w:rFonts w:ascii="Inter Black" w:hAnsi="Inter Black"/>
      <w:b w:val="0"/>
      <w:sz w:val="52"/>
    </w:rPr>
  </w:style>
  <w:style w:type="character" w:customStyle="1" w:styleId="TituloGrandeCar">
    <w:name w:val="Titulo Grande Car"/>
    <w:basedOn w:val="Ttulo1Car"/>
    <w:link w:val="TituloGrande"/>
    <w:rsid w:val="00121579"/>
    <w:rPr>
      <w:rFonts w:ascii="Inter Black" w:eastAsiaTheme="majorEastAsia" w:hAnsi="Inter Black" w:cstheme="majorBidi"/>
      <w:b w:val="0"/>
      <w:color w:val="9E0B0F"/>
      <w:sz w:val="52"/>
      <w:szCs w:val="32"/>
    </w:rPr>
  </w:style>
  <w:style w:type="paragraph" w:styleId="Encabezado">
    <w:name w:val="header"/>
    <w:basedOn w:val="Normal"/>
    <w:link w:val="EncabezadoCar"/>
    <w:uiPriority w:val="99"/>
    <w:unhideWhenUsed/>
    <w:rsid w:val="000947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4775"/>
    <w:rPr>
      <w:rFonts w:ascii="Inter" w:hAnsi="Inter"/>
    </w:rPr>
  </w:style>
  <w:style w:type="paragraph" w:styleId="Piedepgina">
    <w:name w:val="footer"/>
    <w:basedOn w:val="Normal"/>
    <w:link w:val="PiedepginaCar"/>
    <w:uiPriority w:val="99"/>
    <w:unhideWhenUsed/>
    <w:rsid w:val="000947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4775"/>
    <w:rPr>
      <w:rFonts w:ascii="Inter" w:hAnsi="Inter"/>
    </w:rPr>
  </w:style>
  <w:style w:type="paragraph" w:styleId="TtuloTDC">
    <w:name w:val="TOC Heading"/>
    <w:basedOn w:val="Ttulo1"/>
    <w:next w:val="Normal"/>
    <w:uiPriority w:val="39"/>
    <w:unhideWhenUsed/>
    <w:qFormat/>
    <w:rsid w:val="009E1291"/>
    <w:pPr>
      <w:spacing w:after="0" w:line="259" w:lineRule="auto"/>
      <w:outlineLvl w:val="9"/>
    </w:pPr>
    <w:rPr>
      <w:rFonts w:asciiTheme="majorHAnsi" w:hAnsiTheme="majorHAnsi"/>
      <w:b w:val="0"/>
      <w:color w:val="2F5496" w:themeColor="accent1" w:themeShade="BF"/>
      <w:lang w:eastAsia="es-ES"/>
    </w:rPr>
  </w:style>
  <w:style w:type="paragraph" w:styleId="TDC1">
    <w:name w:val="toc 1"/>
    <w:basedOn w:val="Normal"/>
    <w:next w:val="Normal"/>
    <w:autoRedefine/>
    <w:uiPriority w:val="39"/>
    <w:unhideWhenUsed/>
    <w:rsid w:val="009E1291"/>
    <w:pPr>
      <w:spacing w:after="100"/>
    </w:pPr>
  </w:style>
  <w:style w:type="character" w:styleId="Hipervnculo">
    <w:name w:val="Hyperlink"/>
    <w:basedOn w:val="Fuentedeprrafopredeter"/>
    <w:uiPriority w:val="99"/>
    <w:unhideWhenUsed/>
    <w:rsid w:val="009E1291"/>
    <w:rPr>
      <w:color w:val="0563C1" w:themeColor="hyperlink"/>
      <w:u w:val="single"/>
    </w:rPr>
  </w:style>
  <w:style w:type="paragraph" w:styleId="TDC2">
    <w:name w:val="toc 2"/>
    <w:basedOn w:val="Normal"/>
    <w:next w:val="Normal"/>
    <w:autoRedefine/>
    <w:uiPriority w:val="39"/>
    <w:unhideWhenUsed/>
    <w:rsid w:val="00246B41"/>
    <w:pPr>
      <w:tabs>
        <w:tab w:val="right" w:leader="dot" w:pos="8494"/>
      </w:tabs>
      <w:spacing w:after="100"/>
      <w:ind w:left="426"/>
    </w:pPr>
    <w:rPr>
      <w:rFonts w:asciiTheme="minorHAnsi" w:eastAsiaTheme="minorEastAsia" w:hAnsiTheme="minorHAnsi" w:cs="Times New Roman"/>
      <w:lang w:eastAsia="es-ES"/>
    </w:rPr>
  </w:style>
  <w:style w:type="paragraph" w:styleId="TDC3">
    <w:name w:val="toc 3"/>
    <w:basedOn w:val="Normal"/>
    <w:next w:val="Normal"/>
    <w:autoRedefine/>
    <w:uiPriority w:val="39"/>
    <w:unhideWhenUsed/>
    <w:rsid w:val="009E1291"/>
    <w:pPr>
      <w:spacing w:after="100"/>
      <w:ind w:left="440"/>
    </w:pPr>
    <w:rPr>
      <w:rFonts w:asciiTheme="minorHAnsi" w:eastAsiaTheme="minorEastAsia" w:hAnsiTheme="minorHAnsi" w:cs="Times New Roman"/>
      <w:lang w:eastAsia="es-ES"/>
    </w:rPr>
  </w:style>
  <w:style w:type="paragraph" w:styleId="Textonotapie">
    <w:name w:val="footnote text"/>
    <w:basedOn w:val="Normal"/>
    <w:link w:val="TextonotapieCar"/>
    <w:uiPriority w:val="99"/>
    <w:semiHidden/>
    <w:unhideWhenUsed/>
    <w:rsid w:val="009E129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E1291"/>
    <w:rPr>
      <w:rFonts w:ascii="Inter" w:hAnsi="Inter"/>
      <w:sz w:val="20"/>
      <w:szCs w:val="20"/>
    </w:rPr>
  </w:style>
  <w:style w:type="character" w:styleId="Refdenotaalpie">
    <w:name w:val="footnote reference"/>
    <w:basedOn w:val="Fuentedeprrafopredeter"/>
    <w:uiPriority w:val="99"/>
    <w:semiHidden/>
    <w:unhideWhenUsed/>
    <w:rsid w:val="009E1291"/>
    <w:rPr>
      <w:vertAlign w:val="superscript"/>
    </w:rPr>
  </w:style>
  <w:style w:type="paragraph" w:customStyle="1" w:styleId="Default">
    <w:name w:val="Default"/>
    <w:rsid w:val="001205E7"/>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2F4E1C"/>
    <w:pPr>
      <w:ind w:left="720"/>
      <w:contextualSpacing/>
    </w:pPr>
  </w:style>
  <w:style w:type="paragraph" w:styleId="Descripcin">
    <w:name w:val="caption"/>
    <w:basedOn w:val="Normal"/>
    <w:next w:val="Normal"/>
    <w:uiPriority w:val="35"/>
    <w:unhideWhenUsed/>
    <w:qFormat/>
    <w:rsid w:val="00EA754E"/>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11466"/>
    <w:pPr>
      <w:spacing w:after="0"/>
    </w:pPr>
  </w:style>
  <w:style w:type="character" w:customStyle="1" w:styleId="Ttulo3Car">
    <w:name w:val="Título 3 Car"/>
    <w:basedOn w:val="Fuentedeprrafopredeter"/>
    <w:link w:val="Ttulo3"/>
    <w:uiPriority w:val="9"/>
    <w:semiHidden/>
    <w:rsid w:val="00111C1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111C1C"/>
    <w:rPr>
      <w:rFonts w:asciiTheme="majorHAnsi" w:eastAsiaTheme="majorEastAsia" w:hAnsiTheme="majorHAnsi" w:cstheme="majorBidi"/>
      <w:i/>
      <w:iCs/>
      <w:color w:val="2F5496" w:themeColor="accent1" w:themeShade="BF"/>
    </w:rPr>
  </w:style>
  <w:style w:type="character" w:styleId="Mencinsinresolver">
    <w:name w:val="Unresolved Mention"/>
    <w:basedOn w:val="Fuentedeprrafopredeter"/>
    <w:uiPriority w:val="99"/>
    <w:semiHidden/>
    <w:unhideWhenUsed/>
    <w:rsid w:val="00657596"/>
    <w:rPr>
      <w:color w:val="605E5C"/>
      <w:shd w:val="clear" w:color="auto" w:fill="E1DFDD"/>
    </w:rPr>
  </w:style>
  <w:style w:type="paragraph" w:styleId="NormalWeb">
    <w:name w:val="Normal (Web)"/>
    <w:basedOn w:val="Normal"/>
    <w:uiPriority w:val="99"/>
    <w:semiHidden/>
    <w:unhideWhenUsed/>
    <w:rsid w:val="008130B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8130B8"/>
    <w:rPr>
      <w:b/>
      <w:bCs/>
    </w:rPr>
  </w:style>
  <w:style w:type="paragraph" w:styleId="Bibliografa">
    <w:name w:val="Bibliography"/>
    <w:basedOn w:val="Normal"/>
    <w:next w:val="Normal"/>
    <w:uiPriority w:val="37"/>
    <w:unhideWhenUsed/>
    <w:rsid w:val="005F7281"/>
  </w:style>
  <w:style w:type="character" w:styleId="Textodelmarcadordeposicin">
    <w:name w:val="Placeholder Text"/>
    <w:basedOn w:val="Fuentedeprrafopredeter"/>
    <w:uiPriority w:val="99"/>
    <w:semiHidden/>
    <w:rsid w:val="00CF50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94884">
      <w:bodyDiv w:val="1"/>
      <w:marLeft w:val="0"/>
      <w:marRight w:val="0"/>
      <w:marTop w:val="0"/>
      <w:marBottom w:val="0"/>
      <w:divBdr>
        <w:top w:val="none" w:sz="0" w:space="0" w:color="auto"/>
        <w:left w:val="none" w:sz="0" w:space="0" w:color="auto"/>
        <w:bottom w:val="none" w:sz="0" w:space="0" w:color="auto"/>
        <w:right w:val="none" w:sz="0" w:space="0" w:color="auto"/>
      </w:divBdr>
    </w:div>
    <w:div w:id="143006670">
      <w:bodyDiv w:val="1"/>
      <w:marLeft w:val="0"/>
      <w:marRight w:val="0"/>
      <w:marTop w:val="0"/>
      <w:marBottom w:val="0"/>
      <w:divBdr>
        <w:top w:val="none" w:sz="0" w:space="0" w:color="auto"/>
        <w:left w:val="none" w:sz="0" w:space="0" w:color="auto"/>
        <w:bottom w:val="none" w:sz="0" w:space="0" w:color="auto"/>
        <w:right w:val="none" w:sz="0" w:space="0" w:color="auto"/>
      </w:divBdr>
      <w:divsChild>
        <w:div w:id="1030035288">
          <w:marLeft w:val="0"/>
          <w:marRight w:val="0"/>
          <w:marTop w:val="0"/>
          <w:marBottom w:val="0"/>
          <w:divBdr>
            <w:top w:val="none" w:sz="0" w:space="0" w:color="auto"/>
            <w:left w:val="none" w:sz="0" w:space="0" w:color="auto"/>
            <w:bottom w:val="none" w:sz="0" w:space="0" w:color="auto"/>
            <w:right w:val="none" w:sz="0" w:space="0" w:color="auto"/>
          </w:divBdr>
          <w:divsChild>
            <w:div w:id="1419596415">
              <w:marLeft w:val="0"/>
              <w:marRight w:val="0"/>
              <w:marTop w:val="0"/>
              <w:marBottom w:val="0"/>
              <w:divBdr>
                <w:top w:val="none" w:sz="0" w:space="0" w:color="auto"/>
                <w:left w:val="none" w:sz="0" w:space="0" w:color="auto"/>
                <w:bottom w:val="none" w:sz="0" w:space="0" w:color="auto"/>
                <w:right w:val="none" w:sz="0" w:space="0" w:color="auto"/>
              </w:divBdr>
            </w:div>
            <w:div w:id="2056613385">
              <w:marLeft w:val="0"/>
              <w:marRight w:val="0"/>
              <w:marTop w:val="0"/>
              <w:marBottom w:val="0"/>
              <w:divBdr>
                <w:top w:val="none" w:sz="0" w:space="0" w:color="auto"/>
                <w:left w:val="none" w:sz="0" w:space="0" w:color="auto"/>
                <w:bottom w:val="none" w:sz="0" w:space="0" w:color="auto"/>
                <w:right w:val="none" w:sz="0" w:space="0" w:color="auto"/>
              </w:divBdr>
            </w:div>
            <w:div w:id="139422071">
              <w:marLeft w:val="0"/>
              <w:marRight w:val="0"/>
              <w:marTop w:val="0"/>
              <w:marBottom w:val="0"/>
              <w:divBdr>
                <w:top w:val="none" w:sz="0" w:space="0" w:color="auto"/>
                <w:left w:val="none" w:sz="0" w:space="0" w:color="auto"/>
                <w:bottom w:val="none" w:sz="0" w:space="0" w:color="auto"/>
                <w:right w:val="none" w:sz="0" w:space="0" w:color="auto"/>
              </w:divBdr>
            </w:div>
            <w:div w:id="801113781">
              <w:marLeft w:val="0"/>
              <w:marRight w:val="0"/>
              <w:marTop w:val="0"/>
              <w:marBottom w:val="0"/>
              <w:divBdr>
                <w:top w:val="none" w:sz="0" w:space="0" w:color="auto"/>
                <w:left w:val="none" w:sz="0" w:space="0" w:color="auto"/>
                <w:bottom w:val="none" w:sz="0" w:space="0" w:color="auto"/>
                <w:right w:val="none" w:sz="0" w:space="0" w:color="auto"/>
              </w:divBdr>
            </w:div>
            <w:div w:id="16250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4140">
      <w:bodyDiv w:val="1"/>
      <w:marLeft w:val="0"/>
      <w:marRight w:val="0"/>
      <w:marTop w:val="0"/>
      <w:marBottom w:val="0"/>
      <w:divBdr>
        <w:top w:val="none" w:sz="0" w:space="0" w:color="auto"/>
        <w:left w:val="none" w:sz="0" w:space="0" w:color="auto"/>
        <w:bottom w:val="none" w:sz="0" w:space="0" w:color="auto"/>
        <w:right w:val="none" w:sz="0" w:space="0" w:color="auto"/>
      </w:divBdr>
    </w:div>
    <w:div w:id="181475596">
      <w:bodyDiv w:val="1"/>
      <w:marLeft w:val="0"/>
      <w:marRight w:val="0"/>
      <w:marTop w:val="0"/>
      <w:marBottom w:val="0"/>
      <w:divBdr>
        <w:top w:val="none" w:sz="0" w:space="0" w:color="auto"/>
        <w:left w:val="none" w:sz="0" w:space="0" w:color="auto"/>
        <w:bottom w:val="none" w:sz="0" w:space="0" w:color="auto"/>
        <w:right w:val="none" w:sz="0" w:space="0" w:color="auto"/>
      </w:divBdr>
    </w:div>
    <w:div w:id="192236113">
      <w:bodyDiv w:val="1"/>
      <w:marLeft w:val="0"/>
      <w:marRight w:val="0"/>
      <w:marTop w:val="0"/>
      <w:marBottom w:val="0"/>
      <w:divBdr>
        <w:top w:val="none" w:sz="0" w:space="0" w:color="auto"/>
        <w:left w:val="none" w:sz="0" w:space="0" w:color="auto"/>
        <w:bottom w:val="none" w:sz="0" w:space="0" w:color="auto"/>
        <w:right w:val="none" w:sz="0" w:space="0" w:color="auto"/>
      </w:divBdr>
    </w:div>
    <w:div w:id="192505093">
      <w:bodyDiv w:val="1"/>
      <w:marLeft w:val="0"/>
      <w:marRight w:val="0"/>
      <w:marTop w:val="0"/>
      <w:marBottom w:val="0"/>
      <w:divBdr>
        <w:top w:val="none" w:sz="0" w:space="0" w:color="auto"/>
        <w:left w:val="none" w:sz="0" w:space="0" w:color="auto"/>
        <w:bottom w:val="none" w:sz="0" w:space="0" w:color="auto"/>
        <w:right w:val="none" w:sz="0" w:space="0" w:color="auto"/>
      </w:divBdr>
    </w:div>
    <w:div w:id="209416271">
      <w:bodyDiv w:val="1"/>
      <w:marLeft w:val="0"/>
      <w:marRight w:val="0"/>
      <w:marTop w:val="0"/>
      <w:marBottom w:val="0"/>
      <w:divBdr>
        <w:top w:val="none" w:sz="0" w:space="0" w:color="auto"/>
        <w:left w:val="none" w:sz="0" w:space="0" w:color="auto"/>
        <w:bottom w:val="none" w:sz="0" w:space="0" w:color="auto"/>
        <w:right w:val="none" w:sz="0" w:space="0" w:color="auto"/>
      </w:divBdr>
      <w:divsChild>
        <w:div w:id="612709260">
          <w:marLeft w:val="0"/>
          <w:marRight w:val="0"/>
          <w:marTop w:val="0"/>
          <w:marBottom w:val="0"/>
          <w:divBdr>
            <w:top w:val="none" w:sz="0" w:space="0" w:color="auto"/>
            <w:left w:val="none" w:sz="0" w:space="0" w:color="auto"/>
            <w:bottom w:val="none" w:sz="0" w:space="0" w:color="auto"/>
            <w:right w:val="none" w:sz="0" w:space="0" w:color="auto"/>
          </w:divBdr>
          <w:divsChild>
            <w:div w:id="1794323541">
              <w:marLeft w:val="0"/>
              <w:marRight w:val="0"/>
              <w:marTop w:val="0"/>
              <w:marBottom w:val="0"/>
              <w:divBdr>
                <w:top w:val="none" w:sz="0" w:space="0" w:color="auto"/>
                <w:left w:val="none" w:sz="0" w:space="0" w:color="auto"/>
                <w:bottom w:val="none" w:sz="0" w:space="0" w:color="auto"/>
                <w:right w:val="none" w:sz="0" w:space="0" w:color="auto"/>
              </w:divBdr>
            </w:div>
            <w:div w:id="758673089">
              <w:marLeft w:val="0"/>
              <w:marRight w:val="0"/>
              <w:marTop w:val="0"/>
              <w:marBottom w:val="0"/>
              <w:divBdr>
                <w:top w:val="none" w:sz="0" w:space="0" w:color="auto"/>
                <w:left w:val="none" w:sz="0" w:space="0" w:color="auto"/>
                <w:bottom w:val="none" w:sz="0" w:space="0" w:color="auto"/>
                <w:right w:val="none" w:sz="0" w:space="0" w:color="auto"/>
              </w:divBdr>
            </w:div>
            <w:div w:id="406266184">
              <w:marLeft w:val="0"/>
              <w:marRight w:val="0"/>
              <w:marTop w:val="0"/>
              <w:marBottom w:val="0"/>
              <w:divBdr>
                <w:top w:val="none" w:sz="0" w:space="0" w:color="auto"/>
                <w:left w:val="none" w:sz="0" w:space="0" w:color="auto"/>
                <w:bottom w:val="none" w:sz="0" w:space="0" w:color="auto"/>
                <w:right w:val="none" w:sz="0" w:space="0" w:color="auto"/>
              </w:divBdr>
            </w:div>
            <w:div w:id="1721248452">
              <w:marLeft w:val="0"/>
              <w:marRight w:val="0"/>
              <w:marTop w:val="0"/>
              <w:marBottom w:val="0"/>
              <w:divBdr>
                <w:top w:val="none" w:sz="0" w:space="0" w:color="auto"/>
                <w:left w:val="none" w:sz="0" w:space="0" w:color="auto"/>
                <w:bottom w:val="none" w:sz="0" w:space="0" w:color="auto"/>
                <w:right w:val="none" w:sz="0" w:space="0" w:color="auto"/>
              </w:divBdr>
            </w:div>
            <w:div w:id="729884011">
              <w:marLeft w:val="0"/>
              <w:marRight w:val="0"/>
              <w:marTop w:val="0"/>
              <w:marBottom w:val="0"/>
              <w:divBdr>
                <w:top w:val="none" w:sz="0" w:space="0" w:color="auto"/>
                <w:left w:val="none" w:sz="0" w:space="0" w:color="auto"/>
                <w:bottom w:val="none" w:sz="0" w:space="0" w:color="auto"/>
                <w:right w:val="none" w:sz="0" w:space="0" w:color="auto"/>
              </w:divBdr>
            </w:div>
            <w:div w:id="2043700917">
              <w:marLeft w:val="0"/>
              <w:marRight w:val="0"/>
              <w:marTop w:val="0"/>
              <w:marBottom w:val="0"/>
              <w:divBdr>
                <w:top w:val="none" w:sz="0" w:space="0" w:color="auto"/>
                <w:left w:val="none" w:sz="0" w:space="0" w:color="auto"/>
                <w:bottom w:val="none" w:sz="0" w:space="0" w:color="auto"/>
                <w:right w:val="none" w:sz="0" w:space="0" w:color="auto"/>
              </w:divBdr>
            </w:div>
            <w:div w:id="1515222537">
              <w:marLeft w:val="0"/>
              <w:marRight w:val="0"/>
              <w:marTop w:val="0"/>
              <w:marBottom w:val="0"/>
              <w:divBdr>
                <w:top w:val="none" w:sz="0" w:space="0" w:color="auto"/>
                <w:left w:val="none" w:sz="0" w:space="0" w:color="auto"/>
                <w:bottom w:val="none" w:sz="0" w:space="0" w:color="auto"/>
                <w:right w:val="none" w:sz="0" w:space="0" w:color="auto"/>
              </w:divBdr>
            </w:div>
            <w:div w:id="1848127969">
              <w:marLeft w:val="0"/>
              <w:marRight w:val="0"/>
              <w:marTop w:val="0"/>
              <w:marBottom w:val="0"/>
              <w:divBdr>
                <w:top w:val="none" w:sz="0" w:space="0" w:color="auto"/>
                <w:left w:val="none" w:sz="0" w:space="0" w:color="auto"/>
                <w:bottom w:val="none" w:sz="0" w:space="0" w:color="auto"/>
                <w:right w:val="none" w:sz="0" w:space="0" w:color="auto"/>
              </w:divBdr>
            </w:div>
            <w:div w:id="7762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47986">
      <w:bodyDiv w:val="1"/>
      <w:marLeft w:val="0"/>
      <w:marRight w:val="0"/>
      <w:marTop w:val="0"/>
      <w:marBottom w:val="0"/>
      <w:divBdr>
        <w:top w:val="none" w:sz="0" w:space="0" w:color="auto"/>
        <w:left w:val="none" w:sz="0" w:space="0" w:color="auto"/>
        <w:bottom w:val="none" w:sz="0" w:space="0" w:color="auto"/>
        <w:right w:val="none" w:sz="0" w:space="0" w:color="auto"/>
      </w:divBdr>
    </w:div>
    <w:div w:id="322898712">
      <w:bodyDiv w:val="1"/>
      <w:marLeft w:val="0"/>
      <w:marRight w:val="0"/>
      <w:marTop w:val="0"/>
      <w:marBottom w:val="0"/>
      <w:divBdr>
        <w:top w:val="none" w:sz="0" w:space="0" w:color="auto"/>
        <w:left w:val="none" w:sz="0" w:space="0" w:color="auto"/>
        <w:bottom w:val="none" w:sz="0" w:space="0" w:color="auto"/>
        <w:right w:val="none" w:sz="0" w:space="0" w:color="auto"/>
      </w:divBdr>
    </w:div>
    <w:div w:id="361133607">
      <w:bodyDiv w:val="1"/>
      <w:marLeft w:val="0"/>
      <w:marRight w:val="0"/>
      <w:marTop w:val="0"/>
      <w:marBottom w:val="0"/>
      <w:divBdr>
        <w:top w:val="none" w:sz="0" w:space="0" w:color="auto"/>
        <w:left w:val="none" w:sz="0" w:space="0" w:color="auto"/>
        <w:bottom w:val="none" w:sz="0" w:space="0" w:color="auto"/>
        <w:right w:val="none" w:sz="0" w:space="0" w:color="auto"/>
      </w:divBdr>
    </w:div>
    <w:div w:id="387650535">
      <w:bodyDiv w:val="1"/>
      <w:marLeft w:val="0"/>
      <w:marRight w:val="0"/>
      <w:marTop w:val="0"/>
      <w:marBottom w:val="0"/>
      <w:divBdr>
        <w:top w:val="none" w:sz="0" w:space="0" w:color="auto"/>
        <w:left w:val="none" w:sz="0" w:space="0" w:color="auto"/>
        <w:bottom w:val="none" w:sz="0" w:space="0" w:color="auto"/>
        <w:right w:val="none" w:sz="0" w:space="0" w:color="auto"/>
      </w:divBdr>
    </w:div>
    <w:div w:id="396171202">
      <w:bodyDiv w:val="1"/>
      <w:marLeft w:val="0"/>
      <w:marRight w:val="0"/>
      <w:marTop w:val="0"/>
      <w:marBottom w:val="0"/>
      <w:divBdr>
        <w:top w:val="none" w:sz="0" w:space="0" w:color="auto"/>
        <w:left w:val="none" w:sz="0" w:space="0" w:color="auto"/>
        <w:bottom w:val="none" w:sz="0" w:space="0" w:color="auto"/>
        <w:right w:val="none" w:sz="0" w:space="0" w:color="auto"/>
      </w:divBdr>
    </w:div>
    <w:div w:id="418527542">
      <w:bodyDiv w:val="1"/>
      <w:marLeft w:val="0"/>
      <w:marRight w:val="0"/>
      <w:marTop w:val="0"/>
      <w:marBottom w:val="0"/>
      <w:divBdr>
        <w:top w:val="none" w:sz="0" w:space="0" w:color="auto"/>
        <w:left w:val="none" w:sz="0" w:space="0" w:color="auto"/>
        <w:bottom w:val="none" w:sz="0" w:space="0" w:color="auto"/>
        <w:right w:val="none" w:sz="0" w:space="0" w:color="auto"/>
      </w:divBdr>
    </w:div>
    <w:div w:id="487483687">
      <w:bodyDiv w:val="1"/>
      <w:marLeft w:val="0"/>
      <w:marRight w:val="0"/>
      <w:marTop w:val="0"/>
      <w:marBottom w:val="0"/>
      <w:divBdr>
        <w:top w:val="none" w:sz="0" w:space="0" w:color="auto"/>
        <w:left w:val="none" w:sz="0" w:space="0" w:color="auto"/>
        <w:bottom w:val="none" w:sz="0" w:space="0" w:color="auto"/>
        <w:right w:val="none" w:sz="0" w:space="0" w:color="auto"/>
      </w:divBdr>
      <w:divsChild>
        <w:div w:id="229385476">
          <w:marLeft w:val="0"/>
          <w:marRight w:val="0"/>
          <w:marTop w:val="0"/>
          <w:marBottom w:val="0"/>
          <w:divBdr>
            <w:top w:val="none" w:sz="0" w:space="0" w:color="auto"/>
            <w:left w:val="none" w:sz="0" w:space="0" w:color="auto"/>
            <w:bottom w:val="none" w:sz="0" w:space="0" w:color="auto"/>
            <w:right w:val="none" w:sz="0" w:space="0" w:color="auto"/>
          </w:divBdr>
          <w:divsChild>
            <w:div w:id="664095259">
              <w:marLeft w:val="0"/>
              <w:marRight w:val="0"/>
              <w:marTop w:val="0"/>
              <w:marBottom w:val="0"/>
              <w:divBdr>
                <w:top w:val="none" w:sz="0" w:space="0" w:color="auto"/>
                <w:left w:val="none" w:sz="0" w:space="0" w:color="auto"/>
                <w:bottom w:val="none" w:sz="0" w:space="0" w:color="auto"/>
                <w:right w:val="none" w:sz="0" w:space="0" w:color="auto"/>
              </w:divBdr>
            </w:div>
            <w:div w:id="212468293">
              <w:marLeft w:val="0"/>
              <w:marRight w:val="0"/>
              <w:marTop w:val="0"/>
              <w:marBottom w:val="0"/>
              <w:divBdr>
                <w:top w:val="none" w:sz="0" w:space="0" w:color="auto"/>
                <w:left w:val="none" w:sz="0" w:space="0" w:color="auto"/>
                <w:bottom w:val="none" w:sz="0" w:space="0" w:color="auto"/>
                <w:right w:val="none" w:sz="0" w:space="0" w:color="auto"/>
              </w:divBdr>
            </w:div>
            <w:div w:id="471681812">
              <w:marLeft w:val="0"/>
              <w:marRight w:val="0"/>
              <w:marTop w:val="0"/>
              <w:marBottom w:val="0"/>
              <w:divBdr>
                <w:top w:val="none" w:sz="0" w:space="0" w:color="auto"/>
                <w:left w:val="none" w:sz="0" w:space="0" w:color="auto"/>
                <w:bottom w:val="none" w:sz="0" w:space="0" w:color="auto"/>
                <w:right w:val="none" w:sz="0" w:space="0" w:color="auto"/>
              </w:divBdr>
            </w:div>
            <w:div w:id="1295059264">
              <w:marLeft w:val="0"/>
              <w:marRight w:val="0"/>
              <w:marTop w:val="0"/>
              <w:marBottom w:val="0"/>
              <w:divBdr>
                <w:top w:val="none" w:sz="0" w:space="0" w:color="auto"/>
                <w:left w:val="none" w:sz="0" w:space="0" w:color="auto"/>
                <w:bottom w:val="none" w:sz="0" w:space="0" w:color="auto"/>
                <w:right w:val="none" w:sz="0" w:space="0" w:color="auto"/>
              </w:divBdr>
            </w:div>
            <w:div w:id="1859662772">
              <w:marLeft w:val="0"/>
              <w:marRight w:val="0"/>
              <w:marTop w:val="0"/>
              <w:marBottom w:val="0"/>
              <w:divBdr>
                <w:top w:val="none" w:sz="0" w:space="0" w:color="auto"/>
                <w:left w:val="none" w:sz="0" w:space="0" w:color="auto"/>
                <w:bottom w:val="none" w:sz="0" w:space="0" w:color="auto"/>
                <w:right w:val="none" w:sz="0" w:space="0" w:color="auto"/>
              </w:divBdr>
            </w:div>
            <w:div w:id="508715582">
              <w:marLeft w:val="0"/>
              <w:marRight w:val="0"/>
              <w:marTop w:val="0"/>
              <w:marBottom w:val="0"/>
              <w:divBdr>
                <w:top w:val="none" w:sz="0" w:space="0" w:color="auto"/>
                <w:left w:val="none" w:sz="0" w:space="0" w:color="auto"/>
                <w:bottom w:val="none" w:sz="0" w:space="0" w:color="auto"/>
                <w:right w:val="none" w:sz="0" w:space="0" w:color="auto"/>
              </w:divBdr>
            </w:div>
            <w:div w:id="2141219315">
              <w:marLeft w:val="0"/>
              <w:marRight w:val="0"/>
              <w:marTop w:val="0"/>
              <w:marBottom w:val="0"/>
              <w:divBdr>
                <w:top w:val="none" w:sz="0" w:space="0" w:color="auto"/>
                <w:left w:val="none" w:sz="0" w:space="0" w:color="auto"/>
                <w:bottom w:val="none" w:sz="0" w:space="0" w:color="auto"/>
                <w:right w:val="none" w:sz="0" w:space="0" w:color="auto"/>
              </w:divBdr>
            </w:div>
            <w:div w:id="829559296">
              <w:marLeft w:val="0"/>
              <w:marRight w:val="0"/>
              <w:marTop w:val="0"/>
              <w:marBottom w:val="0"/>
              <w:divBdr>
                <w:top w:val="none" w:sz="0" w:space="0" w:color="auto"/>
                <w:left w:val="none" w:sz="0" w:space="0" w:color="auto"/>
                <w:bottom w:val="none" w:sz="0" w:space="0" w:color="auto"/>
                <w:right w:val="none" w:sz="0" w:space="0" w:color="auto"/>
              </w:divBdr>
            </w:div>
            <w:div w:id="57366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2715">
      <w:bodyDiv w:val="1"/>
      <w:marLeft w:val="0"/>
      <w:marRight w:val="0"/>
      <w:marTop w:val="0"/>
      <w:marBottom w:val="0"/>
      <w:divBdr>
        <w:top w:val="none" w:sz="0" w:space="0" w:color="auto"/>
        <w:left w:val="none" w:sz="0" w:space="0" w:color="auto"/>
        <w:bottom w:val="none" w:sz="0" w:space="0" w:color="auto"/>
        <w:right w:val="none" w:sz="0" w:space="0" w:color="auto"/>
      </w:divBdr>
    </w:div>
    <w:div w:id="582687459">
      <w:bodyDiv w:val="1"/>
      <w:marLeft w:val="0"/>
      <w:marRight w:val="0"/>
      <w:marTop w:val="0"/>
      <w:marBottom w:val="0"/>
      <w:divBdr>
        <w:top w:val="none" w:sz="0" w:space="0" w:color="auto"/>
        <w:left w:val="none" w:sz="0" w:space="0" w:color="auto"/>
        <w:bottom w:val="none" w:sz="0" w:space="0" w:color="auto"/>
        <w:right w:val="none" w:sz="0" w:space="0" w:color="auto"/>
      </w:divBdr>
      <w:divsChild>
        <w:div w:id="1520049532">
          <w:marLeft w:val="0"/>
          <w:marRight w:val="0"/>
          <w:marTop w:val="0"/>
          <w:marBottom w:val="0"/>
          <w:divBdr>
            <w:top w:val="none" w:sz="0" w:space="0" w:color="auto"/>
            <w:left w:val="none" w:sz="0" w:space="0" w:color="auto"/>
            <w:bottom w:val="none" w:sz="0" w:space="0" w:color="auto"/>
            <w:right w:val="none" w:sz="0" w:space="0" w:color="auto"/>
          </w:divBdr>
          <w:divsChild>
            <w:div w:id="1023751329">
              <w:marLeft w:val="0"/>
              <w:marRight w:val="0"/>
              <w:marTop w:val="0"/>
              <w:marBottom w:val="0"/>
              <w:divBdr>
                <w:top w:val="none" w:sz="0" w:space="0" w:color="auto"/>
                <w:left w:val="none" w:sz="0" w:space="0" w:color="auto"/>
                <w:bottom w:val="none" w:sz="0" w:space="0" w:color="auto"/>
                <w:right w:val="none" w:sz="0" w:space="0" w:color="auto"/>
              </w:divBdr>
            </w:div>
            <w:div w:id="419983027">
              <w:marLeft w:val="0"/>
              <w:marRight w:val="0"/>
              <w:marTop w:val="0"/>
              <w:marBottom w:val="0"/>
              <w:divBdr>
                <w:top w:val="none" w:sz="0" w:space="0" w:color="auto"/>
                <w:left w:val="none" w:sz="0" w:space="0" w:color="auto"/>
                <w:bottom w:val="none" w:sz="0" w:space="0" w:color="auto"/>
                <w:right w:val="none" w:sz="0" w:space="0" w:color="auto"/>
              </w:divBdr>
            </w:div>
            <w:div w:id="1819110338">
              <w:marLeft w:val="0"/>
              <w:marRight w:val="0"/>
              <w:marTop w:val="0"/>
              <w:marBottom w:val="0"/>
              <w:divBdr>
                <w:top w:val="none" w:sz="0" w:space="0" w:color="auto"/>
                <w:left w:val="none" w:sz="0" w:space="0" w:color="auto"/>
                <w:bottom w:val="none" w:sz="0" w:space="0" w:color="auto"/>
                <w:right w:val="none" w:sz="0" w:space="0" w:color="auto"/>
              </w:divBdr>
            </w:div>
            <w:div w:id="658386076">
              <w:marLeft w:val="0"/>
              <w:marRight w:val="0"/>
              <w:marTop w:val="0"/>
              <w:marBottom w:val="0"/>
              <w:divBdr>
                <w:top w:val="none" w:sz="0" w:space="0" w:color="auto"/>
                <w:left w:val="none" w:sz="0" w:space="0" w:color="auto"/>
                <w:bottom w:val="none" w:sz="0" w:space="0" w:color="auto"/>
                <w:right w:val="none" w:sz="0" w:space="0" w:color="auto"/>
              </w:divBdr>
            </w:div>
            <w:div w:id="34813136">
              <w:marLeft w:val="0"/>
              <w:marRight w:val="0"/>
              <w:marTop w:val="0"/>
              <w:marBottom w:val="0"/>
              <w:divBdr>
                <w:top w:val="none" w:sz="0" w:space="0" w:color="auto"/>
                <w:left w:val="none" w:sz="0" w:space="0" w:color="auto"/>
                <w:bottom w:val="none" w:sz="0" w:space="0" w:color="auto"/>
                <w:right w:val="none" w:sz="0" w:space="0" w:color="auto"/>
              </w:divBdr>
            </w:div>
            <w:div w:id="419955169">
              <w:marLeft w:val="0"/>
              <w:marRight w:val="0"/>
              <w:marTop w:val="0"/>
              <w:marBottom w:val="0"/>
              <w:divBdr>
                <w:top w:val="none" w:sz="0" w:space="0" w:color="auto"/>
                <w:left w:val="none" w:sz="0" w:space="0" w:color="auto"/>
                <w:bottom w:val="none" w:sz="0" w:space="0" w:color="auto"/>
                <w:right w:val="none" w:sz="0" w:space="0" w:color="auto"/>
              </w:divBdr>
            </w:div>
            <w:div w:id="731923787">
              <w:marLeft w:val="0"/>
              <w:marRight w:val="0"/>
              <w:marTop w:val="0"/>
              <w:marBottom w:val="0"/>
              <w:divBdr>
                <w:top w:val="none" w:sz="0" w:space="0" w:color="auto"/>
                <w:left w:val="none" w:sz="0" w:space="0" w:color="auto"/>
                <w:bottom w:val="none" w:sz="0" w:space="0" w:color="auto"/>
                <w:right w:val="none" w:sz="0" w:space="0" w:color="auto"/>
              </w:divBdr>
            </w:div>
            <w:div w:id="209069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1020">
      <w:bodyDiv w:val="1"/>
      <w:marLeft w:val="0"/>
      <w:marRight w:val="0"/>
      <w:marTop w:val="0"/>
      <w:marBottom w:val="0"/>
      <w:divBdr>
        <w:top w:val="none" w:sz="0" w:space="0" w:color="auto"/>
        <w:left w:val="none" w:sz="0" w:space="0" w:color="auto"/>
        <w:bottom w:val="none" w:sz="0" w:space="0" w:color="auto"/>
        <w:right w:val="none" w:sz="0" w:space="0" w:color="auto"/>
      </w:divBdr>
    </w:div>
    <w:div w:id="859664624">
      <w:bodyDiv w:val="1"/>
      <w:marLeft w:val="0"/>
      <w:marRight w:val="0"/>
      <w:marTop w:val="0"/>
      <w:marBottom w:val="0"/>
      <w:divBdr>
        <w:top w:val="none" w:sz="0" w:space="0" w:color="auto"/>
        <w:left w:val="none" w:sz="0" w:space="0" w:color="auto"/>
        <w:bottom w:val="none" w:sz="0" w:space="0" w:color="auto"/>
        <w:right w:val="none" w:sz="0" w:space="0" w:color="auto"/>
      </w:divBdr>
    </w:div>
    <w:div w:id="897009523">
      <w:bodyDiv w:val="1"/>
      <w:marLeft w:val="0"/>
      <w:marRight w:val="0"/>
      <w:marTop w:val="0"/>
      <w:marBottom w:val="0"/>
      <w:divBdr>
        <w:top w:val="none" w:sz="0" w:space="0" w:color="auto"/>
        <w:left w:val="none" w:sz="0" w:space="0" w:color="auto"/>
        <w:bottom w:val="none" w:sz="0" w:space="0" w:color="auto"/>
        <w:right w:val="none" w:sz="0" w:space="0" w:color="auto"/>
      </w:divBdr>
    </w:div>
    <w:div w:id="953369087">
      <w:bodyDiv w:val="1"/>
      <w:marLeft w:val="0"/>
      <w:marRight w:val="0"/>
      <w:marTop w:val="0"/>
      <w:marBottom w:val="0"/>
      <w:divBdr>
        <w:top w:val="none" w:sz="0" w:space="0" w:color="auto"/>
        <w:left w:val="none" w:sz="0" w:space="0" w:color="auto"/>
        <w:bottom w:val="none" w:sz="0" w:space="0" w:color="auto"/>
        <w:right w:val="none" w:sz="0" w:space="0" w:color="auto"/>
      </w:divBdr>
    </w:div>
    <w:div w:id="1066104788">
      <w:bodyDiv w:val="1"/>
      <w:marLeft w:val="0"/>
      <w:marRight w:val="0"/>
      <w:marTop w:val="0"/>
      <w:marBottom w:val="0"/>
      <w:divBdr>
        <w:top w:val="none" w:sz="0" w:space="0" w:color="auto"/>
        <w:left w:val="none" w:sz="0" w:space="0" w:color="auto"/>
        <w:bottom w:val="none" w:sz="0" w:space="0" w:color="auto"/>
        <w:right w:val="none" w:sz="0" w:space="0" w:color="auto"/>
      </w:divBdr>
    </w:div>
    <w:div w:id="1110274459">
      <w:bodyDiv w:val="1"/>
      <w:marLeft w:val="0"/>
      <w:marRight w:val="0"/>
      <w:marTop w:val="0"/>
      <w:marBottom w:val="0"/>
      <w:divBdr>
        <w:top w:val="none" w:sz="0" w:space="0" w:color="auto"/>
        <w:left w:val="none" w:sz="0" w:space="0" w:color="auto"/>
        <w:bottom w:val="none" w:sz="0" w:space="0" w:color="auto"/>
        <w:right w:val="none" w:sz="0" w:space="0" w:color="auto"/>
      </w:divBdr>
    </w:div>
    <w:div w:id="1121798720">
      <w:bodyDiv w:val="1"/>
      <w:marLeft w:val="0"/>
      <w:marRight w:val="0"/>
      <w:marTop w:val="0"/>
      <w:marBottom w:val="0"/>
      <w:divBdr>
        <w:top w:val="none" w:sz="0" w:space="0" w:color="auto"/>
        <w:left w:val="none" w:sz="0" w:space="0" w:color="auto"/>
        <w:bottom w:val="none" w:sz="0" w:space="0" w:color="auto"/>
        <w:right w:val="none" w:sz="0" w:space="0" w:color="auto"/>
      </w:divBdr>
    </w:div>
    <w:div w:id="1399937250">
      <w:bodyDiv w:val="1"/>
      <w:marLeft w:val="0"/>
      <w:marRight w:val="0"/>
      <w:marTop w:val="0"/>
      <w:marBottom w:val="0"/>
      <w:divBdr>
        <w:top w:val="none" w:sz="0" w:space="0" w:color="auto"/>
        <w:left w:val="none" w:sz="0" w:space="0" w:color="auto"/>
        <w:bottom w:val="none" w:sz="0" w:space="0" w:color="auto"/>
        <w:right w:val="none" w:sz="0" w:space="0" w:color="auto"/>
      </w:divBdr>
      <w:divsChild>
        <w:div w:id="1546330787">
          <w:marLeft w:val="0"/>
          <w:marRight w:val="0"/>
          <w:marTop w:val="0"/>
          <w:marBottom w:val="0"/>
          <w:divBdr>
            <w:top w:val="none" w:sz="0" w:space="0" w:color="auto"/>
            <w:left w:val="none" w:sz="0" w:space="0" w:color="auto"/>
            <w:bottom w:val="none" w:sz="0" w:space="0" w:color="auto"/>
            <w:right w:val="none" w:sz="0" w:space="0" w:color="auto"/>
          </w:divBdr>
          <w:divsChild>
            <w:div w:id="198203769">
              <w:marLeft w:val="0"/>
              <w:marRight w:val="0"/>
              <w:marTop w:val="0"/>
              <w:marBottom w:val="0"/>
              <w:divBdr>
                <w:top w:val="none" w:sz="0" w:space="0" w:color="auto"/>
                <w:left w:val="none" w:sz="0" w:space="0" w:color="auto"/>
                <w:bottom w:val="none" w:sz="0" w:space="0" w:color="auto"/>
                <w:right w:val="none" w:sz="0" w:space="0" w:color="auto"/>
              </w:divBdr>
            </w:div>
            <w:div w:id="187261900">
              <w:marLeft w:val="0"/>
              <w:marRight w:val="0"/>
              <w:marTop w:val="0"/>
              <w:marBottom w:val="0"/>
              <w:divBdr>
                <w:top w:val="none" w:sz="0" w:space="0" w:color="auto"/>
                <w:left w:val="none" w:sz="0" w:space="0" w:color="auto"/>
                <w:bottom w:val="none" w:sz="0" w:space="0" w:color="auto"/>
                <w:right w:val="none" w:sz="0" w:space="0" w:color="auto"/>
              </w:divBdr>
            </w:div>
            <w:div w:id="767312531">
              <w:marLeft w:val="0"/>
              <w:marRight w:val="0"/>
              <w:marTop w:val="0"/>
              <w:marBottom w:val="0"/>
              <w:divBdr>
                <w:top w:val="none" w:sz="0" w:space="0" w:color="auto"/>
                <w:left w:val="none" w:sz="0" w:space="0" w:color="auto"/>
                <w:bottom w:val="none" w:sz="0" w:space="0" w:color="auto"/>
                <w:right w:val="none" w:sz="0" w:space="0" w:color="auto"/>
              </w:divBdr>
            </w:div>
            <w:div w:id="498889284">
              <w:marLeft w:val="0"/>
              <w:marRight w:val="0"/>
              <w:marTop w:val="0"/>
              <w:marBottom w:val="0"/>
              <w:divBdr>
                <w:top w:val="none" w:sz="0" w:space="0" w:color="auto"/>
                <w:left w:val="none" w:sz="0" w:space="0" w:color="auto"/>
                <w:bottom w:val="none" w:sz="0" w:space="0" w:color="auto"/>
                <w:right w:val="none" w:sz="0" w:space="0" w:color="auto"/>
              </w:divBdr>
            </w:div>
            <w:div w:id="956792588">
              <w:marLeft w:val="0"/>
              <w:marRight w:val="0"/>
              <w:marTop w:val="0"/>
              <w:marBottom w:val="0"/>
              <w:divBdr>
                <w:top w:val="none" w:sz="0" w:space="0" w:color="auto"/>
                <w:left w:val="none" w:sz="0" w:space="0" w:color="auto"/>
                <w:bottom w:val="none" w:sz="0" w:space="0" w:color="auto"/>
                <w:right w:val="none" w:sz="0" w:space="0" w:color="auto"/>
              </w:divBdr>
            </w:div>
            <w:div w:id="530992353">
              <w:marLeft w:val="0"/>
              <w:marRight w:val="0"/>
              <w:marTop w:val="0"/>
              <w:marBottom w:val="0"/>
              <w:divBdr>
                <w:top w:val="none" w:sz="0" w:space="0" w:color="auto"/>
                <w:left w:val="none" w:sz="0" w:space="0" w:color="auto"/>
                <w:bottom w:val="none" w:sz="0" w:space="0" w:color="auto"/>
                <w:right w:val="none" w:sz="0" w:space="0" w:color="auto"/>
              </w:divBdr>
            </w:div>
            <w:div w:id="2082942871">
              <w:marLeft w:val="0"/>
              <w:marRight w:val="0"/>
              <w:marTop w:val="0"/>
              <w:marBottom w:val="0"/>
              <w:divBdr>
                <w:top w:val="none" w:sz="0" w:space="0" w:color="auto"/>
                <w:left w:val="none" w:sz="0" w:space="0" w:color="auto"/>
                <w:bottom w:val="none" w:sz="0" w:space="0" w:color="auto"/>
                <w:right w:val="none" w:sz="0" w:space="0" w:color="auto"/>
              </w:divBdr>
            </w:div>
            <w:div w:id="12797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93643">
      <w:bodyDiv w:val="1"/>
      <w:marLeft w:val="0"/>
      <w:marRight w:val="0"/>
      <w:marTop w:val="0"/>
      <w:marBottom w:val="0"/>
      <w:divBdr>
        <w:top w:val="none" w:sz="0" w:space="0" w:color="auto"/>
        <w:left w:val="none" w:sz="0" w:space="0" w:color="auto"/>
        <w:bottom w:val="none" w:sz="0" w:space="0" w:color="auto"/>
        <w:right w:val="none" w:sz="0" w:space="0" w:color="auto"/>
      </w:divBdr>
      <w:divsChild>
        <w:div w:id="1323311295">
          <w:marLeft w:val="0"/>
          <w:marRight w:val="0"/>
          <w:marTop w:val="0"/>
          <w:marBottom w:val="0"/>
          <w:divBdr>
            <w:top w:val="none" w:sz="0" w:space="0" w:color="auto"/>
            <w:left w:val="none" w:sz="0" w:space="0" w:color="auto"/>
            <w:bottom w:val="none" w:sz="0" w:space="0" w:color="auto"/>
            <w:right w:val="none" w:sz="0" w:space="0" w:color="auto"/>
          </w:divBdr>
          <w:divsChild>
            <w:div w:id="1931690904">
              <w:marLeft w:val="0"/>
              <w:marRight w:val="0"/>
              <w:marTop w:val="0"/>
              <w:marBottom w:val="0"/>
              <w:divBdr>
                <w:top w:val="none" w:sz="0" w:space="0" w:color="auto"/>
                <w:left w:val="none" w:sz="0" w:space="0" w:color="auto"/>
                <w:bottom w:val="none" w:sz="0" w:space="0" w:color="auto"/>
                <w:right w:val="none" w:sz="0" w:space="0" w:color="auto"/>
              </w:divBdr>
            </w:div>
            <w:div w:id="661783644">
              <w:marLeft w:val="0"/>
              <w:marRight w:val="0"/>
              <w:marTop w:val="0"/>
              <w:marBottom w:val="0"/>
              <w:divBdr>
                <w:top w:val="none" w:sz="0" w:space="0" w:color="auto"/>
                <w:left w:val="none" w:sz="0" w:space="0" w:color="auto"/>
                <w:bottom w:val="none" w:sz="0" w:space="0" w:color="auto"/>
                <w:right w:val="none" w:sz="0" w:space="0" w:color="auto"/>
              </w:divBdr>
            </w:div>
            <w:div w:id="1477605344">
              <w:marLeft w:val="0"/>
              <w:marRight w:val="0"/>
              <w:marTop w:val="0"/>
              <w:marBottom w:val="0"/>
              <w:divBdr>
                <w:top w:val="none" w:sz="0" w:space="0" w:color="auto"/>
                <w:left w:val="none" w:sz="0" w:space="0" w:color="auto"/>
                <w:bottom w:val="none" w:sz="0" w:space="0" w:color="auto"/>
                <w:right w:val="none" w:sz="0" w:space="0" w:color="auto"/>
              </w:divBdr>
            </w:div>
            <w:div w:id="1978409959">
              <w:marLeft w:val="0"/>
              <w:marRight w:val="0"/>
              <w:marTop w:val="0"/>
              <w:marBottom w:val="0"/>
              <w:divBdr>
                <w:top w:val="none" w:sz="0" w:space="0" w:color="auto"/>
                <w:left w:val="none" w:sz="0" w:space="0" w:color="auto"/>
                <w:bottom w:val="none" w:sz="0" w:space="0" w:color="auto"/>
                <w:right w:val="none" w:sz="0" w:space="0" w:color="auto"/>
              </w:divBdr>
            </w:div>
            <w:div w:id="1588688313">
              <w:marLeft w:val="0"/>
              <w:marRight w:val="0"/>
              <w:marTop w:val="0"/>
              <w:marBottom w:val="0"/>
              <w:divBdr>
                <w:top w:val="none" w:sz="0" w:space="0" w:color="auto"/>
                <w:left w:val="none" w:sz="0" w:space="0" w:color="auto"/>
                <w:bottom w:val="none" w:sz="0" w:space="0" w:color="auto"/>
                <w:right w:val="none" w:sz="0" w:space="0" w:color="auto"/>
              </w:divBdr>
            </w:div>
            <w:div w:id="1818952360">
              <w:marLeft w:val="0"/>
              <w:marRight w:val="0"/>
              <w:marTop w:val="0"/>
              <w:marBottom w:val="0"/>
              <w:divBdr>
                <w:top w:val="none" w:sz="0" w:space="0" w:color="auto"/>
                <w:left w:val="none" w:sz="0" w:space="0" w:color="auto"/>
                <w:bottom w:val="none" w:sz="0" w:space="0" w:color="auto"/>
                <w:right w:val="none" w:sz="0" w:space="0" w:color="auto"/>
              </w:divBdr>
            </w:div>
            <w:div w:id="1779641186">
              <w:marLeft w:val="0"/>
              <w:marRight w:val="0"/>
              <w:marTop w:val="0"/>
              <w:marBottom w:val="0"/>
              <w:divBdr>
                <w:top w:val="none" w:sz="0" w:space="0" w:color="auto"/>
                <w:left w:val="none" w:sz="0" w:space="0" w:color="auto"/>
                <w:bottom w:val="none" w:sz="0" w:space="0" w:color="auto"/>
                <w:right w:val="none" w:sz="0" w:space="0" w:color="auto"/>
              </w:divBdr>
            </w:div>
            <w:div w:id="17250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3941">
      <w:bodyDiv w:val="1"/>
      <w:marLeft w:val="0"/>
      <w:marRight w:val="0"/>
      <w:marTop w:val="0"/>
      <w:marBottom w:val="0"/>
      <w:divBdr>
        <w:top w:val="none" w:sz="0" w:space="0" w:color="auto"/>
        <w:left w:val="none" w:sz="0" w:space="0" w:color="auto"/>
        <w:bottom w:val="none" w:sz="0" w:space="0" w:color="auto"/>
        <w:right w:val="none" w:sz="0" w:space="0" w:color="auto"/>
      </w:divBdr>
    </w:div>
    <w:div w:id="1544908166">
      <w:bodyDiv w:val="1"/>
      <w:marLeft w:val="0"/>
      <w:marRight w:val="0"/>
      <w:marTop w:val="0"/>
      <w:marBottom w:val="0"/>
      <w:divBdr>
        <w:top w:val="none" w:sz="0" w:space="0" w:color="auto"/>
        <w:left w:val="none" w:sz="0" w:space="0" w:color="auto"/>
        <w:bottom w:val="none" w:sz="0" w:space="0" w:color="auto"/>
        <w:right w:val="none" w:sz="0" w:space="0" w:color="auto"/>
      </w:divBdr>
    </w:div>
    <w:div w:id="1560289162">
      <w:bodyDiv w:val="1"/>
      <w:marLeft w:val="0"/>
      <w:marRight w:val="0"/>
      <w:marTop w:val="0"/>
      <w:marBottom w:val="0"/>
      <w:divBdr>
        <w:top w:val="none" w:sz="0" w:space="0" w:color="auto"/>
        <w:left w:val="none" w:sz="0" w:space="0" w:color="auto"/>
        <w:bottom w:val="none" w:sz="0" w:space="0" w:color="auto"/>
        <w:right w:val="none" w:sz="0" w:space="0" w:color="auto"/>
      </w:divBdr>
    </w:div>
    <w:div w:id="1609846766">
      <w:bodyDiv w:val="1"/>
      <w:marLeft w:val="0"/>
      <w:marRight w:val="0"/>
      <w:marTop w:val="0"/>
      <w:marBottom w:val="0"/>
      <w:divBdr>
        <w:top w:val="none" w:sz="0" w:space="0" w:color="auto"/>
        <w:left w:val="none" w:sz="0" w:space="0" w:color="auto"/>
        <w:bottom w:val="none" w:sz="0" w:space="0" w:color="auto"/>
        <w:right w:val="none" w:sz="0" w:space="0" w:color="auto"/>
      </w:divBdr>
    </w:div>
    <w:div w:id="1680768984">
      <w:bodyDiv w:val="1"/>
      <w:marLeft w:val="0"/>
      <w:marRight w:val="0"/>
      <w:marTop w:val="0"/>
      <w:marBottom w:val="0"/>
      <w:divBdr>
        <w:top w:val="none" w:sz="0" w:space="0" w:color="auto"/>
        <w:left w:val="none" w:sz="0" w:space="0" w:color="auto"/>
        <w:bottom w:val="none" w:sz="0" w:space="0" w:color="auto"/>
        <w:right w:val="none" w:sz="0" w:space="0" w:color="auto"/>
      </w:divBdr>
      <w:divsChild>
        <w:div w:id="143008523">
          <w:marLeft w:val="0"/>
          <w:marRight w:val="0"/>
          <w:marTop w:val="0"/>
          <w:marBottom w:val="0"/>
          <w:divBdr>
            <w:top w:val="none" w:sz="0" w:space="0" w:color="auto"/>
            <w:left w:val="none" w:sz="0" w:space="0" w:color="auto"/>
            <w:bottom w:val="none" w:sz="0" w:space="0" w:color="auto"/>
            <w:right w:val="none" w:sz="0" w:space="0" w:color="auto"/>
          </w:divBdr>
          <w:divsChild>
            <w:div w:id="1171482766">
              <w:marLeft w:val="0"/>
              <w:marRight w:val="0"/>
              <w:marTop w:val="0"/>
              <w:marBottom w:val="0"/>
              <w:divBdr>
                <w:top w:val="none" w:sz="0" w:space="0" w:color="auto"/>
                <w:left w:val="none" w:sz="0" w:space="0" w:color="auto"/>
                <w:bottom w:val="none" w:sz="0" w:space="0" w:color="auto"/>
                <w:right w:val="none" w:sz="0" w:space="0" w:color="auto"/>
              </w:divBdr>
            </w:div>
            <w:div w:id="721447819">
              <w:marLeft w:val="0"/>
              <w:marRight w:val="0"/>
              <w:marTop w:val="0"/>
              <w:marBottom w:val="0"/>
              <w:divBdr>
                <w:top w:val="none" w:sz="0" w:space="0" w:color="auto"/>
                <w:left w:val="none" w:sz="0" w:space="0" w:color="auto"/>
                <w:bottom w:val="none" w:sz="0" w:space="0" w:color="auto"/>
                <w:right w:val="none" w:sz="0" w:space="0" w:color="auto"/>
              </w:divBdr>
            </w:div>
            <w:div w:id="1474522523">
              <w:marLeft w:val="0"/>
              <w:marRight w:val="0"/>
              <w:marTop w:val="0"/>
              <w:marBottom w:val="0"/>
              <w:divBdr>
                <w:top w:val="none" w:sz="0" w:space="0" w:color="auto"/>
                <w:left w:val="none" w:sz="0" w:space="0" w:color="auto"/>
                <w:bottom w:val="none" w:sz="0" w:space="0" w:color="auto"/>
                <w:right w:val="none" w:sz="0" w:space="0" w:color="auto"/>
              </w:divBdr>
            </w:div>
            <w:div w:id="80565103">
              <w:marLeft w:val="0"/>
              <w:marRight w:val="0"/>
              <w:marTop w:val="0"/>
              <w:marBottom w:val="0"/>
              <w:divBdr>
                <w:top w:val="none" w:sz="0" w:space="0" w:color="auto"/>
                <w:left w:val="none" w:sz="0" w:space="0" w:color="auto"/>
                <w:bottom w:val="none" w:sz="0" w:space="0" w:color="auto"/>
                <w:right w:val="none" w:sz="0" w:space="0" w:color="auto"/>
              </w:divBdr>
            </w:div>
            <w:div w:id="1593582366">
              <w:marLeft w:val="0"/>
              <w:marRight w:val="0"/>
              <w:marTop w:val="0"/>
              <w:marBottom w:val="0"/>
              <w:divBdr>
                <w:top w:val="none" w:sz="0" w:space="0" w:color="auto"/>
                <w:left w:val="none" w:sz="0" w:space="0" w:color="auto"/>
                <w:bottom w:val="none" w:sz="0" w:space="0" w:color="auto"/>
                <w:right w:val="none" w:sz="0" w:space="0" w:color="auto"/>
              </w:divBdr>
            </w:div>
            <w:div w:id="1511409921">
              <w:marLeft w:val="0"/>
              <w:marRight w:val="0"/>
              <w:marTop w:val="0"/>
              <w:marBottom w:val="0"/>
              <w:divBdr>
                <w:top w:val="none" w:sz="0" w:space="0" w:color="auto"/>
                <w:left w:val="none" w:sz="0" w:space="0" w:color="auto"/>
                <w:bottom w:val="none" w:sz="0" w:space="0" w:color="auto"/>
                <w:right w:val="none" w:sz="0" w:space="0" w:color="auto"/>
              </w:divBdr>
            </w:div>
            <w:div w:id="1327367322">
              <w:marLeft w:val="0"/>
              <w:marRight w:val="0"/>
              <w:marTop w:val="0"/>
              <w:marBottom w:val="0"/>
              <w:divBdr>
                <w:top w:val="none" w:sz="0" w:space="0" w:color="auto"/>
                <w:left w:val="none" w:sz="0" w:space="0" w:color="auto"/>
                <w:bottom w:val="none" w:sz="0" w:space="0" w:color="auto"/>
                <w:right w:val="none" w:sz="0" w:space="0" w:color="auto"/>
              </w:divBdr>
            </w:div>
            <w:div w:id="82918973">
              <w:marLeft w:val="0"/>
              <w:marRight w:val="0"/>
              <w:marTop w:val="0"/>
              <w:marBottom w:val="0"/>
              <w:divBdr>
                <w:top w:val="none" w:sz="0" w:space="0" w:color="auto"/>
                <w:left w:val="none" w:sz="0" w:space="0" w:color="auto"/>
                <w:bottom w:val="none" w:sz="0" w:space="0" w:color="auto"/>
                <w:right w:val="none" w:sz="0" w:space="0" w:color="auto"/>
              </w:divBdr>
            </w:div>
            <w:div w:id="1162624827">
              <w:marLeft w:val="0"/>
              <w:marRight w:val="0"/>
              <w:marTop w:val="0"/>
              <w:marBottom w:val="0"/>
              <w:divBdr>
                <w:top w:val="none" w:sz="0" w:space="0" w:color="auto"/>
                <w:left w:val="none" w:sz="0" w:space="0" w:color="auto"/>
                <w:bottom w:val="none" w:sz="0" w:space="0" w:color="auto"/>
                <w:right w:val="none" w:sz="0" w:space="0" w:color="auto"/>
              </w:divBdr>
            </w:div>
            <w:div w:id="1193305343">
              <w:marLeft w:val="0"/>
              <w:marRight w:val="0"/>
              <w:marTop w:val="0"/>
              <w:marBottom w:val="0"/>
              <w:divBdr>
                <w:top w:val="none" w:sz="0" w:space="0" w:color="auto"/>
                <w:left w:val="none" w:sz="0" w:space="0" w:color="auto"/>
                <w:bottom w:val="none" w:sz="0" w:space="0" w:color="auto"/>
                <w:right w:val="none" w:sz="0" w:space="0" w:color="auto"/>
              </w:divBdr>
            </w:div>
            <w:div w:id="592202865">
              <w:marLeft w:val="0"/>
              <w:marRight w:val="0"/>
              <w:marTop w:val="0"/>
              <w:marBottom w:val="0"/>
              <w:divBdr>
                <w:top w:val="none" w:sz="0" w:space="0" w:color="auto"/>
                <w:left w:val="none" w:sz="0" w:space="0" w:color="auto"/>
                <w:bottom w:val="none" w:sz="0" w:space="0" w:color="auto"/>
                <w:right w:val="none" w:sz="0" w:space="0" w:color="auto"/>
              </w:divBdr>
            </w:div>
            <w:div w:id="975178296">
              <w:marLeft w:val="0"/>
              <w:marRight w:val="0"/>
              <w:marTop w:val="0"/>
              <w:marBottom w:val="0"/>
              <w:divBdr>
                <w:top w:val="none" w:sz="0" w:space="0" w:color="auto"/>
                <w:left w:val="none" w:sz="0" w:space="0" w:color="auto"/>
                <w:bottom w:val="none" w:sz="0" w:space="0" w:color="auto"/>
                <w:right w:val="none" w:sz="0" w:space="0" w:color="auto"/>
              </w:divBdr>
            </w:div>
            <w:div w:id="397174511">
              <w:marLeft w:val="0"/>
              <w:marRight w:val="0"/>
              <w:marTop w:val="0"/>
              <w:marBottom w:val="0"/>
              <w:divBdr>
                <w:top w:val="none" w:sz="0" w:space="0" w:color="auto"/>
                <w:left w:val="none" w:sz="0" w:space="0" w:color="auto"/>
                <w:bottom w:val="none" w:sz="0" w:space="0" w:color="auto"/>
                <w:right w:val="none" w:sz="0" w:space="0" w:color="auto"/>
              </w:divBdr>
            </w:div>
            <w:div w:id="1937011243">
              <w:marLeft w:val="0"/>
              <w:marRight w:val="0"/>
              <w:marTop w:val="0"/>
              <w:marBottom w:val="0"/>
              <w:divBdr>
                <w:top w:val="none" w:sz="0" w:space="0" w:color="auto"/>
                <w:left w:val="none" w:sz="0" w:space="0" w:color="auto"/>
                <w:bottom w:val="none" w:sz="0" w:space="0" w:color="auto"/>
                <w:right w:val="none" w:sz="0" w:space="0" w:color="auto"/>
              </w:divBdr>
            </w:div>
            <w:div w:id="19623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4031">
      <w:bodyDiv w:val="1"/>
      <w:marLeft w:val="0"/>
      <w:marRight w:val="0"/>
      <w:marTop w:val="0"/>
      <w:marBottom w:val="0"/>
      <w:divBdr>
        <w:top w:val="none" w:sz="0" w:space="0" w:color="auto"/>
        <w:left w:val="none" w:sz="0" w:space="0" w:color="auto"/>
        <w:bottom w:val="none" w:sz="0" w:space="0" w:color="auto"/>
        <w:right w:val="none" w:sz="0" w:space="0" w:color="auto"/>
      </w:divBdr>
    </w:div>
    <w:div w:id="1786386966">
      <w:bodyDiv w:val="1"/>
      <w:marLeft w:val="0"/>
      <w:marRight w:val="0"/>
      <w:marTop w:val="0"/>
      <w:marBottom w:val="0"/>
      <w:divBdr>
        <w:top w:val="none" w:sz="0" w:space="0" w:color="auto"/>
        <w:left w:val="none" w:sz="0" w:space="0" w:color="auto"/>
        <w:bottom w:val="none" w:sz="0" w:space="0" w:color="auto"/>
        <w:right w:val="none" w:sz="0" w:space="0" w:color="auto"/>
      </w:divBdr>
    </w:div>
    <w:div w:id="2036034601">
      <w:bodyDiv w:val="1"/>
      <w:marLeft w:val="0"/>
      <w:marRight w:val="0"/>
      <w:marTop w:val="0"/>
      <w:marBottom w:val="0"/>
      <w:divBdr>
        <w:top w:val="none" w:sz="0" w:space="0" w:color="auto"/>
        <w:left w:val="none" w:sz="0" w:space="0" w:color="auto"/>
        <w:bottom w:val="none" w:sz="0" w:space="0" w:color="auto"/>
        <w:right w:val="none" w:sz="0" w:space="0" w:color="auto"/>
      </w:divBdr>
    </w:div>
    <w:div w:id="2055690180">
      <w:bodyDiv w:val="1"/>
      <w:marLeft w:val="0"/>
      <w:marRight w:val="0"/>
      <w:marTop w:val="0"/>
      <w:marBottom w:val="0"/>
      <w:divBdr>
        <w:top w:val="none" w:sz="0" w:space="0" w:color="auto"/>
        <w:left w:val="none" w:sz="0" w:space="0" w:color="auto"/>
        <w:bottom w:val="none" w:sz="0" w:space="0" w:color="auto"/>
        <w:right w:val="none" w:sz="0" w:space="0" w:color="auto"/>
      </w:divBdr>
    </w:div>
    <w:div w:id="2125071887">
      <w:bodyDiv w:val="1"/>
      <w:marLeft w:val="0"/>
      <w:marRight w:val="0"/>
      <w:marTop w:val="0"/>
      <w:marBottom w:val="0"/>
      <w:divBdr>
        <w:top w:val="none" w:sz="0" w:space="0" w:color="auto"/>
        <w:left w:val="none" w:sz="0" w:space="0" w:color="auto"/>
        <w:bottom w:val="none" w:sz="0" w:space="0" w:color="auto"/>
        <w:right w:val="none" w:sz="0" w:space="0" w:color="auto"/>
      </w:divBdr>
      <w:divsChild>
        <w:div w:id="680938378">
          <w:marLeft w:val="0"/>
          <w:marRight w:val="0"/>
          <w:marTop w:val="0"/>
          <w:marBottom w:val="0"/>
          <w:divBdr>
            <w:top w:val="none" w:sz="0" w:space="0" w:color="auto"/>
            <w:left w:val="none" w:sz="0" w:space="0" w:color="auto"/>
            <w:bottom w:val="none" w:sz="0" w:space="0" w:color="auto"/>
            <w:right w:val="none" w:sz="0" w:space="0" w:color="auto"/>
          </w:divBdr>
          <w:divsChild>
            <w:div w:id="752748126">
              <w:marLeft w:val="0"/>
              <w:marRight w:val="0"/>
              <w:marTop w:val="0"/>
              <w:marBottom w:val="0"/>
              <w:divBdr>
                <w:top w:val="none" w:sz="0" w:space="0" w:color="auto"/>
                <w:left w:val="none" w:sz="0" w:space="0" w:color="auto"/>
                <w:bottom w:val="none" w:sz="0" w:space="0" w:color="auto"/>
                <w:right w:val="none" w:sz="0" w:space="0" w:color="auto"/>
              </w:divBdr>
            </w:div>
            <w:div w:id="999038621">
              <w:marLeft w:val="0"/>
              <w:marRight w:val="0"/>
              <w:marTop w:val="0"/>
              <w:marBottom w:val="0"/>
              <w:divBdr>
                <w:top w:val="none" w:sz="0" w:space="0" w:color="auto"/>
                <w:left w:val="none" w:sz="0" w:space="0" w:color="auto"/>
                <w:bottom w:val="none" w:sz="0" w:space="0" w:color="auto"/>
                <w:right w:val="none" w:sz="0" w:space="0" w:color="auto"/>
              </w:divBdr>
            </w:div>
            <w:div w:id="2116243493">
              <w:marLeft w:val="0"/>
              <w:marRight w:val="0"/>
              <w:marTop w:val="0"/>
              <w:marBottom w:val="0"/>
              <w:divBdr>
                <w:top w:val="none" w:sz="0" w:space="0" w:color="auto"/>
                <w:left w:val="none" w:sz="0" w:space="0" w:color="auto"/>
                <w:bottom w:val="none" w:sz="0" w:space="0" w:color="auto"/>
                <w:right w:val="none" w:sz="0" w:space="0" w:color="auto"/>
              </w:divBdr>
            </w:div>
            <w:div w:id="1185292383">
              <w:marLeft w:val="0"/>
              <w:marRight w:val="0"/>
              <w:marTop w:val="0"/>
              <w:marBottom w:val="0"/>
              <w:divBdr>
                <w:top w:val="none" w:sz="0" w:space="0" w:color="auto"/>
                <w:left w:val="none" w:sz="0" w:space="0" w:color="auto"/>
                <w:bottom w:val="none" w:sz="0" w:space="0" w:color="auto"/>
                <w:right w:val="none" w:sz="0" w:space="0" w:color="auto"/>
              </w:divBdr>
            </w:div>
            <w:div w:id="1955087651">
              <w:marLeft w:val="0"/>
              <w:marRight w:val="0"/>
              <w:marTop w:val="0"/>
              <w:marBottom w:val="0"/>
              <w:divBdr>
                <w:top w:val="none" w:sz="0" w:space="0" w:color="auto"/>
                <w:left w:val="none" w:sz="0" w:space="0" w:color="auto"/>
                <w:bottom w:val="none" w:sz="0" w:space="0" w:color="auto"/>
                <w:right w:val="none" w:sz="0" w:space="0" w:color="auto"/>
              </w:divBdr>
            </w:div>
            <w:div w:id="1524127239">
              <w:marLeft w:val="0"/>
              <w:marRight w:val="0"/>
              <w:marTop w:val="0"/>
              <w:marBottom w:val="0"/>
              <w:divBdr>
                <w:top w:val="none" w:sz="0" w:space="0" w:color="auto"/>
                <w:left w:val="none" w:sz="0" w:space="0" w:color="auto"/>
                <w:bottom w:val="none" w:sz="0" w:space="0" w:color="auto"/>
                <w:right w:val="none" w:sz="0" w:space="0" w:color="auto"/>
              </w:divBdr>
            </w:div>
            <w:div w:id="1612589082">
              <w:marLeft w:val="0"/>
              <w:marRight w:val="0"/>
              <w:marTop w:val="0"/>
              <w:marBottom w:val="0"/>
              <w:divBdr>
                <w:top w:val="none" w:sz="0" w:space="0" w:color="auto"/>
                <w:left w:val="none" w:sz="0" w:space="0" w:color="auto"/>
                <w:bottom w:val="none" w:sz="0" w:space="0" w:color="auto"/>
                <w:right w:val="none" w:sz="0" w:space="0" w:color="auto"/>
              </w:divBdr>
            </w:div>
            <w:div w:id="227418229">
              <w:marLeft w:val="0"/>
              <w:marRight w:val="0"/>
              <w:marTop w:val="0"/>
              <w:marBottom w:val="0"/>
              <w:divBdr>
                <w:top w:val="none" w:sz="0" w:space="0" w:color="auto"/>
                <w:left w:val="none" w:sz="0" w:space="0" w:color="auto"/>
                <w:bottom w:val="none" w:sz="0" w:space="0" w:color="auto"/>
                <w:right w:val="none" w:sz="0" w:space="0" w:color="auto"/>
              </w:divBdr>
            </w:div>
            <w:div w:id="9608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7BA1B3-288A-4701-846D-12225543D749}">
  <we:reference id="wa104381727" version="1.0.0.9" store="es-ES" storeType="OMEX"/>
  <we:alternateReferences>
    <we:reference id="WA104381727" version="1.0.0.9" store="WA10438172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SMP</b:Tag>
    <b:SourceType>InternetSite</b:SourceType>
    <b:Guid>{0264C985-6DE5-4B46-9E80-660352819786}</b:Guid>
    <b:Title>Social Media Pymes</b:Title>
    <b:Author>
      <b:Author>
        <b:NameList>
          <b:Person>
            <b:Last>Pymes</b:Last>
            <b:First>Social</b:First>
            <b:Middle>Media</b:Middle>
          </b:Person>
        </b:NameList>
      </b:Author>
    </b:Author>
    <b:URL>https://www.socialmediapymes.com/ejemplos-de-escritura-persuasiva/</b:URL>
    <b:RefOrder>2</b:RefOrder>
  </b:Source>
  <b:Source>
    <b:Tag>GTrans</b:Tag>
    <b:SourceType>InternetSite</b:SourceType>
    <b:Guid>{0121D3F2-2724-4D08-915E-6520AF122166}</b:Guid>
    <b:Author>
      <b:Author>
        <b:Corporate>Google</b:Corporate>
      </b:Author>
    </b:Author>
    <b:Title>Google Translate</b:Title>
    <b:URL>https://translate.google.com/?hl=es</b:URL>
    <b:RefOrder>3</b:RefOrder>
  </b:Source>
  <b:Source>
    <b:Tag>IKEA</b:Tag>
    <b:SourceType>InternetSite</b:SourceType>
    <b:Guid>{D3236062-2ADD-4AF0-9DF4-2AE8F72D01F1}</b:Guid>
    <b:Author>
      <b:Author>
        <b:Corporate>IKEA</b:Corporate>
      </b:Author>
    </b:Author>
    <b:URL>https://www.ikea.com/</b:URL>
    <b:RefOrder>1</b:RefOrder>
  </b:Source>
</b:Sources>
</file>

<file path=customXml/itemProps1.xml><?xml version="1.0" encoding="utf-8"?>
<ds:datastoreItem xmlns:ds="http://schemas.openxmlformats.org/officeDocument/2006/customXml" ds:itemID="{F47FD315-5BDE-4E1E-B648-CCD5C100E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300</Words>
  <Characters>1654</Characters>
  <Application>Microsoft Office Word</Application>
  <DocSecurity>0</DocSecurity>
  <Lines>13</Lines>
  <Paragraphs>3</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
      <vt:lpstr>&lt;Tabla de contenidos</vt:lpstr>
      <vt:lpstr>Actividad 100 / 101</vt:lpstr>
      <vt:lpstr>Actividad 104 / 105</vt:lpstr>
      <vt:lpstr>Actividad 109</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JM</dc:creator>
  <cp:keywords/>
  <dc:description/>
  <cp:lastModifiedBy>Jesús Jimenez Montero</cp:lastModifiedBy>
  <cp:revision>17</cp:revision>
  <dcterms:created xsi:type="dcterms:W3CDTF">2022-10-22T15:47:00Z</dcterms:created>
  <dcterms:modified xsi:type="dcterms:W3CDTF">2022-10-23T10:05:00Z</dcterms:modified>
</cp:coreProperties>
</file>